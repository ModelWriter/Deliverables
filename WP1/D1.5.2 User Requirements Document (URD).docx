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F63" w:rsidRPr="009301B2" w:rsidRDefault="00BF5F63" w:rsidP="00597824">
      <w:pPr>
        <w:pStyle w:val="ITEABodyText"/>
        <w:rPr>
          <w:rFonts w:eastAsiaTheme="majorEastAsia" w:cs="Arial"/>
          <w:color w:val="00A651" w:themeColor="accent1"/>
          <w:sz w:val="48"/>
          <w:szCs w:val="48"/>
        </w:rPr>
      </w:pPr>
      <w:bookmarkStart w:id="0" w:name="_GoBack"/>
      <w:bookmarkEnd w:id="0"/>
    </w:p>
    <w:p w:rsidR="005B1378" w:rsidRDefault="005B1378" w:rsidP="00246F8D">
      <w:pPr>
        <w:pStyle w:val="ITEASubTitle"/>
        <w:rPr>
          <w:b/>
          <w:color w:val="00B050"/>
          <w:sz w:val="48"/>
          <w:szCs w:val="48"/>
        </w:rPr>
      </w:pPr>
      <w:r w:rsidRPr="005B1378">
        <w:rPr>
          <w:b/>
          <w:color w:val="00B050"/>
          <w:sz w:val="48"/>
          <w:szCs w:val="48"/>
        </w:rPr>
        <w:t>D1.5.2 User Requirements Document (URD)</w:t>
      </w:r>
    </w:p>
    <w:p w:rsidR="00BF5F63" w:rsidRPr="009301B2" w:rsidRDefault="00B12AC6" w:rsidP="00246F8D">
      <w:pPr>
        <w:pStyle w:val="ITEASubTitle"/>
      </w:pPr>
      <w:r>
        <w:t>ModelWriter</w:t>
      </w:r>
    </w:p>
    <w:p w:rsidR="00BF5F63" w:rsidRPr="009301B2" w:rsidRDefault="00B12AC6" w:rsidP="00246F8D">
      <w:pPr>
        <w:pStyle w:val="ITEASubTitle2"/>
      </w:pPr>
      <w:r>
        <w:t>Text &amp; Model-Synchronized Document Engineering Platform</w:t>
      </w:r>
    </w:p>
    <w:p w:rsidR="00BF5F63" w:rsidRPr="009301B2" w:rsidRDefault="00BF5F63" w:rsidP="00BF5F63">
      <w:pPr>
        <w:pStyle w:val="NoSpacing"/>
        <w:pBdr>
          <w:bottom w:val="single" w:sz="4" w:space="1" w:color="00A651" w:themeColor="accent1"/>
        </w:pBdr>
        <w:spacing w:line="240" w:lineRule="auto"/>
        <w:rPr>
          <w:sz w:val="10"/>
          <w:szCs w:val="2"/>
          <w:lang w:val="en-GB"/>
        </w:rPr>
      </w:pPr>
    </w:p>
    <w:p w:rsidR="00BF5F63" w:rsidRPr="009301B2" w:rsidRDefault="00BF5F63" w:rsidP="00BF5F63">
      <w:pPr>
        <w:pStyle w:val="NoSpacing"/>
        <w:rPr>
          <w:lang w:val="en-GB"/>
        </w:rPr>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BF5F63" w:rsidRPr="009301B2" w:rsidRDefault="00BF5F63" w:rsidP="00CA166C">
      <w:pPr>
        <w:pStyle w:val="ITEABodyText"/>
      </w:pPr>
    </w:p>
    <w:p w:rsidR="002115D5" w:rsidRDefault="002115D5" w:rsidP="00207651">
      <w:pPr>
        <w:pStyle w:val="ITEABodyText"/>
      </w:pPr>
    </w:p>
    <w:p w:rsidR="002115D5" w:rsidRDefault="001F50D6" w:rsidP="001F50D6">
      <w:pPr>
        <w:pStyle w:val="ITEABodyText"/>
      </w:pPr>
      <w:r>
        <w:t xml:space="preserve">Project number: </w:t>
      </w:r>
      <w:r w:rsidRPr="00B4072C">
        <w:t>ITEA 2 13028</w:t>
      </w:r>
    </w:p>
    <w:p w:rsidR="002115D5" w:rsidRPr="009301B2" w:rsidRDefault="002115D5" w:rsidP="002115D5">
      <w:pPr>
        <w:pStyle w:val="ITEABodyText"/>
      </w:pPr>
      <w:r>
        <w:t>Work Package: WP1</w:t>
      </w:r>
    </w:p>
    <w:p w:rsidR="002115D5" w:rsidRPr="009301B2" w:rsidRDefault="002115D5" w:rsidP="002115D5">
      <w:pPr>
        <w:pStyle w:val="ITEABodyText"/>
      </w:pPr>
      <w:r>
        <w:t xml:space="preserve">Task: </w:t>
      </w:r>
      <w:r w:rsidR="005B1378">
        <w:t>T1.5</w:t>
      </w:r>
      <w:r w:rsidRPr="002807D6">
        <w:t xml:space="preserve"> </w:t>
      </w:r>
      <w:r w:rsidR="005B1378">
        <w:t>–</w:t>
      </w:r>
      <w:r w:rsidRPr="002807D6">
        <w:t xml:space="preserve"> </w:t>
      </w:r>
      <w:r w:rsidR="005B1378">
        <w:t>Consolidated User Requirements</w:t>
      </w:r>
      <w:r w:rsidR="00405E00">
        <w:t xml:space="preserve"> and Review</w:t>
      </w:r>
    </w:p>
    <w:p w:rsidR="002115D5" w:rsidRDefault="002115D5" w:rsidP="00207651">
      <w:pPr>
        <w:pStyle w:val="ITEABodyText"/>
      </w:pPr>
    </w:p>
    <w:p w:rsidR="00207651" w:rsidRDefault="00207651" w:rsidP="00207651">
      <w:pPr>
        <w:pStyle w:val="ITEABodyText"/>
      </w:pPr>
      <w:r>
        <w:t>Edited by:</w:t>
      </w:r>
    </w:p>
    <w:p w:rsidR="00207651" w:rsidRDefault="00207651" w:rsidP="00207651">
      <w:pPr>
        <w:pStyle w:val="ITEABodyText"/>
      </w:pPr>
    </w:p>
    <w:p w:rsidR="00207651" w:rsidRDefault="007F3880" w:rsidP="00207651">
      <w:pPr>
        <w:pStyle w:val="BodyText"/>
        <w:ind w:left="709"/>
      </w:pPr>
      <w:r>
        <w:t>Ferhat Erata &lt;ferhat</w:t>
      </w:r>
      <w:r w:rsidR="00207651">
        <w:t>@</w:t>
      </w:r>
      <w:r>
        <w:t>unitbilisim</w:t>
      </w:r>
      <w:r w:rsidR="00207651">
        <w:t>.com&gt;</w:t>
      </w:r>
      <w:r w:rsidR="00BA59E7">
        <w:t xml:space="preserve"> (UNIT)</w:t>
      </w:r>
    </w:p>
    <w:p w:rsidR="001F50D6" w:rsidRPr="0048123C" w:rsidRDefault="00631DB8" w:rsidP="00631DB8">
      <w:pPr>
        <w:pStyle w:val="BodyText"/>
        <w:ind w:left="709"/>
        <w:rPr>
          <w:lang w:val="tr-TR"/>
        </w:rPr>
      </w:pPr>
      <w:r w:rsidRPr="0048123C">
        <w:rPr>
          <w:lang w:val="tr-TR"/>
        </w:rPr>
        <w:t>Moharram Challenger</w:t>
      </w:r>
      <w:r w:rsidR="001F50D6" w:rsidRPr="0048123C">
        <w:rPr>
          <w:lang w:val="tr-TR"/>
        </w:rPr>
        <w:t xml:space="preserve"> &lt;</w:t>
      </w:r>
      <w:r w:rsidRPr="0048123C">
        <w:rPr>
          <w:lang w:val="tr-TR"/>
        </w:rPr>
        <w:t>Moharram.challenger</w:t>
      </w:r>
      <w:r w:rsidR="001F50D6" w:rsidRPr="0048123C">
        <w:rPr>
          <w:lang w:val="tr-TR"/>
        </w:rPr>
        <w:t>@unitbilisim.com&gt; (UNIT)</w:t>
      </w:r>
    </w:p>
    <w:p w:rsidR="001F50D6" w:rsidRPr="0048123C" w:rsidRDefault="001F50D6" w:rsidP="001F50D6">
      <w:pPr>
        <w:pStyle w:val="NormalWeb"/>
        <w:spacing w:before="0" w:beforeAutospacing="0" w:after="0"/>
        <w:ind w:right="3" w:firstLine="709"/>
        <w:rPr>
          <w:lang w:val="tr-TR" w:eastAsia="en-US"/>
        </w:rPr>
      </w:pPr>
      <w:r w:rsidRPr="0048123C">
        <w:rPr>
          <w:rFonts w:ascii="Arial" w:hAnsi="Arial" w:cs="Arial"/>
          <w:color w:val="222222"/>
          <w:sz w:val="20"/>
          <w:szCs w:val="20"/>
          <w:shd w:val="clear" w:color="auto" w:fill="FFFFFF"/>
          <w:lang w:val="tr-TR"/>
        </w:rPr>
        <w:t>Serhat Çelik &lt;</w:t>
      </w:r>
      <w:r w:rsidRPr="0048123C">
        <w:rPr>
          <w:rFonts w:ascii="Arial" w:hAnsi="Arial" w:cs="Arial"/>
          <w:sz w:val="20"/>
          <w:szCs w:val="20"/>
          <w:shd w:val="clear" w:color="auto" w:fill="FFFFFF"/>
          <w:lang w:val="tr-TR"/>
        </w:rPr>
        <w:t>serhat.celik@unitbilisim.com</w:t>
      </w:r>
      <w:r w:rsidRPr="0048123C">
        <w:rPr>
          <w:rFonts w:ascii="Arial" w:hAnsi="Arial" w:cs="Arial"/>
          <w:color w:val="222222"/>
          <w:sz w:val="20"/>
          <w:szCs w:val="20"/>
          <w:shd w:val="clear" w:color="auto" w:fill="FFFFFF"/>
          <w:lang w:val="tr-TR"/>
        </w:rPr>
        <w:t>&gt; (UNIT)</w:t>
      </w:r>
    </w:p>
    <w:p w:rsidR="001F50D6" w:rsidRPr="0048123C" w:rsidRDefault="001F50D6" w:rsidP="001F50D6">
      <w:pPr>
        <w:pStyle w:val="NormalWeb"/>
        <w:spacing w:before="0" w:beforeAutospacing="0" w:after="0"/>
        <w:ind w:right="3" w:firstLine="709"/>
        <w:rPr>
          <w:lang w:val="tr-TR"/>
        </w:rPr>
      </w:pPr>
      <w:r w:rsidRPr="0048123C">
        <w:rPr>
          <w:rFonts w:ascii="Arial" w:hAnsi="Arial" w:cs="Arial"/>
          <w:color w:val="222222"/>
          <w:sz w:val="20"/>
          <w:szCs w:val="20"/>
          <w:shd w:val="clear" w:color="auto" w:fill="FFFFFF"/>
          <w:lang w:val="tr-TR"/>
        </w:rPr>
        <w:t>Hasan Emre Kırmızı &lt;</w:t>
      </w:r>
      <w:r w:rsidRPr="0048123C">
        <w:rPr>
          <w:rFonts w:ascii="Arial" w:hAnsi="Arial" w:cs="Arial"/>
          <w:sz w:val="20"/>
          <w:szCs w:val="20"/>
          <w:shd w:val="clear" w:color="auto" w:fill="FFFFFF"/>
          <w:lang w:val="tr-TR"/>
        </w:rPr>
        <w:t>emre.kirmizi@unitbilisim.com</w:t>
      </w:r>
      <w:r w:rsidRPr="0048123C">
        <w:rPr>
          <w:rFonts w:ascii="Arial" w:hAnsi="Arial" w:cs="Arial"/>
          <w:color w:val="222222"/>
          <w:sz w:val="20"/>
          <w:szCs w:val="20"/>
          <w:shd w:val="clear" w:color="auto" w:fill="FFFFFF"/>
          <w:lang w:val="tr-TR"/>
        </w:rPr>
        <w:t>&gt; (UNIT)</w:t>
      </w:r>
    </w:p>
    <w:p w:rsidR="001F50D6" w:rsidRPr="0048123C" w:rsidRDefault="001F50D6" w:rsidP="001F50D6">
      <w:pPr>
        <w:pStyle w:val="NormalWeb"/>
        <w:spacing w:before="0" w:beforeAutospacing="0" w:after="0"/>
        <w:ind w:right="3" w:firstLine="709"/>
        <w:rPr>
          <w:lang w:val="tr-TR"/>
        </w:rPr>
      </w:pPr>
      <w:r w:rsidRPr="0048123C">
        <w:rPr>
          <w:rFonts w:ascii="Arial" w:hAnsi="Arial" w:cs="Arial"/>
          <w:color w:val="222222"/>
          <w:sz w:val="20"/>
          <w:szCs w:val="20"/>
          <w:shd w:val="clear" w:color="auto" w:fill="FFFFFF"/>
          <w:lang w:val="tr-TR"/>
        </w:rPr>
        <w:t>Ümit Anıl Öztürk &lt;</w:t>
      </w:r>
      <w:r w:rsidRPr="0048123C">
        <w:rPr>
          <w:rFonts w:ascii="Arial" w:hAnsi="Arial" w:cs="Arial"/>
          <w:sz w:val="20"/>
          <w:szCs w:val="20"/>
          <w:shd w:val="clear" w:color="auto" w:fill="FFFFFF"/>
          <w:lang w:val="tr-TR"/>
        </w:rPr>
        <w:t>anil.ozturk@unitbilisim.com</w:t>
      </w:r>
      <w:r w:rsidRPr="0048123C">
        <w:rPr>
          <w:rFonts w:ascii="Arial" w:hAnsi="Arial" w:cs="Arial"/>
          <w:color w:val="222222"/>
          <w:sz w:val="20"/>
          <w:szCs w:val="20"/>
          <w:shd w:val="clear" w:color="auto" w:fill="FFFFFF"/>
          <w:lang w:val="tr-TR"/>
        </w:rPr>
        <w:t>&gt; (UNIT)</w:t>
      </w:r>
    </w:p>
    <w:p w:rsidR="00DD38FD" w:rsidRDefault="00DD38FD" w:rsidP="00207651">
      <w:pPr>
        <w:pStyle w:val="BodyText"/>
        <w:ind w:left="709"/>
      </w:pPr>
    </w:p>
    <w:p w:rsidR="00207651" w:rsidRPr="009301B2" w:rsidRDefault="00207651" w:rsidP="00207651">
      <w:pPr>
        <w:pStyle w:val="ITEABodyText"/>
      </w:pPr>
    </w:p>
    <w:p w:rsidR="00207651" w:rsidRDefault="00207651" w:rsidP="00207651">
      <w:pPr>
        <w:pStyle w:val="BodyText"/>
      </w:pPr>
    </w:p>
    <w:p w:rsidR="00207651" w:rsidRDefault="00207651" w:rsidP="001F50D6">
      <w:pPr>
        <w:pStyle w:val="BodyText"/>
      </w:pPr>
      <w:r w:rsidRPr="00B15F69">
        <w:t>Date:</w:t>
      </w:r>
      <w:r>
        <w:t xml:space="preserve"> </w:t>
      </w:r>
      <w:r w:rsidR="004A6B45">
        <w:t>15</w:t>
      </w:r>
      <w:r w:rsidR="00D55D24">
        <w:t>-</w:t>
      </w:r>
      <w:r w:rsidR="004A6B45">
        <w:t>SEP</w:t>
      </w:r>
      <w:r w:rsidR="00D55D24">
        <w:t>-</w:t>
      </w:r>
      <w:r w:rsidR="001F50D6">
        <w:t>20</w:t>
      </w:r>
      <w:r w:rsidR="00D55D24">
        <w:t>15</w:t>
      </w:r>
    </w:p>
    <w:p w:rsidR="001351A0" w:rsidRDefault="008B0168" w:rsidP="00207651">
      <w:pPr>
        <w:pStyle w:val="ITEABodyText"/>
      </w:pPr>
      <w:r>
        <w:t>Version:</w:t>
      </w:r>
      <w:r w:rsidR="001F50D6">
        <w:t xml:space="preserve"> 1.0</w:t>
      </w:r>
      <w:r w:rsidR="004A6B45">
        <w:t>.1</w:t>
      </w: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CA166C">
      <w:pPr>
        <w:pStyle w:val="ITEABodyText"/>
      </w:pPr>
    </w:p>
    <w:p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rsidR="00AC7133" w:rsidRPr="009301B2" w:rsidRDefault="00AC7133" w:rsidP="00CA166C">
      <w:pPr>
        <w:rPr>
          <w:sz w:val="28"/>
        </w:rPr>
      </w:pPr>
      <w:r w:rsidRPr="009301B2">
        <w:br w:type="page"/>
      </w:r>
    </w:p>
    <w:p w:rsidR="00AC7133" w:rsidRDefault="00BF728D" w:rsidP="00560A6C">
      <w:pPr>
        <w:pStyle w:val="ITEAHeading0"/>
        <w:rPr>
          <w:lang w:val="en-GB"/>
        </w:rPr>
      </w:pPr>
      <w:bookmarkStart w:id="1" w:name="_Toc397002644"/>
      <w:bookmarkStart w:id="2" w:name="_Toc397002678"/>
      <w:bookmarkStart w:id="3" w:name="_Toc397003061"/>
      <w:bookmarkStart w:id="4" w:name="_Toc397004129"/>
      <w:bookmarkStart w:id="5" w:name="_Toc397005047"/>
      <w:bookmarkStart w:id="6" w:name="_Toc417385329"/>
      <w:bookmarkStart w:id="7" w:name="_Toc428286674"/>
      <w:r>
        <w:rPr>
          <w:lang w:val="en-GB"/>
        </w:rPr>
        <w:lastRenderedPageBreak/>
        <w:t>D</w:t>
      </w:r>
      <w:r w:rsidR="00F2092D">
        <w:rPr>
          <w:lang w:val="en-GB"/>
        </w:rPr>
        <w:t>ocument</w:t>
      </w:r>
      <w:r w:rsidR="00AC7133" w:rsidRPr="00687E44">
        <w:rPr>
          <w:lang w:val="en-GB"/>
        </w:rPr>
        <w:t xml:space="preserve"> </w:t>
      </w:r>
      <w:bookmarkEnd w:id="1"/>
      <w:bookmarkEnd w:id="2"/>
      <w:bookmarkEnd w:id="3"/>
      <w:bookmarkEnd w:id="4"/>
      <w:bookmarkEnd w:id="5"/>
      <w:r w:rsidR="00F2092D">
        <w:rPr>
          <w:lang w:val="en-GB"/>
        </w:rPr>
        <w:t>History</w:t>
      </w:r>
      <w:bookmarkEnd w:id="6"/>
      <w:bookmarkEnd w:id="7"/>
    </w:p>
    <w:tbl>
      <w:tblPr>
        <w:tblStyle w:val="MediumShading1-Accent2"/>
        <w:tblW w:w="5000" w:type="pct"/>
        <w:tblLook w:val="04A0" w:firstRow="1" w:lastRow="0" w:firstColumn="1" w:lastColumn="0" w:noHBand="0" w:noVBand="1"/>
      </w:tblPr>
      <w:tblGrid>
        <w:gridCol w:w="988"/>
        <w:gridCol w:w="2342"/>
        <w:gridCol w:w="1620"/>
        <w:gridCol w:w="4120"/>
      </w:tblGrid>
      <w:tr w:rsidR="00973958"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973958">
            <w:pPr>
              <w:pStyle w:val="ITEABodyText"/>
              <w:ind w:left="0"/>
              <w:rPr>
                <w:lang w:eastAsia="en-US"/>
              </w:rPr>
            </w:pPr>
            <w:r>
              <w:rPr>
                <w:lang w:eastAsia="en-US"/>
              </w:rPr>
              <w:t>Version</w:t>
            </w:r>
          </w:p>
        </w:tc>
        <w:tc>
          <w:tcPr>
            <w:tcW w:w="129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973958" w:rsidRDefault="00973958" w:rsidP="00B0025C">
            <w:pPr>
              <w:pStyle w:val="ITEABodyText"/>
              <w:rPr>
                <w:lang w:eastAsia="en-US"/>
              </w:rPr>
            </w:pPr>
            <w:r>
              <w:rPr>
                <w:lang w:eastAsia="en-US"/>
              </w:rPr>
              <w:t>0.1.0</w:t>
            </w:r>
          </w:p>
        </w:tc>
        <w:tc>
          <w:tcPr>
            <w:tcW w:w="129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30-Apr-2015</w:t>
            </w:r>
          </w:p>
        </w:tc>
        <w:tc>
          <w:tcPr>
            <w:tcW w:w="2271" w:type="pct"/>
          </w:tcPr>
          <w:p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1F50D6"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0.5.0</w:t>
            </w:r>
          </w:p>
        </w:tc>
        <w:tc>
          <w:tcPr>
            <w:tcW w:w="1291" w:type="pct"/>
          </w:tcPr>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Serhat Çelik</w:t>
            </w:r>
          </w:p>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Hasan Emre Kırmızı</w:t>
            </w:r>
          </w:p>
          <w:p w:rsidR="001F50D6" w:rsidRPr="006212BF" w:rsidRDefault="001F50D6" w:rsidP="001F50D6">
            <w:pPr>
              <w:pStyle w:val="ITEABodyText"/>
              <w:cnfStyle w:val="000000010000" w:firstRow="0" w:lastRow="0" w:firstColumn="0" w:lastColumn="0" w:oddVBand="0" w:evenVBand="0" w:oddHBand="0" w:evenHBand="1" w:firstRowFirstColumn="0" w:firstRowLastColumn="0" w:lastRowFirstColumn="0" w:lastRowLastColumn="0"/>
              <w:rPr>
                <w:lang w:val="tr-TR" w:eastAsia="en-US"/>
              </w:rPr>
            </w:pPr>
            <w:r w:rsidRPr="006212BF">
              <w:rPr>
                <w:lang w:val="tr-TR" w:eastAsia="en-US"/>
              </w:rPr>
              <w:t>Ümit Anıl Öztürk</w:t>
            </w:r>
          </w:p>
        </w:tc>
        <w:tc>
          <w:tcPr>
            <w:tcW w:w="893" w:type="pct"/>
          </w:tcPr>
          <w:p w:rsidR="001F50D6" w:rsidRPr="006212BF" w:rsidRDefault="001F50D6" w:rsidP="001F50D6">
            <w:pPr>
              <w:cnfStyle w:val="000000010000" w:firstRow="0" w:lastRow="0" w:firstColumn="0" w:lastColumn="0" w:oddVBand="0" w:evenVBand="0" w:oddHBand="0" w:evenHBand="1" w:firstRowFirstColumn="0" w:firstRowLastColumn="0" w:lastRowFirstColumn="0" w:lastRowLastColumn="0"/>
              <w:rPr>
                <w:lang w:val="tr-TR"/>
              </w:rPr>
            </w:pPr>
            <w:r w:rsidRPr="006212BF">
              <w:rPr>
                <w:lang w:val="tr-TR"/>
              </w:rPr>
              <w:t>24-Aug-2015</w:t>
            </w:r>
          </w:p>
        </w:tc>
        <w:tc>
          <w:tcPr>
            <w:tcW w:w="2271" w:type="pct"/>
          </w:tcPr>
          <w:p w:rsidR="001F50D6" w:rsidRPr="006212BF" w:rsidRDefault="001F50D6" w:rsidP="001F50D6">
            <w:pPr>
              <w:cnfStyle w:val="000000010000" w:firstRow="0" w:lastRow="0" w:firstColumn="0" w:lastColumn="0" w:oddVBand="0" w:evenVBand="0" w:oddHBand="0" w:evenHBand="1" w:firstRowFirstColumn="0" w:firstRowLastColumn="0" w:lastRowFirstColumn="0" w:lastRowLastColumn="0"/>
              <w:rPr>
                <w:lang w:val="tr-TR"/>
              </w:rPr>
            </w:pPr>
            <w:r w:rsidRPr="006212BF">
              <w:rPr>
                <w:lang w:val="tr-TR"/>
              </w:rPr>
              <w:t>Updating the list of deliverables from GitHub</w:t>
            </w:r>
          </w:p>
        </w:tc>
      </w:tr>
      <w:tr w:rsidR="001F50D6"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1F50D6" w:rsidRDefault="001F50D6" w:rsidP="001F50D6">
            <w:pPr>
              <w:pStyle w:val="ITEABodyText"/>
              <w:rPr>
                <w:lang w:eastAsia="en-US"/>
              </w:rPr>
            </w:pPr>
            <w:r>
              <w:rPr>
                <w:lang w:eastAsia="en-US"/>
              </w:rPr>
              <w:t>1.0.0</w:t>
            </w:r>
          </w:p>
        </w:tc>
        <w:tc>
          <w:tcPr>
            <w:tcW w:w="129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24-Aug-2015</w:t>
            </w:r>
          </w:p>
        </w:tc>
        <w:tc>
          <w:tcPr>
            <w:tcW w:w="2271" w:type="pct"/>
          </w:tcPr>
          <w:p w:rsidR="001F50D6" w:rsidRDefault="001F50D6"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Release</w:t>
            </w:r>
          </w:p>
        </w:tc>
      </w:tr>
      <w:tr w:rsidR="0048123C"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rsidR="0048123C" w:rsidRDefault="0048123C" w:rsidP="001F50D6">
            <w:pPr>
              <w:pStyle w:val="ITEABodyText"/>
              <w:rPr>
                <w:lang w:eastAsia="en-US"/>
              </w:rPr>
            </w:pPr>
            <w:r>
              <w:rPr>
                <w:lang w:eastAsia="en-US"/>
              </w:rPr>
              <w:t>1.0.1</w:t>
            </w:r>
          </w:p>
        </w:tc>
        <w:tc>
          <w:tcPr>
            <w:tcW w:w="1291"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15-Sep-2014</w:t>
            </w:r>
          </w:p>
        </w:tc>
        <w:tc>
          <w:tcPr>
            <w:tcW w:w="2271" w:type="pct"/>
          </w:tcPr>
          <w:p w:rsidR="0048123C" w:rsidRDefault="0048123C"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Minor Modifications</w:t>
            </w:r>
          </w:p>
        </w:tc>
      </w:tr>
    </w:tbl>
    <w:p w:rsidR="00B0025C" w:rsidRPr="00B0025C" w:rsidRDefault="00B0025C" w:rsidP="00B0025C">
      <w:pPr>
        <w:pStyle w:val="ITEABodyText"/>
        <w:rPr>
          <w:lang w:eastAsia="en-US"/>
        </w:rPr>
      </w:pPr>
    </w:p>
    <w:p w:rsidR="00397912" w:rsidRPr="009301B2" w:rsidRDefault="00397912" w:rsidP="00FB4E97">
      <w:pPr>
        <w:pStyle w:val="ITEABodyText"/>
      </w:pPr>
      <w:r w:rsidRPr="009301B2">
        <w:rPr>
          <w:rFonts w:cs="Arial"/>
        </w:rPr>
        <w:br w:type="page"/>
      </w:r>
    </w:p>
    <w:p w:rsidR="00781966" w:rsidRDefault="00781966" w:rsidP="00781966">
      <w:pPr>
        <w:pStyle w:val="ITEATableOfContent"/>
        <w:rPr>
          <w:lang w:val="en-GB"/>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687E44">
        <w:rPr>
          <w:lang w:val="en-GB"/>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eastAsia="nl-NL"/>
        </w:rPr>
        <w:id w:val="410044441"/>
        <w:docPartObj>
          <w:docPartGallery w:val="Table of Contents"/>
          <w:docPartUnique/>
        </w:docPartObj>
      </w:sdtPr>
      <w:sdtEndPr>
        <w:rPr>
          <w:noProof/>
        </w:rPr>
      </w:sdtEndPr>
      <w:sdtContent>
        <w:p w:rsidR="001F50D6" w:rsidRDefault="001F50D6" w:rsidP="001F50D6">
          <w:pPr>
            <w:pStyle w:val="TOCHeading"/>
          </w:pPr>
        </w:p>
        <w:p w:rsidR="005A0278" w:rsidRDefault="001F50D6">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8286674" w:history="1">
            <w:r w:rsidR="005A0278" w:rsidRPr="00D31B04">
              <w:rPr>
                <w:rStyle w:val="Hyperlink"/>
              </w:rPr>
              <w:t>Document History</w:t>
            </w:r>
            <w:r w:rsidR="005A0278">
              <w:rPr>
                <w:webHidden/>
              </w:rPr>
              <w:tab/>
            </w:r>
            <w:r w:rsidR="005A0278">
              <w:rPr>
                <w:webHidden/>
              </w:rPr>
              <w:fldChar w:fldCharType="begin"/>
            </w:r>
            <w:r w:rsidR="005A0278">
              <w:rPr>
                <w:webHidden/>
              </w:rPr>
              <w:instrText xml:space="preserve"> PAGEREF _Toc428286674 \h </w:instrText>
            </w:r>
            <w:r w:rsidR="005A0278">
              <w:rPr>
                <w:webHidden/>
              </w:rPr>
            </w:r>
            <w:r w:rsidR="005A0278">
              <w:rPr>
                <w:webHidden/>
              </w:rPr>
              <w:fldChar w:fldCharType="separate"/>
            </w:r>
            <w:r w:rsidR="008B5979">
              <w:rPr>
                <w:webHidden/>
              </w:rPr>
              <w:t>2</w:t>
            </w:r>
            <w:r w:rsidR="005A0278">
              <w:rPr>
                <w:webHidden/>
              </w:rPr>
              <w:fldChar w:fldCharType="end"/>
            </w:r>
          </w:hyperlink>
        </w:p>
        <w:p w:rsidR="005A0278" w:rsidRDefault="00812601">
          <w:pPr>
            <w:pStyle w:val="TOC2"/>
            <w:rPr>
              <w:rFonts w:asciiTheme="minorHAnsi" w:eastAsiaTheme="minorEastAsia" w:hAnsiTheme="minorHAnsi" w:cstheme="minorBidi"/>
              <w:smallCaps w:val="0"/>
              <w:color w:val="auto"/>
              <w:spacing w:val="0"/>
              <w:sz w:val="22"/>
              <w:szCs w:val="22"/>
              <w:lang w:val="en-US" w:eastAsia="en-US"/>
            </w:rPr>
          </w:pPr>
          <w:hyperlink w:anchor="_Toc428286675" w:history="1">
            <w:r w:rsidR="005A0278" w:rsidRPr="00D31B04">
              <w:rPr>
                <w:rStyle w:val="Hyperlink"/>
              </w:rPr>
              <w:t>1. Introduction</w:t>
            </w:r>
            <w:r w:rsidR="005A0278">
              <w:rPr>
                <w:webHidden/>
              </w:rPr>
              <w:tab/>
            </w:r>
            <w:r w:rsidR="005A0278">
              <w:rPr>
                <w:webHidden/>
              </w:rPr>
              <w:fldChar w:fldCharType="begin"/>
            </w:r>
            <w:r w:rsidR="005A0278">
              <w:rPr>
                <w:webHidden/>
              </w:rPr>
              <w:instrText xml:space="preserve"> PAGEREF _Toc428286675 \h </w:instrText>
            </w:r>
            <w:r w:rsidR="005A0278">
              <w:rPr>
                <w:webHidden/>
              </w:rPr>
            </w:r>
            <w:r w:rsidR="005A0278">
              <w:rPr>
                <w:webHidden/>
              </w:rPr>
              <w:fldChar w:fldCharType="separate"/>
            </w:r>
            <w:r w:rsidR="008B5979">
              <w:rPr>
                <w:webHidden/>
              </w:rPr>
              <w:t>4</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76" w:history="1">
            <w:r w:rsidR="005A0278" w:rsidRPr="00D31B04">
              <w:rPr>
                <w:rStyle w:val="Hyperlink"/>
              </w:rPr>
              <w:t>1.1. Role of the deliverable</w:t>
            </w:r>
            <w:r w:rsidR="005A0278">
              <w:rPr>
                <w:webHidden/>
              </w:rPr>
              <w:tab/>
            </w:r>
            <w:r w:rsidR="005A0278">
              <w:rPr>
                <w:webHidden/>
              </w:rPr>
              <w:fldChar w:fldCharType="begin"/>
            </w:r>
            <w:r w:rsidR="005A0278">
              <w:rPr>
                <w:webHidden/>
              </w:rPr>
              <w:instrText xml:space="preserve"> PAGEREF _Toc428286676 \h </w:instrText>
            </w:r>
            <w:r w:rsidR="005A0278">
              <w:rPr>
                <w:webHidden/>
              </w:rPr>
            </w:r>
            <w:r w:rsidR="005A0278">
              <w:rPr>
                <w:webHidden/>
              </w:rPr>
              <w:fldChar w:fldCharType="separate"/>
            </w:r>
            <w:r w:rsidR="008B5979">
              <w:rPr>
                <w:webHidden/>
              </w:rPr>
              <w:t>4</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77" w:history="1">
            <w:r w:rsidR="005A0278" w:rsidRPr="00D31B04">
              <w:rPr>
                <w:rStyle w:val="Hyperlink"/>
              </w:rPr>
              <w:t>1.2. The List of Technical Work Packages</w:t>
            </w:r>
            <w:r w:rsidR="005A0278">
              <w:rPr>
                <w:webHidden/>
              </w:rPr>
              <w:tab/>
            </w:r>
            <w:r w:rsidR="005A0278">
              <w:rPr>
                <w:webHidden/>
              </w:rPr>
              <w:fldChar w:fldCharType="begin"/>
            </w:r>
            <w:r w:rsidR="005A0278">
              <w:rPr>
                <w:webHidden/>
              </w:rPr>
              <w:instrText xml:space="preserve"> PAGEREF _Toc428286677 \h </w:instrText>
            </w:r>
            <w:r w:rsidR="005A0278">
              <w:rPr>
                <w:webHidden/>
              </w:rPr>
            </w:r>
            <w:r w:rsidR="005A0278">
              <w:rPr>
                <w:webHidden/>
              </w:rPr>
              <w:fldChar w:fldCharType="separate"/>
            </w:r>
            <w:r w:rsidR="008B5979">
              <w:rPr>
                <w:webHidden/>
              </w:rPr>
              <w:t>4</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78" w:history="1">
            <w:r w:rsidR="005A0278" w:rsidRPr="00D31B04">
              <w:rPr>
                <w:rStyle w:val="Hyperlink"/>
              </w:rPr>
              <w:t>1.3. The List of Use Cases</w:t>
            </w:r>
            <w:r w:rsidR="005A0278">
              <w:rPr>
                <w:webHidden/>
              </w:rPr>
              <w:tab/>
            </w:r>
            <w:r w:rsidR="005A0278">
              <w:rPr>
                <w:webHidden/>
              </w:rPr>
              <w:fldChar w:fldCharType="begin"/>
            </w:r>
            <w:r w:rsidR="005A0278">
              <w:rPr>
                <w:webHidden/>
              </w:rPr>
              <w:instrText xml:space="preserve"> PAGEREF _Toc428286678 \h </w:instrText>
            </w:r>
            <w:r w:rsidR="005A0278">
              <w:rPr>
                <w:webHidden/>
              </w:rPr>
            </w:r>
            <w:r w:rsidR="005A0278">
              <w:rPr>
                <w:webHidden/>
              </w:rPr>
              <w:fldChar w:fldCharType="separate"/>
            </w:r>
            <w:r w:rsidR="008B5979">
              <w:rPr>
                <w:webHidden/>
              </w:rPr>
              <w:t>4</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79" w:history="1">
            <w:r w:rsidR="005A0278" w:rsidRPr="00D31B04">
              <w:rPr>
                <w:rStyle w:val="Hyperlink"/>
              </w:rPr>
              <w:t>1.4. Conventions</w:t>
            </w:r>
            <w:r w:rsidR="005A0278">
              <w:rPr>
                <w:webHidden/>
              </w:rPr>
              <w:tab/>
            </w:r>
            <w:r w:rsidR="005A0278">
              <w:rPr>
                <w:webHidden/>
              </w:rPr>
              <w:fldChar w:fldCharType="begin"/>
            </w:r>
            <w:r w:rsidR="005A0278">
              <w:rPr>
                <w:webHidden/>
              </w:rPr>
              <w:instrText xml:space="preserve"> PAGEREF _Toc428286679 \h </w:instrText>
            </w:r>
            <w:r w:rsidR="005A0278">
              <w:rPr>
                <w:webHidden/>
              </w:rPr>
            </w:r>
            <w:r w:rsidR="005A0278">
              <w:rPr>
                <w:webHidden/>
              </w:rPr>
              <w:fldChar w:fldCharType="separate"/>
            </w:r>
            <w:r w:rsidR="008B5979">
              <w:rPr>
                <w:webHidden/>
              </w:rPr>
              <w:t>5</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80" w:history="1">
            <w:r w:rsidR="005A0278" w:rsidRPr="00D31B04">
              <w:rPr>
                <w:rStyle w:val="Hyperlink"/>
              </w:rPr>
              <w:t>1.5. Structure of the document</w:t>
            </w:r>
            <w:r w:rsidR="005A0278">
              <w:rPr>
                <w:webHidden/>
              </w:rPr>
              <w:tab/>
            </w:r>
            <w:r w:rsidR="005A0278">
              <w:rPr>
                <w:webHidden/>
              </w:rPr>
              <w:fldChar w:fldCharType="begin"/>
            </w:r>
            <w:r w:rsidR="005A0278">
              <w:rPr>
                <w:webHidden/>
              </w:rPr>
              <w:instrText xml:space="preserve"> PAGEREF _Toc428286680 \h </w:instrText>
            </w:r>
            <w:r w:rsidR="005A0278">
              <w:rPr>
                <w:webHidden/>
              </w:rPr>
            </w:r>
            <w:r w:rsidR="005A0278">
              <w:rPr>
                <w:webHidden/>
              </w:rPr>
              <w:fldChar w:fldCharType="separate"/>
            </w:r>
            <w:r w:rsidR="008B5979">
              <w:rPr>
                <w:webHidden/>
              </w:rPr>
              <w:t>5</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81" w:history="1">
            <w:r w:rsidR="005A0278" w:rsidRPr="00D31B04">
              <w:rPr>
                <w:rStyle w:val="Hyperlink"/>
              </w:rPr>
              <w:t>1.6. Terms, abbreviations and definitions</w:t>
            </w:r>
            <w:r w:rsidR="005A0278">
              <w:rPr>
                <w:webHidden/>
              </w:rPr>
              <w:tab/>
            </w:r>
            <w:r w:rsidR="005A0278">
              <w:rPr>
                <w:webHidden/>
              </w:rPr>
              <w:fldChar w:fldCharType="begin"/>
            </w:r>
            <w:r w:rsidR="005A0278">
              <w:rPr>
                <w:webHidden/>
              </w:rPr>
              <w:instrText xml:space="preserve"> PAGEREF _Toc428286681 \h </w:instrText>
            </w:r>
            <w:r w:rsidR="005A0278">
              <w:rPr>
                <w:webHidden/>
              </w:rPr>
            </w:r>
            <w:r w:rsidR="005A0278">
              <w:rPr>
                <w:webHidden/>
              </w:rPr>
              <w:fldChar w:fldCharType="separate"/>
            </w:r>
            <w:r w:rsidR="008B5979">
              <w:rPr>
                <w:webHidden/>
              </w:rPr>
              <w:t>5</w:t>
            </w:r>
            <w:r w:rsidR="005A0278">
              <w:rPr>
                <w:webHidden/>
              </w:rPr>
              <w:fldChar w:fldCharType="end"/>
            </w:r>
          </w:hyperlink>
        </w:p>
        <w:p w:rsidR="005A0278" w:rsidRDefault="00812601">
          <w:pPr>
            <w:pStyle w:val="TOC2"/>
            <w:rPr>
              <w:rFonts w:asciiTheme="minorHAnsi" w:eastAsiaTheme="minorEastAsia" w:hAnsiTheme="minorHAnsi" w:cstheme="minorBidi"/>
              <w:smallCaps w:val="0"/>
              <w:color w:val="auto"/>
              <w:spacing w:val="0"/>
              <w:sz w:val="22"/>
              <w:szCs w:val="22"/>
              <w:lang w:val="en-US" w:eastAsia="en-US"/>
            </w:rPr>
          </w:pPr>
          <w:hyperlink w:anchor="_Toc428286682" w:history="1">
            <w:r w:rsidR="005A0278" w:rsidRPr="00D31B04">
              <w:rPr>
                <w:rStyle w:val="Hyperlink"/>
              </w:rPr>
              <w:t>2. User Requirements</w:t>
            </w:r>
            <w:r w:rsidR="005A0278">
              <w:rPr>
                <w:webHidden/>
              </w:rPr>
              <w:tab/>
            </w:r>
            <w:r w:rsidR="005A0278">
              <w:rPr>
                <w:webHidden/>
              </w:rPr>
              <w:fldChar w:fldCharType="begin"/>
            </w:r>
            <w:r w:rsidR="005A0278">
              <w:rPr>
                <w:webHidden/>
              </w:rPr>
              <w:instrText xml:space="preserve"> PAGEREF _Toc428286682 \h </w:instrText>
            </w:r>
            <w:r w:rsidR="005A0278">
              <w:rPr>
                <w:webHidden/>
              </w:rPr>
            </w:r>
            <w:r w:rsidR="005A0278">
              <w:rPr>
                <w:webHidden/>
              </w:rPr>
              <w:fldChar w:fldCharType="separate"/>
            </w:r>
            <w:r w:rsidR="008B5979">
              <w:rPr>
                <w:webHidden/>
              </w:rPr>
              <w:t>7</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83" w:history="1">
            <w:r w:rsidR="005A0278" w:rsidRPr="00D31B04">
              <w:rPr>
                <w:rStyle w:val="Hyperlink"/>
              </w:rPr>
              <w:t>2.1. REQ-UR-53 [Mandatory]</w:t>
            </w:r>
            <w:r w:rsidR="005A0278">
              <w:rPr>
                <w:webHidden/>
              </w:rPr>
              <w:tab/>
            </w:r>
            <w:r w:rsidR="005A0278">
              <w:rPr>
                <w:webHidden/>
              </w:rPr>
              <w:fldChar w:fldCharType="begin"/>
            </w:r>
            <w:r w:rsidR="005A0278">
              <w:rPr>
                <w:webHidden/>
              </w:rPr>
              <w:instrText xml:space="preserve"> PAGEREF _Toc428286683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84" w:history="1">
            <w:r w:rsidR="005A0278" w:rsidRPr="00D31B04">
              <w:rPr>
                <w:rStyle w:val="Hyperlink"/>
              </w:rPr>
              <w:t>2.2. REQ-UR-52 [Mandatory]</w:t>
            </w:r>
            <w:r w:rsidR="005A0278">
              <w:rPr>
                <w:webHidden/>
              </w:rPr>
              <w:tab/>
            </w:r>
            <w:r w:rsidR="005A0278">
              <w:rPr>
                <w:webHidden/>
              </w:rPr>
              <w:fldChar w:fldCharType="begin"/>
            </w:r>
            <w:r w:rsidR="005A0278">
              <w:rPr>
                <w:webHidden/>
              </w:rPr>
              <w:instrText xml:space="preserve"> PAGEREF _Toc428286684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85" w:history="1">
            <w:r w:rsidR="005A0278" w:rsidRPr="00D31B04">
              <w:rPr>
                <w:rStyle w:val="Hyperlink"/>
              </w:rPr>
              <w:t>2.3. REQ-UR-51 [Mandatory]</w:t>
            </w:r>
            <w:r w:rsidR="005A0278">
              <w:rPr>
                <w:webHidden/>
              </w:rPr>
              <w:tab/>
            </w:r>
            <w:r w:rsidR="005A0278">
              <w:rPr>
                <w:webHidden/>
              </w:rPr>
              <w:fldChar w:fldCharType="begin"/>
            </w:r>
            <w:r w:rsidR="005A0278">
              <w:rPr>
                <w:webHidden/>
              </w:rPr>
              <w:instrText xml:space="preserve"> PAGEREF _Toc428286685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86" w:history="1">
            <w:r w:rsidR="005A0278" w:rsidRPr="00D31B04">
              <w:rPr>
                <w:rStyle w:val="Hyperlink"/>
              </w:rPr>
              <w:t>2.4. REQ-UR-50 [Desirable]</w:t>
            </w:r>
            <w:r w:rsidR="005A0278">
              <w:rPr>
                <w:webHidden/>
              </w:rPr>
              <w:tab/>
            </w:r>
            <w:r w:rsidR="005A0278">
              <w:rPr>
                <w:webHidden/>
              </w:rPr>
              <w:fldChar w:fldCharType="begin"/>
            </w:r>
            <w:r w:rsidR="005A0278">
              <w:rPr>
                <w:webHidden/>
              </w:rPr>
              <w:instrText xml:space="preserve"> PAGEREF _Toc428286686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87" w:history="1">
            <w:r w:rsidR="005A0278" w:rsidRPr="00D31B04">
              <w:rPr>
                <w:rStyle w:val="Hyperlink"/>
              </w:rPr>
              <w:t>2.5. REQ-UR-49 [Mandatory]</w:t>
            </w:r>
            <w:r w:rsidR="005A0278">
              <w:rPr>
                <w:webHidden/>
              </w:rPr>
              <w:tab/>
            </w:r>
            <w:r w:rsidR="005A0278">
              <w:rPr>
                <w:webHidden/>
              </w:rPr>
              <w:fldChar w:fldCharType="begin"/>
            </w:r>
            <w:r w:rsidR="005A0278">
              <w:rPr>
                <w:webHidden/>
              </w:rPr>
              <w:instrText xml:space="preserve"> PAGEREF _Toc428286687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88" w:history="1">
            <w:r w:rsidR="005A0278" w:rsidRPr="00D31B04">
              <w:rPr>
                <w:rStyle w:val="Hyperlink"/>
              </w:rPr>
              <w:t>2.6. REQ-UR-48 [Mandatory]</w:t>
            </w:r>
            <w:r w:rsidR="005A0278">
              <w:rPr>
                <w:webHidden/>
              </w:rPr>
              <w:tab/>
            </w:r>
            <w:r w:rsidR="005A0278">
              <w:rPr>
                <w:webHidden/>
              </w:rPr>
              <w:fldChar w:fldCharType="begin"/>
            </w:r>
            <w:r w:rsidR="005A0278">
              <w:rPr>
                <w:webHidden/>
              </w:rPr>
              <w:instrText xml:space="preserve"> PAGEREF _Toc428286688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89" w:history="1">
            <w:r w:rsidR="005A0278" w:rsidRPr="00D31B04">
              <w:rPr>
                <w:rStyle w:val="Hyperlink"/>
              </w:rPr>
              <w:t>2.7. REQ-UR-47 [Mandatory]</w:t>
            </w:r>
            <w:r w:rsidR="005A0278">
              <w:rPr>
                <w:webHidden/>
              </w:rPr>
              <w:tab/>
            </w:r>
            <w:r w:rsidR="005A0278">
              <w:rPr>
                <w:webHidden/>
              </w:rPr>
              <w:fldChar w:fldCharType="begin"/>
            </w:r>
            <w:r w:rsidR="005A0278">
              <w:rPr>
                <w:webHidden/>
              </w:rPr>
              <w:instrText xml:space="preserve"> PAGEREF _Toc428286689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90" w:history="1">
            <w:r w:rsidR="005A0278" w:rsidRPr="00D31B04">
              <w:rPr>
                <w:rStyle w:val="Hyperlink"/>
              </w:rPr>
              <w:t>2.8. REQ-UR-42</w:t>
            </w:r>
            <w:r w:rsidR="005A0278">
              <w:rPr>
                <w:webHidden/>
              </w:rPr>
              <w:tab/>
            </w:r>
            <w:r w:rsidR="005A0278">
              <w:rPr>
                <w:webHidden/>
              </w:rPr>
              <w:fldChar w:fldCharType="begin"/>
            </w:r>
            <w:r w:rsidR="005A0278">
              <w:rPr>
                <w:webHidden/>
              </w:rPr>
              <w:instrText xml:space="preserve"> PAGEREF _Toc428286690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91" w:history="1">
            <w:r w:rsidR="005A0278" w:rsidRPr="00D31B04">
              <w:rPr>
                <w:rStyle w:val="Hyperlink"/>
              </w:rPr>
              <w:t>2.9. REQ-UR-41 [Mandatory]</w:t>
            </w:r>
            <w:r w:rsidR="005A0278">
              <w:rPr>
                <w:webHidden/>
              </w:rPr>
              <w:tab/>
            </w:r>
            <w:r w:rsidR="005A0278">
              <w:rPr>
                <w:webHidden/>
              </w:rPr>
              <w:fldChar w:fldCharType="begin"/>
            </w:r>
            <w:r w:rsidR="005A0278">
              <w:rPr>
                <w:webHidden/>
              </w:rPr>
              <w:instrText xml:space="preserve"> PAGEREF _Toc428286691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92" w:history="1">
            <w:r w:rsidR="005A0278" w:rsidRPr="00D31B04">
              <w:rPr>
                <w:rStyle w:val="Hyperlink"/>
              </w:rPr>
              <w:t>2.10. REQ-UR-40 [Mandatory]</w:t>
            </w:r>
            <w:r w:rsidR="005A0278">
              <w:rPr>
                <w:webHidden/>
              </w:rPr>
              <w:tab/>
            </w:r>
            <w:r w:rsidR="005A0278">
              <w:rPr>
                <w:webHidden/>
              </w:rPr>
              <w:fldChar w:fldCharType="begin"/>
            </w:r>
            <w:r w:rsidR="005A0278">
              <w:rPr>
                <w:webHidden/>
              </w:rPr>
              <w:instrText xml:space="preserve"> PAGEREF _Toc428286692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93" w:history="1">
            <w:r w:rsidR="005A0278" w:rsidRPr="00D31B04">
              <w:rPr>
                <w:rStyle w:val="Hyperlink"/>
              </w:rPr>
              <w:t>2.11. REQ-UR-39 [Mandatory]</w:t>
            </w:r>
            <w:r w:rsidR="005A0278">
              <w:rPr>
                <w:webHidden/>
              </w:rPr>
              <w:tab/>
            </w:r>
            <w:r w:rsidR="005A0278">
              <w:rPr>
                <w:webHidden/>
              </w:rPr>
              <w:fldChar w:fldCharType="begin"/>
            </w:r>
            <w:r w:rsidR="005A0278">
              <w:rPr>
                <w:webHidden/>
              </w:rPr>
              <w:instrText xml:space="preserve"> PAGEREF _Toc428286693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94" w:history="1">
            <w:r w:rsidR="005A0278" w:rsidRPr="00D31B04">
              <w:rPr>
                <w:rStyle w:val="Hyperlink"/>
              </w:rPr>
              <w:t>2.12. REQ-UR-38 [Mandatory]</w:t>
            </w:r>
            <w:r w:rsidR="005A0278">
              <w:rPr>
                <w:webHidden/>
              </w:rPr>
              <w:tab/>
            </w:r>
            <w:r w:rsidR="005A0278">
              <w:rPr>
                <w:webHidden/>
              </w:rPr>
              <w:fldChar w:fldCharType="begin"/>
            </w:r>
            <w:r w:rsidR="005A0278">
              <w:rPr>
                <w:webHidden/>
              </w:rPr>
              <w:instrText xml:space="preserve"> PAGEREF _Toc428286694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95" w:history="1">
            <w:r w:rsidR="005A0278" w:rsidRPr="00D31B04">
              <w:rPr>
                <w:rStyle w:val="Hyperlink"/>
              </w:rPr>
              <w:t>2.13. REQ-UR-37 [Out of Scope]</w:t>
            </w:r>
            <w:r w:rsidR="005A0278">
              <w:rPr>
                <w:webHidden/>
              </w:rPr>
              <w:tab/>
            </w:r>
            <w:r w:rsidR="005A0278">
              <w:rPr>
                <w:webHidden/>
              </w:rPr>
              <w:fldChar w:fldCharType="begin"/>
            </w:r>
            <w:r w:rsidR="005A0278">
              <w:rPr>
                <w:webHidden/>
              </w:rPr>
              <w:instrText xml:space="preserve"> PAGEREF _Toc428286695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96" w:history="1">
            <w:r w:rsidR="005A0278" w:rsidRPr="00D31B04">
              <w:rPr>
                <w:rStyle w:val="Hyperlink"/>
              </w:rPr>
              <w:t>2.14. REQ-UR-35 [Optional]</w:t>
            </w:r>
            <w:r w:rsidR="005A0278">
              <w:rPr>
                <w:webHidden/>
              </w:rPr>
              <w:tab/>
            </w:r>
            <w:r w:rsidR="005A0278">
              <w:rPr>
                <w:webHidden/>
              </w:rPr>
              <w:fldChar w:fldCharType="begin"/>
            </w:r>
            <w:r w:rsidR="005A0278">
              <w:rPr>
                <w:webHidden/>
              </w:rPr>
              <w:instrText xml:space="preserve"> PAGEREF _Toc428286696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97" w:history="1">
            <w:r w:rsidR="005A0278" w:rsidRPr="00D31B04">
              <w:rPr>
                <w:rStyle w:val="Hyperlink"/>
              </w:rPr>
              <w:t>2.15. REQ-UR-33 [Mandatory]</w:t>
            </w:r>
            <w:r w:rsidR="005A0278">
              <w:rPr>
                <w:webHidden/>
              </w:rPr>
              <w:tab/>
            </w:r>
            <w:r w:rsidR="005A0278">
              <w:rPr>
                <w:webHidden/>
              </w:rPr>
              <w:fldChar w:fldCharType="begin"/>
            </w:r>
            <w:r w:rsidR="005A0278">
              <w:rPr>
                <w:webHidden/>
              </w:rPr>
              <w:instrText xml:space="preserve"> PAGEREF _Toc428286697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98" w:history="1">
            <w:r w:rsidR="005A0278" w:rsidRPr="00D31B04">
              <w:rPr>
                <w:rStyle w:val="Hyperlink"/>
              </w:rPr>
              <w:t>2.16. REQ-UR-32</w:t>
            </w:r>
            <w:r w:rsidR="005A0278">
              <w:rPr>
                <w:webHidden/>
              </w:rPr>
              <w:tab/>
            </w:r>
            <w:r w:rsidR="005A0278">
              <w:rPr>
                <w:webHidden/>
              </w:rPr>
              <w:fldChar w:fldCharType="begin"/>
            </w:r>
            <w:r w:rsidR="005A0278">
              <w:rPr>
                <w:webHidden/>
              </w:rPr>
              <w:instrText xml:space="preserve"> PAGEREF _Toc428286698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699" w:history="1">
            <w:r w:rsidR="005A0278" w:rsidRPr="00D31B04">
              <w:rPr>
                <w:rStyle w:val="Hyperlink"/>
              </w:rPr>
              <w:t>2.17. REQ-UR-31 [Mandatory]</w:t>
            </w:r>
            <w:r w:rsidR="005A0278">
              <w:rPr>
                <w:webHidden/>
              </w:rPr>
              <w:tab/>
            </w:r>
            <w:r w:rsidR="005A0278">
              <w:rPr>
                <w:webHidden/>
              </w:rPr>
              <w:fldChar w:fldCharType="begin"/>
            </w:r>
            <w:r w:rsidR="005A0278">
              <w:rPr>
                <w:webHidden/>
              </w:rPr>
              <w:instrText xml:space="preserve"> PAGEREF _Toc428286699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700" w:history="1">
            <w:r w:rsidR="005A0278" w:rsidRPr="00D31B04">
              <w:rPr>
                <w:rStyle w:val="Hyperlink"/>
              </w:rPr>
              <w:t>2.18. REQ-UR-30 [Mandatory]</w:t>
            </w:r>
            <w:r w:rsidR="005A0278">
              <w:rPr>
                <w:webHidden/>
              </w:rPr>
              <w:tab/>
            </w:r>
            <w:r w:rsidR="005A0278">
              <w:rPr>
                <w:webHidden/>
              </w:rPr>
              <w:fldChar w:fldCharType="begin"/>
            </w:r>
            <w:r w:rsidR="005A0278">
              <w:rPr>
                <w:webHidden/>
              </w:rPr>
              <w:instrText xml:space="preserve"> PAGEREF _Toc428286700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701" w:history="1">
            <w:r w:rsidR="005A0278" w:rsidRPr="00D31B04">
              <w:rPr>
                <w:rStyle w:val="Hyperlink"/>
              </w:rPr>
              <w:t>2.19. REQ-UR-29 [Mandatory]</w:t>
            </w:r>
            <w:r w:rsidR="005A0278">
              <w:rPr>
                <w:webHidden/>
              </w:rPr>
              <w:tab/>
            </w:r>
            <w:r w:rsidR="005A0278">
              <w:rPr>
                <w:webHidden/>
              </w:rPr>
              <w:fldChar w:fldCharType="begin"/>
            </w:r>
            <w:r w:rsidR="005A0278">
              <w:rPr>
                <w:webHidden/>
              </w:rPr>
              <w:instrText xml:space="preserve"> PAGEREF _Toc428286701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702" w:history="1">
            <w:r w:rsidR="005A0278" w:rsidRPr="00D31B04">
              <w:rPr>
                <w:rStyle w:val="Hyperlink"/>
              </w:rPr>
              <w:t>2.20. REQ-UR-28 [Mandatory]</w:t>
            </w:r>
            <w:r w:rsidR="005A0278">
              <w:rPr>
                <w:webHidden/>
              </w:rPr>
              <w:tab/>
            </w:r>
            <w:r w:rsidR="005A0278">
              <w:rPr>
                <w:webHidden/>
              </w:rPr>
              <w:fldChar w:fldCharType="begin"/>
            </w:r>
            <w:r w:rsidR="005A0278">
              <w:rPr>
                <w:webHidden/>
              </w:rPr>
              <w:instrText xml:space="preserve"> PAGEREF _Toc428286702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703" w:history="1">
            <w:r w:rsidR="005A0278" w:rsidRPr="00D31B04">
              <w:rPr>
                <w:rStyle w:val="Hyperlink"/>
              </w:rPr>
              <w:t>2.21. REQ-UR-25 [Mandatory]</w:t>
            </w:r>
            <w:r w:rsidR="005A0278">
              <w:rPr>
                <w:webHidden/>
              </w:rPr>
              <w:tab/>
            </w:r>
            <w:r w:rsidR="005A0278">
              <w:rPr>
                <w:webHidden/>
              </w:rPr>
              <w:fldChar w:fldCharType="begin"/>
            </w:r>
            <w:r w:rsidR="005A0278">
              <w:rPr>
                <w:webHidden/>
              </w:rPr>
              <w:instrText xml:space="preserve"> PAGEREF _Toc428286703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704" w:history="1">
            <w:r w:rsidR="005A0278" w:rsidRPr="00D31B04">
              <w:rPr>
                <w:rStyle w:val="Hyperlink"/>
              </w:rPr>
              <w:t>2.22. REQ-UR-23 [Mandatory]</w:t>
            </w:r>
            <w:r w:rsidR="005A0278">
              <w:rPr>
                <w:webHidden/>
              </w:rPr>
              <w:tab/>
            </w:r>
            <w:r w:rsidR="005A0278">
              <w:rPr>
                <w:webHidden/>
              </w:rPr>
              <w:fldChar w:fldCharType="begin"/>
            </w:r>
            <w:r w:rsidR="005A0278">
              <w:rPr>
                <w:webHidden/>
              </w:rPr>
              <w:instrText xml:space="preserve"> PAGEREF _Toc428286704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705" w:history="1">
            <w:r w:rsidR="005A0278" w:rsidRPr="00D31B04">
              <w:rPr>
                <w:rStyle w:val="Hyperlink"/>
              </w:rPr>
              <w:t>2.23. REQ-UR-20 [Mandatory]</w:t>
            </w:r>
            <w:r w:rsidR="005A0278">
              <w:rPr>
                <w:webHidden/>
              </w:rPr>
              <w:tab/>
            </w:r>
            <w:r w:rsidR="005A0278">
              <w:rPr>
                <w:webHidden/>
              </w:rPr>
              <w:fldChar w:fldCharType="begin"/>
            </w:r>
            <w:r w:rsidR="005A0278">
              <w:rPr>
                <w:webHidden/>
              </w:rPr>
              <w:instrText xml:space="preserve"> PAGEREF _Toc428286705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706" w:history="1">
            <w:r w:rsidR="005A0278" w:rsidRPr="00D31B04">
              <w:rPr>
                <w:rStyle w:val="Hyperlink"/>
              </w:rPr>
              <w:t>2.24. REQ-UR-17</w:t>
            </w:r>
            <w:r w:rsidR="005A0278">
              <w:rPr>
                <w:webHidden/>
              </w:rPr>
              <w:tab/>
            </w:r>
            <w:r w:rsidR="005A0278">
              <w:rPr>
                <w:webHidden/>
              </w:rPr>
              <w:fldChar w:fldCharType="begin"/>
            </w:r>
            <w:r w:rsidR="005A0278">
              <w:rPr>
                <w:webHidden/>
              </w:rPr>
              <w:instrText xml:space="preserve"> PAGEREF _Toc428286706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707" w:history="1">
            <w:r w:rsidR="005A0278" w:rsidRPr="00D31B04">
              <w:rPr>
                <w:rStyle w:val="Hyperlink"/>
              </w:rPr>
              <w:t>2.25. REQ-UR-16</w:t>
            </w:r>
            <w:r w:rsidR="005A0278">
              <w:rPr>
                <w:webHidden/>
              </w:rPr>
              <w:tab/>
            </w:r>
            <w:r w:rsidR="005A0278">
              <w:rPr>
                <w:webHidden/>
              </w:rPr>
              <w:fldChar w:fldCharType="begin"/>
            </w:r>
            <w:r w:rsidR="005A0278">
              <w:rPr>
                <w:webHidden/>
              </w:rPr>
              <w:instrText xml:space="preserve"> PAGEREF _Toc428286707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3"/>
            <w:rPr>
              <w:rFonts w:asciiTheme="minorHAnsi" w:eastAsiaTheme="minorEastAsia" w:hAnsiTheme="minorHAnsi" w:cstheme="minorBidi"/>
              <w:i w:val="0"/>
              <w:iCs w:val="0"/>
              <w:color w:val="auto"/>
              <w:spacing w:val="0"/>
              <w:sz w:val="22"/>
              <w:szCs w:val="22"/>
              <w:lang w:val="en-US" w:eastAsia="en-US"/>
            </w:rPr>
          </w:pPr>
          <w:hyperlink w:anchor="_Toc428286708" w:history="1">
            <w:r w:rsidR="005A0278" w:rsidRPr="00D31B04">
              <w:rPr>
                <w:rStyle w:val="Hyperlink"/>
              </w:rPr>
              <w:t>2.26. REQ-UR-15 [Desirable]</w:t>
            </w:r>
            <w:r w:rsidR="005A0278">
              <w:rPr>
                <w:webHidden/>
              </w:rPr>
              <w:tab/>
            </w:r>
            <w:r w:rsidR="005A0278">
              <w:rPr>
                <w:webHidden/>
              </w:rPr>
              <w:fldChar w:fldCharType="begin"/>
            </w:r>
            <w:r w:rsidR="005A0278">
              <w:rPr>
                <w:webHidden/>
              </w:rPr>
              <w:instrText xml:space="preserve"> PAGEREF _Toc428286708 \h </w:instrText>
            </w:r>
            <w:r w:rsidR="005A0278">
              <w:rPr>
                <w:webHidden/>
              </w:rPr>
              <w:fldChar w:fldCharType="separate"/>
            </w:r>
            <w:r w:rsidR="008B5979">
              <w:rPr>
                <w:b/>
                <w:bCs/>
                <w:webHidden/>
                <w:lang w:val="en-US"/>
              </w:rPr>
              <w:t>Error! Bookmark not defined.</w:t>
            </w:r>
            <w:r w:rsidR="005A0278">
              <w:rPr>
                <w:webHidden/>
              </w:rPr>
              <w:fldChar w:fldCharType="end"/>
            </w:r>
          </w:hyperlink>
        </w:p>
        <w:p w:rsidR="005A0278" w:rsidRDefault="00812601">
          <w:pPr>
            <w:pStyle w:val="TOC2"/>
            <w:rPr>
              <w:rFonts w:asciiTheme="minorHAnsi" w:eastAsiaTheme="minorEastAsia" w:hAnsiTheme="minorHAnsi" w:cstheme="minorBidi"/>
              <w:smallCaps w:val="0"/>
              <w:color w:val="auto"/>
              <w:spacing w:val="0"/>
              <w:sz w:val="22"/>
              <w:szCs w:val="22"/>
              <w:lang w:val="en-US" w:eastAsia="en-US"/>
            </w:rPr>
          </w:pPr>
          <w:hyperlink w:anchor="_Toc428286709" w:history="1">
            <w:r w:rsidR="005A0278" w:rsidRPr="00D31B04">
              <w:rPr>
                <w:rStyle w:val="Hyperlink"/>
              </w:rPr>
              <w:t>References</w:t>
            </w:r>
            <w:r w:rsidR="005A0278">
              <w:rPr>
                <w:webHidden/>
              </w:rPr>
              <w:tab/>
            </w:r>
            <w:r w:rsidR="005A0278">
              <w:rPr>
                <w:webHidden/>
              </w:rPr>
              <w:fldChar w:fldCharType="begin"/>
            </w:r>
            <w:r w:rsidR="005A0278">
              <w:rPr>
                <w:webHidden/>
              </w:rPr>
              <w:instrText xml:space="preserve"> PAGEREF _Toc428286709 \h </w:instrText>
            </w:r>
            <w:r w:rsidR="005A0278">
              <w:rPr>
                <w:webHidden/>
              </w:rPr>
            </w:r>
            <w:r w:rsidR="005A0278">
              <w:rPr>
                <w:webHidden/>
              </w:rPr>
              <w:fldChar w:fldCharType="separate"/>
            </w:r>
            <w:r w:rsidR="008B5979">
              <w:rPr>
                <w:webHidden/>
              </w:rPr>
              <w:t>17</w:t>
            </w:r>
            <w:r w:rsidR="005A0278">
              <w:rPr>
                <w:webHidden/>
              </w:rPr>
              <w:fldChar w:fldCharType="end"/>
            </w:r>
          </w:hyperlink>
        </w:p>
        <w:p w:rsidR="005A0278" w:rsidRDefault="00812601">
          <w:pPr>
            <w:pStyle w:val="TOC2"/>
            <w:rPr>
              <w:rFonts w:asciiTheme="minorHAnsi" w:eastAsiaTheme="minorEastAsia" w:hAnsiTheme="minorHAnsi" w:cstheme="minorBidi"/>
              <w:smallCaps w:val="0"/>
              <w:color w:val="auto"/>
              <w:spacing w:val="0"/>
              <w:sz w:val="22"/>
              <w:szCs w:val="22"/>
              <w:lang w:val="en-US" w:eastAsia="en-US"/>
            </w:rPr>
          </w:pPr>
          <w:hyperlink w:anchor="_Toc428286710" w:history="1">
            <w:r w:rsidR="005A0278" w:rsidRPr="00D31B04">
              <w:rPr>
                <w:rStyle w:val="Hyperlink"/>
              </w:rPr>
              <w:t>Appendixes</w:t>
            </w:r>
            <w:r w:rsidR="005A0278">
              <w:rPr>
                <w:webHidden/>
              </w:rPr>
              <w:tab/>
            </w:r>
            <w:r w:rsidR="005A0278">
              <w:rPr>
                <w:webHidden/>
              </w:rPr>
              <w:fldChar w:fldCharType="begin"/>
            </w:r>
            <w:r w:rsidR="005A0278">
              <w:rPr>
                <w:webHidden/>
              </w:rPr>
              <w:instrText xml:space="preserve"> PAGEREF _Toc428286710 \h </w:instrText>
            </w:r>
            <w:r w:rsidR="005A0278">
              <w:rPr>
                <w:webHidden/>
              </w:rPr>
            </w:r>
            <w:r w:rsidR="005A0278">
              <w:rPr>
                <w:webHidden/>
              </w:rPr>
              <w:fldChar w:fldCharType="separate"/>
            </w:r>
            <w:r w:rsidR="008B5979">
              <w:rPr>
                <w:webHidden/>
              </w:rPr>
              <w:t>18</w:t>
            </w:r>
            <w:r w:rsidR="005A0278">
              <w:rPr>
                <w:webHidden/>
              </w:rPr>
              <w:fldChar w:fldCharType="end"/>
            </w:r>
          </w:hyperlink>
        </w:p>
        <w:p w:rsidR="001F50D6" w:rsidRDefault="001F50D6">
          <w:r>
            <w:rPr>
              <w:b/>
              <w:bCs/>
              <w:noProof/>
            </w:rPr>
            <w:fldChar w:fldCharType="end"/>
          </w:r>
        </w:p>
      </w:sdtContent>
    </w:sdt>
    <w:p w:rsidR="001F50D6" w:rsidRPr="001F50D6" w:rsidRDefault="001F50D6" w:rsidP="001F50D6">
      <w:pPr>
        <w:pStyle w:val="ITEABodyText"/>
        <w:rPr>
          <w:lang w:eastAsia="en-US"/>
        </w:rPr>
      </w:pPr>
    </w:p>
    <w:p w:rsidR="00973958" w:rsidRDefault="00973958" w:rsidP="00781966">
      <w:pPr>
        <w:pStyle w:val="ITEAHeading1"/>
      </w:pPr>
      <w:bookmarkStart w:id="16" w:name="_Toc417385330"/>
      <w:bookmarkStart w:id="17" w:name="_Toc428286675"/>
      <w:bookmarkEnd w:id="10"/>
      <w:bookmarkEnd w:id="11"/>
      <w:bookmarkEnd w:id="12"/>
      <w:bookmarkEnd w:id="13"/>
      <w:bookmarkEnd w:id="14"/>
      <w:bookmarkEnd w:id="15"/>
      <w:r>
        <w:lastRenderedPageBreak/>
        <w:t>Introduction</w:t>
      </w:r>
      <w:bookmarkEnd w:id="16"/>
      <w:bookmarkEnd w:id="17"/>
    </w:p>
    <w:p w:rsidR="00973958" w:rsidRDefault="00973958" w:rsidP="009D76D9">
      <w:pPr>
        <w:pStyle w:val="ITEAHeading2"/>
      </w:pPr>
      <w:bookmarkStart w:id="18" w:name="_Toc417385331"/>
      <w:bookmarkStart w:id="19" w:name="_Toc428286676"/>
      <w:r w:rsidRPr="00973958">
        <w:t>Role of the deliverable</w:t>
      </w:r>
      <w:bookmarkEnd w:id="18"/>
      <w:bookmarkEnd w:id="19"/>
    </w:p>
    <w:p w:rsidR="009D76D9" w:rsidRDefault="006065AB" w:rsidP="009D76D9">
      <w:pPr>
        <w:pStyle w:val="ITEABodyText"/>
      </w:pPr>
      <w:r w:rsidRPr="006065AB">
        <w:t xml:space="preserve">This document provides the list of higher level </w:t>
      </w:r>
      <w:r w:rsidR="001F50D6">
        <w:t xml:space="preserve">user </w:t>
      </w:r>
      <w:r w:rsidRPr="006065AB">
        <w:t>requirements for the ModelWriter project.</w:t>
      </w:r>
      <w:r>
        <w:t xml:space="preserve"> </w:t>
      </w:r>
      <w:r w:rsidR="00F52025">
        <w:t>The main objective of this deliverable is t</w:t>
      </w:r>
      <w:r w:rsidR="00F52025" w:rsidRPr="00F52025">
        <w:t>o formalize and prioritize User Requirements (incl. commercial requirements) on ModelWriter platform.</w:t>
      </w:r>
      <w:r w:rsidR="00F52025">
        <w:t xml:space="preserve"> </w:t>
      </w:r>
      <w:r w:rsidR="009D76D9" w:rsidRPr="009D76D9">
        <w:t>This document is the first version of the</w:t>
      </w:r>
      <w:r w:rsidR="00F52025">
        <w:t xml:space="preserve"> user</w:t>
      </w:r>
      <w:r w:rsidR="009D76D9" w:rsidRPr="009D76D9">
        <w:t xml:space="preserve"> </w:t>
      </w:r>
      <w:r w:rsidR="00F52025">
        <w:t>requirements</w:t>
      </w:r>
      <w:r w:rsidR="009D76D9" w:rsidRPr="009D76D9">
        <w:t xml:space="preserve"> </w:t>
      </w:r>
      <w:r w:rsidR="00F52025">
        <w:t>collected</w:t>
      </w:r>
      <w:r w:rsidR="009D76D9" w:rsidRPr="009D76D9">
        <w:t xml:space="preserve"> </w:t>
      </w:r>
      <w:r w:rsidR="00F52025">
        <w:t>from</w:t>
      </w:r>
      <w:r w:rsidR="009D76D9" w:rsidRPr="009D76D9">
        <w:t xml:space="preserve"> </w:t>
      </w:r>
      <w:r w:rsidR="00F52025">
        <w:t>industrial partners</w:t>
      </w:r>
      <w:r w:rsidR="009D76D9" w:rsidRPr="009D76D9">
        <w:t>. It may be up-dated depending on the further details and requirements we get from our industrial use case providers.</w:t>
      </w:r>
      <w:r w:rsidR="00F52025">
        <w:t xml:space="preserve"> </w:t>
      </w:r>
    </w:p>
    <w:p w:rsidR="00F52025" w:rsidRDefault="00F52025" w:rsidP="009D76D9">
      <w:pPr>
        <w:pStyle w:val="ITEABodyText"/>
      </w:pPr>
    </w:p>
    <w:p w:rsidR="00F52025" w:rsidRDefault="00F52025" w:rsidP="009D76D9">
      <w:pPr>
        <w:pStyle w:val="ITEABodyText"/>
        <w:rPr>
          <w:rtl/>
        </w:rPr>
      </w:pPr>
      <w:r>
        <w:t>The</w:t>
      </w:r>
      <w:r w:rsidRPr="003872FD">
        <w:t xml:space="preserve"> </w:t>
      </w:r>
      <w:r w:rsidRPr="00E873FA">
        <w:rPr>
          <w:b/>
        </w:rPr>
        <w:t>User Requirements Document</w:t>
      </w:r>
      <w:r w:rsidRPr="003872FD">
        <w:t xml:space="preserve"> (URD) (D1.</w:t>
      </w:r>
      <w:r>
        <w:t>5</w:t>
      </w:r>
      <w:r w:rsidRPr="003872FD">
        <w:t>.</w:t>
      </w:r>
      <w:r>
        <w:t>2</w:t>
      </w:r>
      <w:r w:rsidRPr="003872FD">
        <w:t xml:space="preserve">) </w:t>
      </w:r>
      <w:r>
        <w:t>is automatically</w:t>
      </w:r>
      <w:r w:rsidRPr="003872FD">
        <w:t xml:space="preserve"> compiled from </w:t>
      </w:r>
      <w:r>
        <w:t>the issue list of the public</w:t>
      </w:r>
      <w:r w:rsidR="000C4142">
        <w:t xml:space="preserve"> “R</w:t>
      </w:r>
      <w:r>
        <w:t>equirement</w:t>
      </w:r>
      <w:r w:rsidR="000C4142">
        <w:t>s”</w:t>
      </w:r>
      <w:r>
        <w:t xml:space="preserve"> repository of ModelWriter’s GitHub organization</w:t>
      </w:r>
      <w:r w:rsidR="00CF09F5">
        <w:rPr>
          <w:rStyle w:val="FootnoteReference"/>
        </w:rPr>
        <w:footnoteReference w:id="1"/>
      </w:r>
      <w:r>
        <w:t xml:space="preserve">. The information about confirmed requirements and the prioritization of the requirements are programmatically gathered from </w:t>
      </w:r>
      <w:r w:rsidR="000C4142">
        <w:t>the public ‘waffle’ scrum board of the “Requirements”</w:t>
      </w:r>
      <w:r w:rsidR="00CF09F5">
        <w:t xml:space="preserve"> r</w:t>
      </w:r>
      <w:r w:rsidR="000C4142">
        <w:t>epository</w:t>
      </w:r>
      <w:r w:rsidR="00CF09F5">
        <w:rPr>
          <w:rStyle w:val="FootnoteReference"/>
        </w:rPr>
        <w:footnoteReference w:id="2"/>
      </w:r>
      <w:r w:rsidR="000C4142">
        <w:t>.</w:t>
      </w:r>
    </w:p>
    <w:p w:rsidR="005A0278" w:rsidRDefault="005A0278" w:rsidP="009D76D9">
      <w:pPr>
        <w:pStyle w:val="ITEABodyText"/>
        <w:rPr>
          <w:rtl/>
        </w:rPr>
      </w:pPr>
    </w:p>
    <w:p w:rsidR="005A0278" w:rsidRDefault="005A0278" w:rsidP="009D76D9">
      <w:pPr>
        <w:pStyle w:val="ITEABodyText"/>
        <w:rPr>
          <w:rtl/>
        </w:rPr>
      </w:pPr>
    </w:p>
    <w:p w:rsidR="005A0278" w:rsidRDefault="005A0278" w:rsidP="005A0278">
      <w:pPr>
        <w:pStyle w:val="ITEAHeading2"/>
      </w:pPr>
      <w:bookmarkStart w:id="20" w:name="_Toc428286044"/>
      <w:bookmarkStart w:id="21" w:name="_Toc428286677"/>
      <w:r>
        <w:t>The List of Technical Work Packages</w:t>
      </w:r>
      <w:bookmarkEnd w:id="20"/>
      <w:bookmarkEnd w:id="21"/>
    </w:p>
    <w:tbl>
      <w:tblPr>
        <w:tblStyle w:val="MediumShading1-Accent2"/>
        <w:tblW w:w="5000" w:type="pct"/>
        <w:tblLook w:val="04A0" w:firstRow="1" w:lastRow="0" w:firstColumn="1" w:lastColumn="0" w:noHBand="0" w:noVBand="1"/>
      </w:tblPr>
      <w:tblGrid>
        <w:gridCol w:w="1419"/>
        <w:gridCol w:w="7651"/>
      </w:tblGrid>
      <w:tr w:rsidR="005A0278" w:rsidTr="001D0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UC Code</w:t>
            </w:r>
          </w:p>
        </w:tc>
        <w:tc>
          <w:tcPr>
            <w:tcW w:w="4218" w:type="pct"/>
          </w:tcPr>
          <w:p w:rsidR="005A0278" w:rsidRDefault="005A0278" w:rsidP="001D07B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pPr>
            <w:r>
              <w:rPr>
                <w:lang w:eastAsia="en-US"/>
              </w:rPr>
              <w:t>WP2</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WP3</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5A0278" w:rsidTr="001D07B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WP4</w:t>
            </w:r>
          </w:p>
        </w:tc>
        <w:tc>
          <w:tcPr>
            <w:tcW w:w="4218" w:type="pct"/>
          </w:tcPr>
          <w:p w:rsidR="005A0278" w:rsidRDefault="005A0278" w:rsidP="001D07BC">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5A0278" w:rsidTr="001D07B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5A0278" w:rsidRDefault="005A0278" w:rsidP="001D07BC">
            <w:pPr>
              <w:pStyle w:val="ITEABodyText"/>
              <w:rPr>
                <w:lang w:eastAsia="en-US"/>
              </w:rPr>
            </w:pPr>
            <w:r>
              <w:rPr>
                <w:lang w:eastAsia="en-US"/>
              </w:rPr>
              <w:t>WP6</w:t>
            </w:r>
          </w:p>
        </w:tc>
        <w:tc>
          <w:tcPr>
            <w:tcW w:w="4218" w:type="pct"/>
          </w:tcPr>
          <w:p w:rsidR="005A0278" w:rsidRDefault="005A0278" w:rsidP="001D07BC">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rsidR="005A0278" w:rsidRDefault="005A0278" w:rsidP="005A0278">
      <w:pPr>
        <w:pStyle w:val="ITEABodyText"/>
      </w:pPr>
    </w:p>
    <w:p w:rsidR="005A0278" w:rsidRDefault="005A0278" w:rsidP="009D76D9">
      <w:pPr>
        <w:pStyle w:val="ITEABodyText"/>
        <w:rPr>
          <w:rtl/>
        </w:rPr>
      </w:pPr>
    </w:p>
    <w:p w:rsidR="005A0278" w:rsidRDefault="005A0278" w:rsidP="009D76D9">
      <w:pPr>
        <w:pStyle w:val="ITEABodyText"/>
      </w:pPr>
    </w:p>
    <w:p w:rsidR="001F358B" w:rsidRDefault="001F358B" w:rsidP="001F358B">
      <w:pPr>
        <w:pStyle w:val="ITEAHeading2"/>
      </w:pPr>
      <w:bookmarkStart w:id="22" w:name="_Toc417385332"/>
      <w:bookmarkStart w:id="23" w:name="_Toc428286678"/>
      <w:r>
        <w:t>The List of Use Cases</w:t>
      </w:r>
      <w:bookmarkEnd w:id="22"/>
      <w:bookmarkEnd w:id="23"/>
    </w:p>
    <w:tbl>
      <w:tblPr>
        <w:tblStyle w:val="MediumShading1-Accent2"/>
        <w:tblW w:w="5000" w:type="pct"/>
        <w:tblLook w:val="04A0" w:firstRow="1" w:lastRow="0" w:firstColumn="1" w:lastColumn="0" w:noHBand="0" w:noVBand="1"/>
      </w:tblPr>
      <w:tblGrid>
        <w:gridCol w:w="1419"/>
        <w:gridCol w:w="7651"/>
      </w:tblGrid>
      <w:tr w:rsidR="001F358B" w:rsidTr="001F5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 Code</w:t>
            </w:r>
          </w:p>
        </w:tc>
        <w:tc>
          <w:tcPr>
            <w:tcW w:w="4218" w:type="pct"/>
          </w:tcPr>
          <w:p w:rsidR="001F358B" w:rsidRDefault="001F358B" w:rsidP="001F50D6">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pPr>
            <w:r>
              <w:rPr>
                <w:lang w:eastAsia="en-US"/>
              </w:rPr>
              <w:t>UC-FR-01</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between Models and Documentation</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Enterprise Architecture</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UC-FR-03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Synchronization of regulation documentation with a design rule repository</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lastRenderedPageBreak/>
              <w:t>UC-FR-04</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pPr>
            <w:r>
              <w:rPr>
                <w:lang w:eastAsia="en-US"/>
              </w:rPr>
              <w:t>Production of a context specific design document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UC-TR-01</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pPr>
            <w:r w:rsidRPr="004B5638">
              <w:t>Production of a proposal in response to an IPA Invitation To Tender</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UC-TR-02</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Collaborative production of a proposal for an IPA project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UC-TR-03</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Synchronization of ReqIF/Clafer models with requirement specifications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UC-TR-04</w:t>
            </w:r>
          </w:p>
        </w:tc>
        <w:tc>
          <w:tcPr>
            <w:tcW w:w="4218" w:type="pct"/>
          </w:tcPr>
          <w:p w:rsidR="001F358B" w:rsidRDefault="005A0278"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sidRPr="004B5638">
              <w:t xml:space="preserve">Requirement Engineering </w:t>
            </w:r>
            <w:r>
              <w:t>for System Modelling</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UC-TR-05</w:t>
            </w:r>
          </w:p>
        </w:tc>
        <w:tc>
          <w:tcPr>
            <w:tcW w:w="4218" w:type="pct"/>
          </w:tcPr>
          <w:p w:rsidR="001F358B" w:rsidRDefault="005A0278"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910DC6">
              <w:t>Synchronous Business Process Design with Use Cases</w:t>
            </w:r>
          </w:p>
        </w:tc>
      </w:tr>
      <w:tr w:rsidR="001F358B" w:rsidTr="001F50D6">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UC-BE-01</w:t>
            </w:r>
          </w:p>
        </w:tc>
        <w:tc>
          <w:tcPr>
            <w:tcW w:w="4218" w:type="pct"/>
          </w:tcPr>
          <w:p w:rsidR="001F358B" w:rsidRDefault="001F358B" w:rsidP="001F50D6">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Requirements IT</w:t>
            </w:r>
          </w:p>
        </w:tc>
      </w:tr>
      <w:tr w:rsidR="001F358B" w:rsidTr="001F50D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rsidR="001F358B" w:rsidRDefault="001F358B" w:rsidP="001F50D6">
            <w:pPr>
              <w:pStyle w:val="ITEABodyText"/>
              <w:rPr>
                <w:lang w:eastAsia="en-US"/>
              </w:rPr>
            </w:pPr>
            <w:r>
              <w:rPr>
                <w:lang w:eastAsia="en-US"/>
              </w:rPr>
              <w:t>UC-BE-02</w:t>
            </w:r>
          </w:p>
        </w:tc>
        <w:tc>
          <w:tcPr>
            <w:tcW w:w="4218" w:type="pct"/>
          </w:tcPr>
          <w:p w:rsidR="001F358B" w:rsidRDefault="001F358B" w:rsidP="001F50D6">
            <w:pPr>
              <w:pStyle w:val="ITEABodyText"/>
              <w:cnfStyle w:val="000000100000" w:firstRow="0" w:lastRow="0" w:firstColumn="0" w:lastColumn="0" w:oddVBand="0" w:evenVBand="0" w:oddHBand="1" w:evenHBand="0" w:firstRowFirstColumn="0" w:firstRowLastColumn="0" w:lastRowFirstColumn="0" w:lastRowLastColumn="0"/>
              <w:rPr>
                <w:lang w:eastAsia="en-US"/>
              </w:rPr>
            </w:pPr>
            <w:r>
              <w:t>Automated Test Generation</w:t>
            </w:r>
          </w:p>
        </w:tc>
      </w:tr>
    </w:tbl>
    <w:p w:rsidR="001F358B" w:rsidRDefault="001F358B" w:rsidP="001F358B">
      <w:pPr>
        <w:pStyle w:val="ITEABodyText"/>
      </w:pPr>
    </w:p>
    <w:p w:rsidR="001F358B" w:rsidRDefault="001F358B" w:rsidP="001F358B">
      <w:pPr>
        <w:pStyle w:val="ITEABodyText"/>
        <w:rPr>
          <w:rtl/>
        </w:rPr>
      </w:pPr>
    </w:p>
    <w:p w:rsidR="005A0278" w:rsidRPr="001F358B" w:rsidRDefault="005A0278" w:rsidP="001F358B">
      <w:pPr>
        <w:pStyle w:val="ITEABodyText"/>
      </w:pPr>
    </w:p>
    <w:p w:rsidR="00E4185F" w:rsidRDefault="00E4185F" w:rsidP="009D76D9">
      <w:pPr>
        <w:pStyle w:val="ITEAHeading2"/>
      </w:pPr>
      <w:bookmarkStart w:id="24" w:name="_Toc428286679"/>
      <w:bookmarkStart w:id="25" w:name="_Toc417385333"/>
      <w:r>
        <w:t>Conventions</w:t>
      </w:r>
      <w:bookmarkEnd w:id="24"/>
    </w:p>
    <w:p w:rsidR="00C50B34" w:rsidRDefault="00C50B34" w:rsidP="00C50B34">
      <w:pPr>
        <w:pStyle w:val="ITEABodyText"/>
      </w:pPr>
      <w:r>
        <w:t xml:space="preserve">The requirements are prefixed by “REQ-UR-xxx”, and are written in a roman typeface, where “REQ” stands for “Requirement”, “UR” indicates “User Requirements” and “xxx” is the positive integer identifier of the requirement. You can add this id (xxx) which is unique entire ‘requirements’ repository, at the end of </w:t>
      </w:r>
      <w:hyperlink r:id="rId10" w:history="1">
        <w:r w:rsidRPr="0003391E">
          <w:rPr>
            <w:rStyle w:val="Hyperlink"/>
          </w:rPr>
          <w:t>https://github.com/ModelWriter/Requirements/issues/</w:t>
        </w:r>
      </w:hyperlink>
      <w:r>
        <w:t xml:space="preserve"> to access the latest version of the</w:t>
      </w:r>
      <w:r w:rsidR="002B08D7">
        <w:t xml:space="preserve"> requirement.</w:t>
      </w:r>
    </w:p>
    <w:p w:rsidR="001F50D6" w:rsidRDefault="001F50D6" w:rsidP="00C50B34">
      <w:pPr>
        <w:pStyle w:val="ITEABodyText"/>
        <w:rPr>
          <w:rtl/>
        </w:rPr>
      </w:pPr>
    </w:p>
    <w:p w:rsidR="005A0278" w:rsidRDefault="005A0278" w:rsidP="00C50B34">
      <w:pPr>
        <w:pStyle w:val="ITEABodyText"/>
      </w:pPr>
    </w:p>
    <w:p w:rsidR="009D76D9" w:rsidRDefault="009D76D9" w:rsidP="009D76D9">
      <w:pPr>
        <w:pStyle w:val="ITEAHeading2"/>
      </w:pPr>
      <w:bookmarkStart w:id="26" w:name="_Toc428286680"/>
      <w:r w:rsidRPr="009D76D9">
        <w:t>Structure of the document</w:t>
      </w:r>
      <w:bookmarkEnd w:id="25"/>
      <w:bookmarkEnd w:id="26"/>
    </w:p>
    <w:p w:rsidR="000F116A" w:rsidRDefault="000F116A" w:rsidP="000F116A">
      <w:pPr>
        <w:pStyle w:val="ITEABodyText"/>
      </w:pPr>
      <w:r>
        <w:t>This document is organized as follows:</w:t>
      </w:r>
    </w:p>
    <w:p w:rsidR="000F116A" w:rsidRDefault="000F116A" w:rsidP="004E2FC4">
      <w:pPr>
        <w:pStyle w:val="ITEATableBullets"/>
      </w:pPr>
      <w:r>
        <w:t>Chapter 1 introduces the document.</w:t>
      </w:r>
    </w:p>
    <w:p w:rsidR="000F116A" w:rsidRDefault="000F116A" w:rsidP="004E2FC4">
      <w:pPr>
        <w:pStyle w:val="ITEATableBullets"/>
      </w:pPr>
      <w:r>
        <w:t xml:space="preserve">Chapter 2 describes each </w:t>
      </w:r>
      <w:r w:rsidR="00F03108">
        <w:t>requirements.</w:t>
      </w:r>
    </w:p>
    <w:p w:rsidR="001F50D6" w:rsidRDefault="001F50D6" w:rsidP="001F50D6">
      <w:pPr>
        <w:pStyle w:val="ITEATableBullets"/>
        <w:numPr>
          <w:ilvl w:val="0"/>
          <w:numId w:val="0"/>
        </w:numPr>
        <w:ind w:left="714" w:hanging="357"/>
        <w:rPr>
          <w:rtl/>
        </w:rPr>
      </w:pPr>
    </w:p>
    <w:p w:rsidR="005A0278" w:rsidRDefault="005A0278" w:rsidP="001F50D6">
      <w:pPr>
        <w:pStyle w:val="ITEATableBullets"/>
        <w:numPr>
          <w:ilvl w:val="0"/>
          <w:numId w:val="0"/>
        </w:numPr>
        <w:ind w:left="714" w:hanging="357"/>
      </w:pPr>
    </w:p>
    <w:p w:rsidR="00880589" w:rsidRDefault="00880589" w:rsidP="00880589">
      <w:pPr>
        <w:pStyle w:val="ITEAHeading2"/>
      </w:pPr>
      <w:bookmarkStart w:id="27" w:name="_Toc417385334"/>
      <w:bookmarkStart w:id="28" w:name="_Toc428286681"/>
      <w:r w:rsidRPr="00880589">
        <w:t>Terms, abbreviations and definitions</w:t>
      </w:r>
      <w:bookmarkEnd w:id="27"/>
      <w:bookmarkEnd w:id="28"/>
    </w:p>
    <w:tbl>
      <w:tblPr>
        <w:tblStyle w:val="MediumShading1-Accent2"/>
        <w:tblW w:w="0" w:type="auto"/>
        <w:tblLook w:val="04A0" w:firstRow="1" w:lastRow="0" w:firstColumn="1" w:lastColumn="0" w:noHBand="0" w:noVBand="1"/>
      </w:tblPr>
      <w:tblGrid>
        <w:gridCol w:w="1490"/>
        <w:gridCol w:w="7580"/>
      </w:tblGrid>
      <w:tr w:rsidR="00DF14E8" w:rsidTr="001411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sidRPr="00DF14E8">
              <w:t>Abbreviation</w:t>
            </w:r>
          </w:p>
        </w:tc>
        <w:tc>
          <w:tcPr>
            <w:tcW w:w="7580" w:type="dxa"/>
          </w:tcPr>
          <w:p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rsidR="00DF14E8" w:rsidRDefault="00DF14E8" w:rsidP="00880589">
            <w:pPr>
              <w:pStyle w:val="ITEABodyText"/>
            </w:pPr>
            <w:r>
              <w:rPr>
                <w:color w:val="000000"/>
              </w:rPr>
              <w:t>RDF</w:t>
            </w:r>
          </w:p>
        </w:tc>
        <w:tc>
          <w:tcPr>
            <w:tcW w:w="7580" w:type="dxa"/>
          </w:tcPr>
          <w:p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880589">
            <w:pPr>
              <w:pStyle w:val="ITEABodyText"/>
            </w:pPr>
            <w:r>
              <w:rPr>
                <w:color w:val="000000"/>
              </w:rPr>
              <w:t>WP</w:t>
            </w:r>
          </w:p>
        </w:tc>
        <w:tc>
          <w:tcPr>
            <w:tcW w:w="7580" w:type="dxa"/>
          </w:tcPr>
          <w:p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DF14E8" w:rsidRDefault="00DF14E8" w:rsidP="00DF14E8">
            <w:pPr>
              <w:pStyle w:val="ITEABodyText"/>
              <w:rPr>
                <w:color w:val="000000"/>
              </w:rPr>
            </w:pPr>
            <w:r w:rsidRPr="00A86A03">
              <w:rPr>
                <w:color w:val="000000"/>
              </w:rPr>
              <w:t>UC</w:t>
            </w:r>
          </w:p>
        </w:tc>
        <w:tc>
          <w:tcPr>
            <w:tcW w:w="7580" w:type="dxa"/>
          </w:tcPr>
          <w:p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lastRenderedPageBreak/>
              <w:t>BPMN</w:t>
            </w:r>
          </w:p>
        </w:tc>
        <w:tc>
          <w:tcPr>
            <w:tcW w:w="7580" w:type="dxa"/>
          </w:tcPr>
          <w:p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ReqIF</w:t>
            </w:r>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Requirements Interchange Format</w:t>
            </w:r>
          </w:p>
        </w:tc>
      </w:tr>
      <w:tr w:rsidR="001D7564" w:rsidTr="001411C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RMF</w:t>
            </w:r>
          </w:p>
        </w:tc>
        <w:tc>
          <w:tcPr>
            <w:tcW w:w="7580" w:type="dxa"/>
          </w:tcPr>
          <w:p w:rsidR="001D7564" w:rsidRDefault="001F50D6"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sidRPr="001F50D6">
              <w:rPr>
                <w:color w:val="000000"/>
              </w:rPr>
              <w:t>Requirements Modeling Framework</w:t>
            </w:r>
          </w:p>
        </w:tc>
      </w:tr>
      <w:tr w:rsidR="001D7564" w:rsidTr="001411C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rsidR="001D7564" w:rsidRPr="00A86A03" w:rsidRDefault="00F829CE" w:rsidP="00DF14E8">
            <w:pPr>
              <w:pStyle w:val="ITEABodyText"/>
              <w:rPr>
                <w:color w:val="000000"/>
              </w:rPr>
            </w:pPr>
            <w:r>
              <w:rPr>
                <w:color w:val="000000"/>
              </w:rPr>
              <w:t>SBVR</w:t>
            </w:r>
          </w:p>
        </w:tc>
        <w:tc>
          <w:tcPr>
            <w:tcW w:w="7580" w:type="dxa"/>
          </w:tcPr>
          <w:p w:rsidR="001D7564" w:rsidRDefault="001F50D6"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sidRPr="001F50D6">
              <w:rPr>
                <w:color w:val="000000"/>
              </w:rPr>
              <w:t>Semantics Of Business Vocabulary And Rules</w:t>
            </w:r>
          </w:p>
        </w:tc>
      </w:tr>
    </w:tbl>
    <w:p w:rsidR="00880589" w:rsidRPr="00880589" w:rsidRDefault="00880589" w:rsidP="00880589">
      <w:pPr>
        <w:pStyle w:val="ITEABodyText"/>
      </w:pPr>
    </w:p>
    <w:p w:rsidR="00397912" w:rsidRDefault="00950743" w:rsidP="00781966">
      <w:pPr>
        <w:pStyle w:val="ITEAHeading1"/>
      </w:pPr>
      <w:bookmarkStart w:id="29" w:name="_Toc417385335"/>
      <w:bookmarkStart w:id="30" w:name="_Toc428286682"/>
      <w:r>
        <w:lastRenderedPageBreak/>
        <w:t>User Requirements</w:t>
      </w:r>
      <w:bookmarkEnd w:id="29"/>
      <w:bookmarkEnd w:id="30"/>
    </w:p>
    <w:p w:rsidR="00C50DB1" w:rsidRDefault="00812601">
      <w:pPr>
        <w:pStyle w:val="ITEAHeading2"/>
      </w:pPr>
      <w:r>
        <w:t xml:space="preserve">REQ-UR-53 [Mandatory] </w:t>
      </w:r>
    </w:p>
    <w:p w:rsidR="00C50DB1" w:rsidRDefault="00812601">
      <w:pPr>
        <w:pStyle w:val="ITEABodyText"/>
        <w:jc w:val="left"/>
      </w:pPr>
      <w:r>
        <w:t>ModelWriter as a Next Generation Requirements Engineering Tool:</w:t>
      </w:r>
      <w:r>
        <w:t xml:space="preserve"> ModelWriter should be equipped with Requirements Engineering features.</w:t>
      </w:r>
      <w:r>
        <w:br/>
      </w:r>
    </w:p>
    <w:p w:rsidR="00C50DB1" w:rsidRDefault="00812601">
      <w:pPr>
        <w:pStyle w:val="ITEABodyText"/>
        <w:jc w:val="left"/>
      </w:pPr>
      <w:r>
        <w:rPr>
          <w:b/>
        </w:rPr>
        <w:t xml:space="preserve">Use Cases: </w:t>
      </w:r>
      <w:r>
        <w:t>UC-BE-01 Requirements IT, UC-TR-03 Generation and management of feature models, UC-TR-04 Requirements Engineering with SysML Designer</w:t>
      </w:r>
    </w:p>
    <w:p w:rsidR="00C50DB1" w:rsidRDefault="00812601">
      <w:pPr>
        <w:pStyle w:val="ITEABodyText"/>
      </w:pPr>
      <w:r>
        <w:rPr>
          <w:b/>
        </w:rPr>
        <w:t xml:space="preserve">Description: </w:t>
      </w:r>
    </w:p>
    <w:p w:rsidR="00C50DB1" w:rsidRDefault="00812601">
      <w:pPr>
        <w:pStyle w:val="ITEABodyText"/>
        <w:jc w:val="left"/>
      </w:pPr>
      <w:r>
        <w:t>The text below is an exc</w:t>
      </w:r>
      <w:r>
        <w:t>erpt from the FPP (Section 2.2.2.4):</w:t>
      </w:r>
      <w:r>
        <w:br/>
      </w:r>
      <w:r>
        <w:br/>
      </w:r>
      <w:r>
        <w:br/>
        <w:t>A requirements engineering tool such as the dominant Rationale DOORS is basically comparable to a database management system. ModelWriter equipped with the envisioned Requirements Engineering features will be far supe</w:t>
      </w:r>
      <w:r>
        <w:t>rior to such “advanced” tool by providing the following innovative features (list far from being exhaustive!):</w:t>
      </w:r>
      <w:r>
        <w:br/>
      </w:r>
      <w:r>
        <w:br/>
      </w:r>
      <w:r>
        <w:br/>
        <w:t>The most natural (i.e. word processor-like rather than database-like) interface for users, resulting in quantum leap of efficiency in requireme</w:t>
      </w:r>
      <w:r>
        <w:t>nts capture. Indeed, users naturally express their requirements in a written way (incl. graphics and nice layout), not in a database-oriented manner. Moreover, requirements documents generated from the database by today’s tools are easily recognizable by t</w:t>
      </w:r>
      <w:r>
        <w:t>he questionable readability, which is a problem that is simply avoided by the ModelWriter’s approach.</w:t>
      </w:r>
      <w:r>
        <w:br/>
        <w:t>Intelligent features for checking the readability (lack of ambiguity), completeness and consistency of the proposed requirements, e.g. by using ORM verbal</w:t>
      </w:r>
      <w:r>
        <w:t>ization mechanism and model checkers (to be developed by KUL2, see UC-BE-01): computer-assisted Quality Reviews.</w:t>
      </w:r>
      <w:r>
        <w:br/>
        <w:t>Intelligent features for further manipulating the requirements, e.g. for creating or verifying traceability matrices between 2 sets of requirem</w:t>
      </w:r>
      <w:r>
        <w:t>ents (=computer-assisted traceability matrices), with e.g. applications for verifying compliance to standards.</w:t>
      </w:r>
    </w:p>
    <w:p w:rsidR="00C50DB1" w:rsidRDefault="00812601">
      <w:pPr>
        <w:pStyle w:val="ITEABodyText"/>
        <w:jc w:val="left"/>
      </w:pPr>
      <w:r>
        <w:rPr>
          <w:b/>
        </w:rPr>
        <w:t xml:space="preserve">URI: </w:t>
      </w:r>
      <w:hyperlink r:id="rId11">
        <w:r>
          <w:rPr>
            <w:color w:val="00A651"/>
            <w:u w:val="single"/>
          </w:rPr>
          <w:t>https://github.com/ModelWriter/Requirements/issues/53</w:t>
        </w:r>
      </w:hyperlink>
    </w:p>
    <w:p w:rsidR="00C50DB1" w:rsidRDefault="00812601">
      <w:pPr>
        <w:pStyle w:val="ITEABodyText"/>
        <w:jc w:val="left"/>
      </w:pPr>
      <w:r>
        <w:rPr>
          <w:b/>
        </w:rPr>
        <w:t xml:space="preserve">Created: </w:t>
      </w:r>
      <w:r>
        <w:t>17.0</w:t>
      </w:r>
      <w:r>
        <w:t>5.2015</w:t>
      </w:r>
    </w:p>
    <w:p w:rsidR="00C50DB1" w:rsidRDefault="00812601">
      <w:pPr>
        <w:pStyle w:val="ITEABodyText"/>
        <w:jc w:val="left"/>
      </w:pPr>
      <w:r>
        <w:rPr>
          <w:b/>
        </w:rPr>
        <w:t xml:space="preserve">Created By: </w:t>
      </w:r>
      <w:r>
        <w:t>ferhaterata</w:t>
      </w:r>
    </w:p>
    <w:p w:rsidR="00C50DB1" w:rsidRDefault="00812601">
      <w:pPr>
        <w:pStyle w:val="ITEABodyText"/>
        <w:jc w:val="left"/>
      </w:pPr>
      <w:r>
        <w:rPr>
          <w:b/>
        </w:rPr>
        <w:t xml:space="preserve">Assignee: </w:t>
      </w:r>
      <w:r>
        <w:t>ferhaterata</w:t>
      </w:r>
    </w:p>
    <w:p w:rsidR="00C50DB1" w:rsidRDefault="00812601">
      <w:pPr>
        <w:pStyle w:val="ITEAHeading2"/>
      </w:pPr>
      <w:r>
        <w:t xml:space="preserve">REQ-UR-52 [Mandatory] </w:t>
      </w:r>
    </w:p>
    <w:p w:rsidR="00C50DB1" w:rsidRDefault="00812601">
      <w:pPr>
        <w:pStyle w:val="ITEABodyText"/>
        <w:jc w:val="left"/>
      </w:pPr>
      <w:r>
        <w:t>Text-Based Knowledge Extraction with ModelWriter (Semantic Word Processor)</w:t>
      </w:r>
      <w:r>
        <w:br/>
      </w:r>
    </w:p>
    <w:p w:rsidR="00C50DB1" w:rsidRDefault="00812601">
      <w:pPr>
        <w:pStyle w:val="ITEABodyText"/>
        <w:jc w:val="left"/>
      </w:pPr>
      <w:r>
        <w:rPr>
          <w:b/>
        </w:rPr>
        <w:t xml:space="preserve">Use Cases: </w:t>
      </w:r>
    </w:p>
    <w:p w:rsidR="00C50DB1" w:rsidRDefault="00812601">
      <w:pPr>
        <w:pStyle w:val="ITEABodyText"/>
      </w:pPr>
      <w:r>
        <w:rPr>
          <w:b/>
        </w:rPr>
        <w:t xml:space="preserve">Description: </w:t>
      </w:r>
    </w:p>
    <w:p w:rsidR="00C50DB1" w:rsidRDefault="00812601">
      <w:pPr>
        <w:pStyle w:val="ITEABodyText"/>
        <w:jc w:val="left"/>
      </w:pPr>
      <w:r>
        <w:t>The text below is an excerpt from the FPP (Section 2.1.1-3):</w:t>
      </w:r>
      <w:r>
        <w:br/>
      </w:r>
      <w:r>
        <w:br/>
      </w:r>
      <w:r>
        <w:br/>
        <w:t xml:space="preserve">Nowadays, text </w:t>
      </w:r>
      <w:r>
        <w:t>that has been captured by a Word Processor is “frozen”, i.e. hardly exploitable as actual “piece of knowledge”. Computer assistance is limited to spelling &amp; grammar checkers, or keyword-based search engines, which all work indeed at the level of “words”, a</w:t>
      </w:r>
      <w:r>
        <w:t xml:space="preserve">nd really not at the </w:t>
      </w:r>
      <w:r>
        <w:lastRenderedPageBreak/>
        <w:t>level of “knowledge” (which would reveal concepts and relationships between concepts). Moreover, words are often ambiguous, whereas “knowledge” is expected to be free from this flaw. There is nowadays no tooling offered to technical au</w:t>
      </w:r>
      <w:r>
        <w:t xml:space="preserve">thors to (semi-)automatically transform those “words” into exploitable &amp; ambiguity-free “pieces of knowledge”. </w:t>
      </w:r>
      <w:r>
        <w:br/>
      </w:r>
      <w:r>
        <w:br/>
        <w:t>This is why ModelWriter will not include just a plain “Word Processor”: it will rather include a “Semantic Word Processor”. This means that Mod</w:t>
      </w:r>
      <w:r>
        <w:t>elWriter will try to understand the various textual parts of a document expressed in Natural Language (e.g. formal Requirements on a product expressed in English).  It will (among other NLP techniques) exploit any presentation &amp; formatting hints as well as</w:t>
      </w:r>
      <w:r>
        <w:t xml:space="preserve"> any industry standard document structures and conventions (incl. standard glossary of terms) to semi-automatically and accurately transform pieces of text into a further processable knowledge model counter-part. Any ambiguities detected will be revealed t</w:t>
      </w:r>
      <w:r>
        <w:t>o the human actor, for resolution (“do you mean this or that?”).</w:t>
      </w:r>
      <w:r>
        <w:br/>
      </w:r>
      <w:r>
        <w:br/>
        <w:t>Note that this Knowledge Extraction feature (which creates an accurate internal knowledge model out of text) is distinct from the Knowledge Capture’s text-model synchronization mechanism (po</w:t>
      </w:r>
      <w:r>
        <w:t xml:space="preserve">int 1.3). The later indeed maintains a link between a user-provided piece of text and a user-provided model. </w:t>
      </w:r>
      <w:r>
        <w:br/>
      </w:r>
      <w:r>
        <w:br/>
      </w:r>
      <w:r>
        <w:br/>
      </w:r>
      <w:r>
        <w:br/>
      </w:r>
      <w:r>
        <w:br/>
        <w:t xml:space="preserve">The text below is an excerpt from the FPP (Section 3.3.6) - </w:t>
      </w:r>
      <w:r>
        <w:br/>
      </w:r>
      <w:r>
        <w:br/>
      </w:r>
      <w:r>
        <w:br/>
        <w:t>T6.3 Writer Part enhancements:</w:t>
      </w:r>
      <w:r>
        <w:br/>
      </w:r>
      <w:r>
        <w:br/>
        <w:t>This task is about augmenting an existing word-</w:t>
      </w:r>
      <w:r>
        <w:t>processor (chosen during the prototyping phase - see T6.1) in order to create a true “Semantic word processor” fulfilling the ModelWriter requirements (as established in WP1 and the architecture design document T6.2).</w:t>
      </w:r>
      <w:r>
        <w:br/>
      </w:r>
      <w:r>
        <w:br/>
        <w:t>This will be done by:</w:t>
      </w:r>
      <w:r>
        <w:br/>
      </w:r>
      <w:r>
        <w:br/>
      </w:r>
      <w:r>
        <w:br/>
        <w:t xml:space="preserve">Wrapping the </w:t>
      </w:r>
      <w:r>
        <w:t>existing word processor as an Eclipse Plugin, compatible with the modelling standards of the Eclipse IDE (Eclipse Modeling Framework) and able to detect notifications sent by the Bi-directional Synchronization Mechanism.</w:t>
      </w:r>
      <w:r>
        <w:br/>
        <w:t>Plugging the additional behaviour b</w:t>
      </w:r>
      <w:r>
        <w:t xml:space="preserve">rought by each ModelWriter component (Knowledge Base, Semantic parsing...) inside this traditional word-processor. For example, when a document gets saved, the augmented word-processor should perform a semantic parsing of all requirements expressed in the </w:t>
      </w:r>
      <w:r>
        <w:t>document, and update the Knowledge Base with the resulting models.</w:t>
      </w:r>
      <w:r>
        <w:br/>
      </w:r>
      <w:r>
        <w:br/>
      </w:r>
      <w:r>
        <w:br/>
        <w:t>The resulting Writer part (D6.3.1-x) will be integrated in the ModelWriter product (built thanks to T6.7). The University of Bremen will bring to this task his experience gained during pr</w:t>
      </w:r>
      <w:r>
        <w:t>evious work on word-processor augmentation.</w:t>
      </w:r>
    </w:p>
    <w:p w:rsidR="00C50DB1" w:rsidRDefault="00812601">
      <w:pPr>
        <w:pStyle w:val="ITEABodyText"/>
        <w:jc w:val="left"/>
      </w:pPr>
      <w:r>
        <w:rPr>
          <w:b/>
        </w:rPr>
        <w:t xml:space="preserve">URI: </w:t>
      </w:r>
      <w:hyperlink r:id="rId12">
        <w:r>
          <w:rPr>
            <w:color w:val="00A651"/>
            <w:u w:val="single"/>
          </w:rPr>
          <w:t>https://github.com/ModelWriter/Requirements/issues/52</w:t>
        </w:r>
      </w:hyperlink>
    </w:p>
    <w:p w:rsidR="00C50DB1" w:rsidRDefault="00812601">
      <w:pPr>
        <w:pStyle w:val="ITEABodyText"/>
        <w:jc w:val="left"/>
      </w:pPr>
      <w:r>
        <w:rPr>
          <w:b/>
        </w:rPr>
        <w:t xml:space="preserve">Created: </w:t>
      </w:r>
      <w:r>
        <w:t>17.05.2015</w:t>
      </w:r>
    </w:p>
    <w:p w:rsidR="00C50DB1" w:rsidRDefault="00812601">
      <w:pPr>
        <w:pStyle w:val="ITEABodyText"/>
        <w:jc w:val="left"/>
      </w:pPr>
      <w:r>
        <w:rPr>
          <w:b/>
        </w:rPr>
        <w:t xml:space="preserve">Created By: </w:t>
      </w:r>
      <w:r>
        <w:t>ferhaterata</w:t>
      </w:r>
    </w:p>
    <w:p w:rsidR="00C50DB1" w:rsidRDefault="00812601">
      <w:pPr>
        <w:pStyle w:val="ITEABodyText"/>
        <w:jc w:val="left"/>
      </w:pPr>
      <w:r>
        <w:rPr>
          <w:b/>
        </w:rPr>
        <w:lastRenderedPageBreak/>
        <w:t xml:space="preserve">Assignee: </w:t>
      </w:r>
      <w:r>
        <w:t>ferhaterata</w:t>
      </w:r>
    </w:p>
    <w:p w:rsidR="00C50DB1" w:rsidRDefault="00812601">
      <w:pPr>
        <w:pStyle w:val="ITEAHeading2"/>
      </w:pPr>
      <w:r>
        <w:t xml:space="preserve">REQ-UR-51 [Mandatory] </w:t>
      </w:r>
    </w:p>
    <w:p w:rsidR="00C50DB1" w:rsidRDefault="00812601">
      <w:pPr>
        <w:pStyle w:val="ITEABodyText"/>
        <w:jc w:val="left"/>
      </w:pPr>
      <w:r>
        <w:t>“MW” Knowledge Dissemination Standard</w:t>
      </w:r>
      <w:r>
        <w:br/>
      </w:r>
    </w:p>
    <w:p w:rsidR="00C50DB1" w:rsidRDefault="00812601">
      <w:pPr>
        <w:pStyle w:val="ITEABodyText"/>
        <w:jc w:val="left"/>
      </w:pPr>
      <w:r>
        <w:rPr>
          <w:b/>
        </w:rPr>
        <w:t xml:space="preserve">Use Cases: </w:t>
      </w:r>
    </w:p>
    <w:p w:rsidR="00C50DB1" w:rsidRDefault="00812601">
      <w:pPr>
        <w:pStyle w:val="ITEABodyText"/>
      </w:pPr>
      <w:r>
        <w:rPr>
          <w:b/>
        </w:rPr>
        <w:t xml:space="preserve">Description: </w:t>
      </w:r>
    </w:p>
    <w:p w:rsidR="00C50DB1" w:rsidRDefault="00812601">
      <w:pPr>
        <w:pStyle w:val="ITEABodyText"/>
        <w:jc w:val="left"/>
      </w:pPr>
      <w:r>
        <w:t>The text below is an excerpt from the FPP (Section 2.1.1-5):</w:t>
      </w:r>
      <w:r>
        <w:br/>
      </w:r>
      <w:r>
        <w:br/>
      </w:r>
      <w:r>
        <w:br/>
        <w:t>Nowadays, people exchange mostly documents, in which the knowledge is somehow implicitly buried &amp;</w:t>
      </w:r>
      <w:r>
        <w:t xml:space="preserve"> hidden, hence the need for “Knowledge Extraction” tools (a feature of ModelWriter). However, once extracted and further cleaned-up (i.e. after disambiguation and other consistency checks), it would be counter-productive to serialize the knowledge back int</w:t>
      </w:r>
      <w:r>
        <w:t xml:space="preserve">o a hardly reusable piece of text or document. </w:t>
      </w:r>
      <w:r>
        <w:br/>
      </w:r>
      <w:r>
        <w:br/>
        <w:t>There is therefore the objective to promote a standard “ModelWriter” exchange format (.mw) for saving both text and knowledge models linked together, and to demonstrate this on a document that promotes a sta</w:t>
      </w:r>
      <w:r>
        <w:t>ndard.</w:t>
      </w:r>
    </w:p>
    <w:p w:rsidR="00C50DB1" w:rsidRDefault="00812601">
      <w:pPr>
        <w:pStyle w:val="ITEABodyText"/>
        <w:jc w:val="left"/>
      </w:pPr>
      <w:r>
        <w:rPr>
          <w:b/>
        </w:rPr>
        <w:t xml:space="preserve">URI: </w:t>
      </w:r>
      <w:hyperlink r:id="rId13">
        <w:r>
          <w:rPr>
            <w:color w:val="00A651"/>
            <w:u w:val="single"/>
          </w:rPr>
          <w:t>https://github.com/ModelWriter/Requirements/issues/51</w:t>
        </w:r>
      </w:hyperlink>
    </w:p>
    <w:p w:rsidR="00C50DB1" w:rsidRDefault="00812601">
      <w:pPr>
        <w:pStyle w:val="ITEABodyText"/>
        <w:jc w:val="left"/>
      </w:pPr>
      <w:r>
        <w:rPr>
          <w:b/>
        </w:rPr>
        <w:t xml:space="preserve">Created: </w:t>
      </w:r>
      <w:r>
        <w:t>17.05.2015</w:t>
      </w:r>
    </w:p>
    <w:p w:rsidR="00C50DB1" w:rsidRDefault="00812601">
      <w:pPr>
        <w:pStyle w:val="ITEABodyText"/>
        <w:jc w:val="left"/>
      </w:pPr>
      <w:r>
        <w:rPr>
          <w:b/>
        </w:rPr>
        <w:t xml:space="preserve">Created By: </w:t>
      </w:r>
      <w:r>
        <w:t>ferhaterata</w:t>
      </w:r>
    </w:p>
    <w:p w:rsidR="00C50DB1" w:rsidRDefault="00812601">
      <w:pPr>
        <w:pStyle w:val="ITEABodyText"/>
        <w:jc w:val="left"/>
      </w:pPr>
      <w:r>
        <w:rPr>
          <w:b/>
        </w:rPr>
        <w:t xml:space="preserve">Assignee: </w:t>
      </w:r>
      <w:r>
        <w:t>ferhaterata</w:t>
      </w:r>
    </w:p>
    <w:p w:rsidR="00C50DB1" w:rsidRDefault="00812601">
      <w:pPr>
        <w:pStyle w:val="ITEAHeading2"/>
      </w:pPr>
      <w:r>
        <w:t xml:space="preserve">REQ-UR-50 [Desirable] </w:t>
      </w:r>
    </w:p>
    <w:p w:rsidR="00C50DB1" w:rsidRDefault="00812601">
      <w:pPr>
        <w:pStyle w:val="ITEABodyText"/>
        <w:jc w:val="left"/>
      </w:pPr>
      <w:r>
        <w:t>ModelWriter shall support Ri</w:t>
      </w:r>
      <w:r>
        <w:t>ch-Blended Modeling Environments.</w:t>
      </w:r>
      <w:r>
        <w:br/>
      </w:r>
    </w:p>
    <w:p w:rsidR="00C50DB1" w:rsidRDefault="00812601">
      <w:pPr>
        <w:pStyle w:val="ITEABodyText"/>
        <w:jc w:val="left"/>
      </w:pPr>
      <w:r>
        <w:rPr>
          <w:b/>
        </w:rPr>
        <w:t xml:space="preserve">Use Cases: </w:t>
      </w:r>
      <w:r>
        <w:t>UC-FR-04 Production of a context specific design document, UC-TR-03 Generation and management of feature models, UC-TR-04 Requirements Engineering with SysML Designer</w:t>
      </w:r>
    </w:p>
    <w:p w:rsidR="00C50DB1" w:rsidRDefault="00812601">
      <w:pPr>
        <w:pStyle w:val="ITEABodyText"/>
      </w:pPr>
      <w:r>
        <w:rPr>
          <w:b/>
        </w:rPr>
        <w:t xml:space="preserve">Description: </w:t>
      </w:r>
    </w:p>
    <w:p w:rsidR="00C50DB1" w:rsidRDefault="00812601">
      <w:pPr>
        <w:pStyle w:val="ITEABodyText"/>
        <w:jc w:val="left"/>
      </w:pPr>
      <w:r>
        <w:t xml:space="preserve">Several industrial use cases </w:t>
      </w:r>
      <w:r>
        <w:t>indicate that a technical document may contain (semi-)structured data partially in text and partially in a visual model.</w:t>
      </w:r>
    </w:p>
    <w:p w:rsidR="00C50DB1" w:rsidRDefault="00812601">
      <w:pPr>
        <w:pStyle w:val="ITEABodyText"/>
        <w:jc w:val="left"/>
      </w:pPr>
      <w:r>
        <w:rPr>
          <w:b/>
        </w:rPr>
        <w:t xml:space="preserve">URI: </w:t>
      </w:r>
      <w:hyperlink r:id="rId14">
        <w:r>
          <w:rPr>
            <w:color w:val="00A651"/>
            <w:u w:val="single"/>
          </w:rPr>
          <w:t>https://github.com/ModelWriter/Requirements/issues/50</w:t>
        </w:r>
      </w:hyperlink>
    </w:p>
    <w:p w:rsidR="00C50DB1" w:rsidRDefault="00812601">
      <w:pPr>
        <w:pStyle w:val="ITEABodyText"/>
        <w:jc w:val="left"/>
      </w:pPr>
      <w:r>
        <w:rPr>
          <w:b/>
        </w:rPr>
        <w:t>Cre</w:t>
      </w:r>
      <w:r>
        <w:rPr>
          <w:b/>
        </w:rPr>
        <w:t xml:space="preserve">ated: </w:t>
      </w:r>
      <w:r>
        <w:t>16.05.2015</w:t>
      </w:r>
    </w:p>
    <w:p w:rsidR="00C50DB1" w:rsidRDefault="00812601">
      <w:pPr>
        <w:pStyle w:val="ITEABodyText"/>
        <w:jc w:val="left"/>
      </w:pPr>
      <w:r>
        <w:rPr>
          <w:b/>
        </w:rPr>
        <w:t xml:space="preserve">Created By: </w:t>
      </w:r>
      <w:r>
        <w:t>ferhaterata</w:t>
      </w:r>
    </w:p>
    <w:p w:rsidR="00C50DB1" w:rsidRDefault="00812601">
      <w:pPr>
        <w:pStyle w:val="ITEABodyText"/>
        <w:jc w:val="left"/>
      </w:pPr>
      <w:r>
        <w:rPr>
          <w:b/>
        </w:rPr>
        <w:t xml:space="preserve">Assignee: </w:t>
      </w:r>
      <w:r>
        <w:t>N/A</w:t>
      </w:r>
    </w:p>
    <w:p w:rsidR="00C50DB1" w:rsidRDefault="00812601">
      <w:pPr>
        <w:pStyle w:val="ITEAHeading2"/>
      </w:pPr>
      <w:r>
        <w:t xml:space="preserve">REQ-UR-49 [Mandatory] </w:t>
      </w:r>
    </w:p>
    <w:p w:rsidR="00C50DB1" w:rsidRDefault="00812601">
      <w:pPr>
        <w:pStyle w:val="ITEABodyText"/>
        <w:jc w:val="left"/>
      </w:pPr>
      <w:r>
        <w:t>The system shall provide a unified Graphical User Interface (for both Model and Writer parts).</w:t>
      </w:r>
      <w:r>
        <w:br/>
      </w:r>
    </w:p>
    <w:p w:rsidR="00C50DB1" w:rsidRDefault="00812601">
      <w:pPr>
        <w:pStyle w:val="ITEABodyText"/>
        <w:jc w:val="left"/>
      </w:pPr>
      <w:r>
        <w:rPr>
          <w:b/>
        </w:rPr>
        <w:t xml:space="preserve">Use Cases: </w:t>
      </w:r>
      <w:r>
        <w:t>UC-TR-03 Generation and management of feature models, UC-TR-05 Sync. Bu</w:t>
      </w:r>
      <w:r>
        <w:t>siness Process Design with Use Cases</w:t>
      </w:r>
    </w:p>
    <w:p w:rsidR="00C50DB1" w:rsidRDefault="00812601">
      <w:pPr>
        <w:pStyle w:val="ITEABodyText"/>
      </w:pPr>
      <w:r>
        <w:rPr>
          <w:b/>
        </w:rPr>
        <w:t xml:space="preserve">Description: </w:t>
      </w:r>
    </w:p>
    <w:p w:rsidR="00C50DB1" w:rsidRDefault="00812601">
      <w:pPr>
        <w:pStyle w:val="ITEABodyText"/>
        <w:jc w:val="left"/>
      </w:pPr>
      <w:r>
        <w:rPr>
          <w:b/>
        </w:rPr>
        <w:t xml:space="preserve">URI: </w:t>
      </w:r>
      <w:hyperlink r:id="rId15">
        <w:r>
          <w:rPr>
            <w:color w:val="00A651"/>
            <w:u w:val="single"/>
          </w:rPr>
          <w:t>https://github.com/ModelWriter/Requirements/issues/49</w:t>
        </w:r>
      </w:hyperlink>
    </w:p>
    <w:p w:rsidR="00C50DB1" w:rsidRDefault="00812601">
      <w:pPr>
        <w:pStyle w:val="ITEABodyText"/>
        <w:jc w:val="left"/>
      </w:pPr>
      <w:r>
        <w:rPr>
          <w:b/>
        </w:rPr>
        <w:t xml:space="preserve">Created: </w:t>
      </w:r>
      <w:r>
        <w:t>30.04.2015</w:t>
      </w:r>
    </w:p>
    <w:p w:rsidR="00C50DB1" w:rsidRDefault="00812601">
      <w:pPr>
        <w:pStyle w:val="ITEABodyText"/>
        <w:jc w:val="left"/>
      </w:pPr>
      <w:r>
        <w:rPr>
          <w:b/>
        </w:rPr>
        <w:t xml:space="preserve">Created By: </w:t>
      </w:r>
      <w:r>
        <w:t>ferhaterata</w:t>
      </w:r>
    </w:p>
    <w:p w:rsidR="00C50DB1" w:rsidRDefault="00812601">
      <w:pPr>
        <w:pStyle w:val="ITEABodyText"/>
        <w:jc w:val="left"/>
      </w:pPr>
      <w:r>
        <w:rPr>
          <w:b/>
        </w:rPr>
        <w:lastRenderedPageBreak/>
        <w:t xml:space="preserve">Assignee: </w:t>
      </w:r>
      <w:r>
        <w:t>N/A</w:t>
      </w:r>
    </w:p>
    <w:p w:rsidR="00C50DB1" w:rsidRDefault="00812601">
      <w:pPr>
        <w:pStyle w:val="ITEAHeading2"/>
      </w:pPr>
      <w:r>
        <w:t>REQ-UR-48 [Mand</w:t>
      </w:r>
      <w:r>
        <w:t xml:space="preserve">atory] </w:t>
      </w:r>
    </w:p>
    <w:p w:rsidR="00C50DB1" w:rsidRDefault="00812601">
      <w:pPr>
        <w:pStyle w:val="ITEABodyText"/>
        <w:jc w:val="left"/>
      </w:pPr>
      <w:r>
        <w:t>The system should be able to perform semantic parsing.</w:t>
      </w:r>
      <w:r>
        <w:br/>
      </w:r>
    </w:p>
    <w:p w:rsidR="00C50DB1" w:rsidRDefault="00812601">
      <w:pPr>
        <w:pStyle w:val="ITEABodyText"/>
        <w:jc w:val="left"/>
      </w:pPr>
      <w:r>
        <w:rPr>
          <w:b/>
        </w:rPr>
        <w:t xml:space="preserve">Use Cases: </w:t>
      </w:r>
      <w:r>
        <w:t>UC-FR-01 Sync. between Models and Documentation, UC-FR-02 Enterprise Architecture, UC-FR-03 Synchronization of regulation documentation..., UC-FR-04 Production of a context specific</w:t>
      </w:r>
      <w:r>
        <w:t xml:space="preserve"> design document, UC-TR-01 Production of a proposal in response to an IPA..., UC-TR-02 Collab. production of a proposal for an IPA project, UC-TR-03 Generation and management of feature models, UC-TR-04 Requirements Engineering with SysML Designer, UC-TR-0</w:t>
      </w:r>
      <w:r>
        <w:t>5 Sync. Business Process Design with Use Cases</w:t>
      </w:r>
    </w:p>
    <w:p w:rsidR="00C50DB1" w:rsidRDefault="00812601">
      <w:pPr>
        <w:pStyle w:val="ITEABodyText"/>
      </w:pPr>
      <w:r>
        <w:rPr>
          <w:b/>
        </w:rPr>
        <w:t xml:space="preserve">Description: </w:t>
      </w:r>
    </w:p>
    <w:p w:rsidR="00C50DB1" w:rsidRDefault="00812601">
      <w:pPr>
        <w:pStyle w:val="ITEABodyText"/>
        <w:jc w:val="left"/>
      </w:pPr>
      <w:r>
        <w:rPr>
          <w:b/>
        </w:rPr>
        <w:t xml:space="preserve">URI: </w:t>
      </w:r>
      <w:hyperlink r:id="rId16">
        <w:r>
          <w:rPr>
            <w:color w:val="00A651"/>
            <w:u w:val="single"/>
          </w:rPr>
          <w:t>https://github.com/ModelWriter/Requirements/issues/48</w:t>
        </w:r>
      </w:hyperlink>
    </w:p>
    <w:p w:rsidR="00C50DB1" w:rsidRDefault="00812601">
      <w:pPr>
        <w:pStyle w:val="ITEABodyText"/>
        <w:jc w:val="left"/>
      </w:pPr>
      <w:r>
        <w:rPr>
          <w:b/>
        </w:rPr>
        <w:t xml:space="preserve">Created: </w:t>
      </w:r>
      <w:r>
        <w:t>30.04.2015</w:t>
      </w:r>
    </w:p>
    <w:p w:rsidR="00C50DB1" w:rsidRDefault="00812601">
      <w:pPr>
        <w:pStyle w:val="ITEABodyText"/>
        <w:jc w:val="left"/>
      </w:pPr>
      <w:r>
        <w:rPr>
          <w:b/>
        </w:rPr>
        <w:t xml:space="preserve">Created By: </w:t>
      </w:r>
      <w:r>
        <w:t>ferhaterata</w:t>
      </w:r>
    </w:p>
    <w:p w:rsidR="00C50DB1" w:rsidRDefault="00812601">
      <w:pPr>
        <w:pStyle w:val="ITEABodyText"/>
        <w:jc w:val="left"/>
      </w:pPr>
      <w:r>
        <w:rPr>
          <w:b/>
        </w:rPr>
        <w:t xml:space="preserve">Assignee: </w:t>
      </w:r>
      <w:r>
        <w:t>N/A</w:t>
      </w:r>
    </w:p>
    <w:p w:rsidR="00C50DB1" w:rsidRDefault="00812601">
      <w:pPr>
        <w:pStyle w:val="ITEAHeading2"/>
      </w:pPr>
      <w:r>
        <w:t xml:space="preserve">REQ-UR-47 [Mandatory] </w:t>
      </w:r>
    </w:p>
    <w:p w:rsidR="00C50DB1" w:rsidRDefault="00812601">
      <w:pPr>
        <w:pStyle w:val="ITEABodyText"/>
        <w:jc w:val="left"/>
      </w:pPr>
      <w:r>
        <w:t>The user does not want to be bothered with information such as mapping links.</w:t>
      </w:r>
      <w:r>
        <w:br/>
      </w:r>
    </w:p>
    <w:p w:rsidR="00C50DB1" w:rsidRDefault="00812601">
      <w:pPr>
        <w:pStyle w:val="ITEABodyText"/>
        <w:jc w:val="left"/>
      </w:pPr>
      <w:r>
        <w:rPr>
          <w:b/>
        </w:rPr>
        <w:t xml:space="preserve">Use Cases: </w:t>
      </w:r>
      <w:r>
        <w:t>UC-FR-01 Sync. between Models and Documentation</w:t>
      </w:r>
    </w:p>
    <w:p w:rsidR="00C50DB1" w:rsidRDefault="00812601">
      <w:pPr>
        <w:pStyle w:val="ITEABodyText"/>
      </w:pPr>
      <w:r>
        <w:rPr>
          <w:b/>
        </w:rPr>
        <w:t xml:space="preserve">Description: </w:t>
      </w:r>
    </w:p>
    <w:p w:rsidR="00C50DB1" w:rsidRDefault="00812601">
      <w:pPr>
        <w:pStyle w:val="ITEABodyText"/>
        <w:jc w:val="left"/>
      </w:pPr>
      <w:r>
        <w:rPr>
          <w:b/>
        </w:rPr>
        <w:t xml:space="preserve">URI: </w:t>
      </w:r>
      <w:hyperlink r:id="rId17">
        <w:r>
          <w:rPr>
            <w:color w:val="00A651"/>
            <w:u w:val="single"/>
          </w:rPr>
          <w:t>htt</w:t>
        </w:r>
        <w:r>
          <w:rPr>
            <w:color w:val="00A651"/>
            <w:u w:val="single"/>
          </w:rPr>
          <w:t>ps://github.com/ModelWriter/Requirements/issues/47</w:t>
        </w:r>
      </w:hyperlink>
    </w:p>
    <w:p w:rsidR="00C50DB1" w:rsidRDefault="00812601">
      <w:pPr>
        <w:pStyle w:val="ITEABodyText"/>
        <w:jc w:val="left"/>
      </w:pPr>
      <w:r>
        <w:rPr>
          <w:b/>
        </w:rPr>
        <w:t xml:space="preserve">Created: </w:t>
      </w:r>
      <w:r>
        <w:t>30.04.2015</w:t>
      </w:r>
    </w:p>
    <w:p w:rsidR="00C50DB1" w:rsidRDefault="00812601">
      <w:pPr>
        <w:pStyle w:val="ITEABodyText"/>
        <w:jc w:val="left"/>
      </w:pPr>
      <w:r>
        <w:rPr>
          <w:b/>
        </w:rPr>
        <w:t xml:space="preserve">Created By: </w:t>
      </w:r>
      <w:r>
        <w:t>mrostren</w:t>
      </w:r>
    </w:p>
    <w:p w:rsidR="00C50DB1" w:rsidRDefault="00812601">
      <w:pPr>
        <w:pStyle w:val="ITEABodyText"/>
        <w:jc w:val="left"/>
      </w:pPr>
      <w:r>
        <w:rPr>
          <w:b/>
        </w:rPr>
        <w:t xml:space="preserve">Assignee: </w:t>
      </w:r>
      <w:r>
        <w:t>N/A</w:t>
      </w:r>
    </w:p>
    <w:p w:rsidR="00C50DB1" w:rsidRDefault="00812601">
      <w:pPr>
        <w:pStyle w:val="ITEAHeading2"/>
      </w:pPr>
      <w:r>
        <w:t>REQ-UR-42</w:t>
      </w:r>
    </w:p>
    <w:p w:rsidR="00C50DB1" w:rsidRDefault="00812601">
      <w:pPr>
        <w:pStyle w:val="ITEABodyText"/>
        <w:jc w:val="left"/>
      </w:pPr>
      <w:r>
        <w:t>ModelWriter should support at least one Document Markup Language and one Lightweight Markup Language</w:t>
      </w:r>
      <w:r>
        <w:br/>
      </w:r>
    </w:p>
    <w:p w:rsidR="00C50DB1" w:rsidRDefault="00812601">
      <w:pPr>
        <w:pStyle w:val="ITEABodyText"/>
        <w:jc w:val="left"/>
      </w:pPr>
      <w:r>
        <w:rPr>
          <w:b/>
        </w:rPr>
        <w:t xml:space="preserve">Use Cases: </w:t>
      </w:r>
      <w:r>
        <w:t>UC-TR-03 Generation and man</w:t>
      </w:r>
      <w:r>
        <w:t>agement of feature models, UC-TR-04 Requirements Engineering with SysML Designer, UC-TR-05 Sync. Business Process Design with Use Cases</w:t>
      </w:r>
    </w:p>
    <w:p w:rsidR="00C50DB1" w:rsidRDefault="00812601">
      <w:pPr>
        <w:pStyle w:val="ITEABodyText"/>
      </w:pPr>
      <w:r>
        <w:rPr>
          <w:b/>
        </w:rPr>
        <w:t xml:space="preserve">Description: </w:t>
      </w:r>
    </w:p>
    <w:p w:rsidR="00C50DB1" w:rsidRDefault="00812601">
      <w:pPr>
        <w:pStyle w:val="ITEABodyText"/>
        <w:jc w:val="left"/>
      </w:pPr>
      <w:r>
        <w:t>This requirement implies #43.</w:t>
      </w:r>
      <w:r>
        <w:br/>
      </w:r>
      <w:r>
        <w:br/>
        <w:t xml:space="preserve"> This requirement implies #44.</w:t>
      </w:r>
    </w:p>
    <w:p w:rsidR="00C50DB1" w:rsidRDefault="00812601">
      <w:pPr>
        <w:pStyle w:val="ITEABodyText"/>
        <w:jc w:val="left"/>
      </w:pPr>
      <w:r>
        <w:rPr>
          <w:b/>
        </w:rPr>
        <w:t xml:space="preserve">URI: </w:t>
      </w:r>
      <w:hyperlink r:id="rId18">
        <w:r>
          <w:rPr>
            <w:color w:val="00A651"/>
            <w:u w:val="single"/>
          </w:rPr>
          <w:t>https://github.com/ModelWriter/Requirements/issues/42</w:t>
        </w:r>
      </w:hyperlink>
    </w:p>
    <w:p w:rsidR="00C50DB1" w:rsidRDefault="00812601">
      <w:pPr>
        <w:pStyle w:val="ITEABodyText"/>
        <w:jc w:val="left"/>
      </w:pPr>
      <w:r>
        <w:rPr>
          <w:b/>
        </w:rPr>
        <w:t xml:space="preserve">Created: </w:t>
      </w:r>
      <w:r>
        <w:t>07.04.2015</w:t>
      </w:r>
    </w:p>
    <w:p w:rsidR="00C50DB1" w:rsidRDefault="00812601">
      <w:pPr>
        <w:pStyle w:val="ITEABodyText"/>
        <w:jc w:val="left"/>
      </w:pPr>
      <w:r>
        <w:rPr>
          <w:b/>
        </w:rPr>
        <w:t xml:space="preserve">Created By: </w:t>
      </w:r>
      <w:r>
        <w:t>ferhaterata</w:t>
      </w:r>
    </w:p>
    <w:p w:rsidR="00C50DB1" w:rsidRDefault="00812601">
      <w:pPr>
        <w:pStyle w:val="ITEABodyText"/>
        <w:jc w:val="left"/>
      </w:pPr>
      <w:r>
        <w:rPr>
          <w:b/>
        </w:rPr>
        <w:t xml:space="preserve">Assignee: </w:t>
      </w:r>
      <w:r>
        <w:t>ferhaterata</w:t>
      </w:r>
    </w:p>
    <w:p w:rsidR="00C50DB1" w:rsidRDefault="00812601">
      <w:pPr>
        <w:pStyle w:val="ITEAHeading2"/>
      </w:pPr>
      <w:r>
        <w:lastRenderedPageBreak/>
        <w:t xml:space="preserve">REQ-UR-41 [Mandatory] </w:t>
      </w:r>
    </w:p>
    <w:p w:rsidR="00C50DB1" w:rsidRDefault="00812601">
      <w:pPr>
        <w:pStyle w:val="ITEABodyText"/>
        <w:jc w:val="left"/>
      </w:pPr>
      <w:r>
        <w:t>The system shall help to synchronize the SIDP natural language document with th</w:t>
      </w:r>
      <w:r>
        <w:t>e modeled rules without forced modification.</w:t>
      </w:r>
      <w:r>
        <w:br/>
      </w:r>
    </w:p>
    <w:p w:rsidR="00C50DB1" w:rsidRDefault="00812601">
      <w:pPr>
        <w:pStyle w:val="ITEABodyText"/>
        <w:jc w:val="left"/>
      </w:pPr>
      <w:r>
        <w:rPr>
          <w:b/>
        </w:rPr>
        <w:t xml:space="preserve">Use Cases: </w:t>
      </w:r>
      <w:r>
        <w:t>UC-FR-03 Synchronization of regulation documentation...</w:t>
      </w:r>
    </w:p>
    <w:p w:rsidR="00C50DB1" w:rsidRDefault="00812601">
      <w:pPr>
        <w:pStyle w:val="ITEABodyText"/>
      </w:pPr>
      <w:r>
        <w:rPr>
          <w:b/>
        </w:rPr>
        <w:t xml:space="preserve">Description: </w:t>
      </w:r>
    </w:p>
    <w:p w:rsidR="00C50DB1" w:rsidRDefault="00812601">
      <w:pPr>
        <w:pStyle w:val="ITEABodyText"/>
        <w:jc w:val="left"/>
      </w:pPr>
      <w:r>
        <w:t>SIDP documents constitute the Airbus corpora.</w:t>
      </w:r>
      <w:r>
        <w:br/>
        <w:t xml:space="preserve">SIDP means System Installation Design Priniple. </w:t>
      </w:r>
      <w:r>
        <w:br/>
        <w:t>A set of rules has been derived fr</w:t>
      </w:r>
      <w:r>
        <w:t>om the original texts and modeled into a database.</w:t>
      </w:r>
    </w:p>
    <w:p w:rsidR="00C50DB1" w:rsidRDefault="00812601">
      <w:pPr>
        <w:pStyle w:val="ITEABodyText"/>
        <w:jc w:val="left"/>
      </w:pPr>
      <w:r>
        <w:rPr>
          <w:b/>
        </w:rPr>
        <w:t xml:space="preserve">URI: </w:t>
      </w:r>
      <w:hyperlink r:id="rId19">
        <w:r>
          <w:rPr>
            <w:color w:val="00A651"/>
            <w:u w:val="single"/>
          </w:rPr>
          <w:t>https://github.com/ModelWriter/Requirements/issues/41</w:t>
        </w:r>
      </w:hyperlink>
    </w:p>
    <w:p w:rsidR="00C50DB1" w:rsidRDefault="00812601">
      <w:pPr>
        <w:pStyle w:val="ITEABodyText"/>
        <w:jc w:val="left"/>
      </w:pPr>
      <w:r>
        <w:rPr>
          <w:b/>
        </w:rPr>
        <w:t xml:space="preserve">Created: </w:t>
      </w:r>
      <w:r>
        <w:t>18.03.2015</w:t>
      </w:r>
    </w:p>
    <w:p w:rsidR="00C50DB1" w:rsidRDefault="00812601">
      <w:pPr>
        <w:pStyle w:val="ITEABodyText"/>
        <w:jc w:val="left"/>
      </w:pPr>
      <w:r>
        <w:rPr>
          <w:b/>
        </w:rPr>
        <w:t xml:space="preserve">Created By: </w:t>
      </w:r>
      <w:r>
        <w:t>annemonceaux</w:t>
      </w:r>
    </w:p>
    <w:p w:rsidR="00C50DB1" w:rsidRDefault="00812601">
      <w:pPr>
        <w:pStyle w:val="ITEABodyText"/>
        <w:jc w:val="left"/>
      </w:pPr>
      <w:r>
        <w:rPr>
          <w:b/>
        </w:rPr>
        <w:t xml:space="preserve">Assignee: </w:t>
      </w:r>
      <w:r>
        <w:t>N/A</w:t>
      </w:r>
    </w:p>
    <w:p w:rsidR="00C50DB1" w:rsidRDefault="00812601">
      <w:pPr>
        <w:pStyle w:val="ITEAHeading2"/>
      </w:pPr>
      <w:r>
        <w:t xml:space="preserve">REQ-UR-40 [Mandatory] </w:t>
      </w:r>
    </w:p>
    <w:p w:rsidR="00C50DB1" w:rsidRDefault="00812601">
      <w:pPr>
        <w:pStyle w:val="ITEABodyText"/>
        <w:jc w:val="left"/>
      </w:pPr>
      <w:r>
        <w:t>The system shall show on demand (coloured mark or other mean) the text elements that are linked to the "visual model" concepts, and conversely</w:t>
      </w:r>
      <w:r>
        <w:br/>
      </w:r>
    </w:p>
    <w:p w:rsidR="00C50DB1" w:rsidRDefault="00812601">
      <w:pPr>
        <w:pStyle w:val="ITEABodyText"/>
        <w:jc w:val="left"/>
      </w:pPr>
      <w:r>
        <w:rPr>
          <w:b/>
        </w:rPr>
        <w:t xml:space="preserve">Use Cases: </w:t>
      </w:r>
      <w:r>
        <w:t>UC-FR-03 Synchronization of regulation documentation..., UC-TR-03 Generation a</w:t>
      </w:r>
      <w:r>
        <w:t>nd management of feature models, UC-TR-04 Requirements Engineering with SysML Designer, UC-TR-05 Sync. Business Process Design with Use Cases</w:t>
      </w:r>
    </w:p>
    <w:p w:rsidR="00C50DB1" w:rsidRDefault="00812601">
      <w:pPr>
        <w:pStyle w:val="ITEABodyText"/>
      </w:pPr>
      <w:r>
        <w:rPr>
          <w:b/>
        </w:rPr>
        <w:t xml:space="preserve">Description: </w:t>
      </w:r>
    </w:p>
    <w:p w:rsidR="00C50DB1" w:rsidRDefault="00812601">
      <w:pPr>
        <w:pStyle w:val="ITEABodyText"/>
        <w:jc w:val="left"/>
      </w:pPr>
      <w:r>
        <w:rPr>
          <w:b/>
        </w:rPr>
        <w:t xml:space="preserve">URI: </w:t>
      </w:r>
      <w:hyperlink r:id="rId20">
        <w:r>
          <w:rPr>
            <w:color w:val="00A651"/>
            <w:u w:val="single"/>
          </w:rPr>
          <w:t>https://github.com/ModelWriter/Requirements/issues/40</w:t>
        </w:r>
      </w:hyperlink>
    </w:p>
    <w:p w:rsidR="00C50DB1" w:rsidRDefault="00812601">
      <w:pPr>
        <w:pStyle w:val="ITEABodyText"/>
        <w:jc w:val="left"/>
      </w:pPr>
      <w:r>
        <w:rPr>
          <w:b/>
        </w:rPr>
        <w:t xml:space="preserve">Created: </w:t>
      </w:r>
      <w:r>
        <w:t>18.03.2015</w:t>
      </w:r>
    </w:p>
    <w:p w:rsidR="00C50DB1" w:rsidRDefault="00812601">
      <w:pPr>
        <w:pStyle w:val="ITEABodyText"/>
        <w:jc w:val="left"/>
      </w:pPr>
      <w:r>
        <w:rPr>
          <w:b/>
        </w:rPr>
        <w:t xml:space="preserve">Created By: </w:t>
      </w:r>
      <w:r>
        <w:t>annemonceaux</w:t>
      </w:r>
    </w:p>
    <w:p w:rsidR="00C50DB1" w:rsidRDefault="00812601">
      <w:pPr>
        <w:pStyle w:val="ITEABodyText"/>
        <w:jc w:val="left"/>
      </w:pPr>
      <w:r>
        <w:rPr>
          <w:b/>
        </w:rPr>
        <w:t xml:space="preserve">Assignee: </w:t>
      </w:r>
      <w:r>
        <w:t>N/A</w:t>
      </w:r>
    </w:p>
    <w:p w:rsidR="00C50DB1" w:rsidRDefault="00812601">
      <w:pPr>
        <w:pStyle w:val="ITEAHeading2"/>
      </w:pPr>
      <w:r>
        <w:t xml:space="preserve">REQ-UR-39 [Mandatory] </w:t>
      </w:r>
    </w:p>
    <w:p w:rsidR="00C50DB1" w:rsidRDefault="00812601">
      <w:pPr>
        <w:pStyle w:val="ITEABodyText"/>
        <w:jc w:val="left"/>
      </w:pPr>
      <w:r>
        <w:t>The system shall allow the user to configure the document generation content</w:t>
      </w:r>
      <w:r>
        <w:br/>
      </w:r>
    </w:p>
    <w:p w:rsidR="00C50DB1" w:rsidRDefault="00812601">
      <w:pPr>
        <w:pStyle w:val="ITEABodyText"/>
        <w:jc w:val="left"/>
      </w:pPr>
      <w:r>
        <w:rPr>
          <w:b/>
        </w:rPr>
        <w:t xml:space="preserve">Use Cases: </w:t>
      </w:r>
      <w:r>
        <w:t>UC-FR-04 Production of a contex</w:t>
      </w:r>
      <w:r>
        <w:t>t specific design document, UC-TR-01 Production of a proposal in response to an IPA..., UC-TR-02 Collab. production of a proposal for an IPA project, UC-TR-03 Generation and management of feature models, UC-TR-04 Requirements Engineering with SysML Designe</w:t>
      </w:r>
      <w:r>
        <w:t>r, UC-TR-05 Sync. Business Process Design with Use Cases</w:t>
      </w:r>
    </w:p>
    <w:p w:rsidR="00C50DB1" w:rsidRDefault="00812601">
      <w:pPr>
        <w:pStyle w:val="ITEABodyText"/>
      </w:pPr>
      <w:r>
        <w:rPr>
          <w:b/>
        </w:rPr>
        <w:t xml:space="preserve">Description: </w:t>
      </w:r>
    </w:p>
    <w:p w:rsidR="00C50DB1" w:rsidRDefault="00812601">
      <w:pPr>
        <w:pStyle w:val="ITEABodyText"/>
        <w:jc w:val="left"/>
      </w:pPr>
      <w:r>
        <w:t>In the context of Airbus case, when generating a new document, we need to specify some criteria such as the Targeted system, Program, etc to which the rules applies</w:t>
      </w:r>
    </w:p>
    <w:p w:rsidR="00C50DB1" w:rsidRDefault="00812601">
      <w:pPr>
        <w:pStyle w:val="ITEABodyText"/>
        <w:jc w:val="left"/>
      </w:pPr>
      <w:r>
        <w:rPr>
          <w:b/>
        </w:rPr>
        <w:t xml:space="preserve">URI: </w:t>
      </w:r>
      <w:hyperlink r:id="rId21">
        <w:r>
          <w:rPr>
            <w:color w:val="00A651"/>
            <w:u w:val="single"/>
          </w:rPr>
          <w:t>https://github.com/ModelWriter/Requirements/issues/39</w:t>
        </w:r>
      </w:hyperlink>
    </w:p>
    <w:p w:rsidR="00C50DB1" w:rsidRDefault="00812601">
      <w:pPr>
        <w:pStyle w:val="ITEABodyText"/>
        <w:jc w:val="left"/>
      </w:pPr>
      <w:r>
        <w:rPr>
          <w:b/>
        </w:rPr>
        <w:t xml:space="preserve">Created: </w:t>
      </w:r>
      <w:r>
        <w:t>31.01.2015</w:t>
      </w:r>
    </w:p>
    <w:p w:rsidR="00C50DB1" w:rsidRDefault="00812601">
      <w:pPr>
        <w:pStyle w:val="ITEABodyText"/>
        <w:jc w:val="left"/>
      </w:pPr>
      <w:r>
        <w:rPr>
          <w:b/>
        </w:rPr>
        <w:t xml:space="preserve">Created By: </w:t>
      </w:r>
      <w:r>
        <w:t>annemonceaux</w:t>
      </w:r>
    </w:p>
    <w:p w:rsidR="00C50DB1" w:rsidRDefault="00812601">
      <w:pPr>
        <w:pStyle w:val="ITEABodyText"/>
        <w:jc w:val="left"/>
      </w:pPr>
      <w:r>
        <w:rPr>
          <w:b/>
        </w:rPr>
        <w:t xml:space="preserve">Assignee: </w:t>
      </w:r>
      <w:r>
        <w:t>N/A</w:t>
      </w:r>
    </w:p>
    <w:p w:rsidR="00C50DB1" w:rsidRDefault="00812601">
      <w:pPr>
        <w:pStyle w:val="ITEAHeading2"/>
      </w:pPr>
      <w:r>
        <w:t xml:space="preserve">REQ-UR-38 [Mandatory] </w:t>
      </w:r>
    </w:p>
    <w:p w:rsidR="00C50DB1" w:rsidRDefault="00812601">
      <w:pPr>
        <w:pStyle w:val="ITEABodyText"/>
        <w:jc w:val="left"/>
      </w:pPr>
      <w:r>
        <w:t>The system shall provide a user friendly way to manage any add</w:t>
      </w:r>
      <w:r>
        <w:t>itional concepts needed.</w:t>
      </w:r>
      <w:r>
        <w:br/>
      </w:r>
    </w:p>
    <w:p w:rsidR="00C50DB1" w:rsidRDefault="00812601">
      <w:pPr>
        <w:pStyle w:val="ITEABodyText"/>
        <w:jc w:val="left"/>
      </w:pPr>
      <w:r>
        <w:rPr>
          <w:b/>
        </w:rPr>
        <w:lastRenderedPageBreak/>
        <w:t xml:space="preserve">Use Cases: </w:t>
      </w:r>
      <w:r>
        <w:t xml:space="preserve">UC-FR-04 Production of a context specific design document, UC-TR-01 Production of a proposal in response to an IPA..., UC-TR-02 Collab. production of a proposal for an IPA project, UC-TR-03 Generation and management of </w:t>
      </w:r>
      <w:r>
        <w:t>feature models, UC-TR-04 Requirements Engineering with SysML Designer, UC-TR-05 Sync. Business Process Design with Use Cases</w:t>
      </w:r>
    </w:p>
    <w:p w:rsidR="00C50DB1" w:rsidRDefault="00812601">
      <w:pPr>
        <w:pStyle w:val="ITEABodyText"/>
      </w:pPr>
      <w:r>
        <w:rPr>
          <w:b/>
        </w:rPr>
        <w:t xml:space="preserve">Description: </w:t>
      </w:r>
    </w:p>
    <w:p w:rsidR="00C50DB1" w:rsidRDefault="00812601">
      <w:pPr>
        <w:pStyle w:val="ITEABodyText"/>
        <w:jc w:val="left"/>
      </w:pPr>
      <w:r>
        <w:t>For example in the context of Airbus, the users are likely to add new content to the rule repository</w:t>
      </w:r>
    </w:p>
    <w:p w:rsidR="00C50DB1" w:rsidRDefault="00812601">
      <w:pPr>
        <w:pStyle w:val="ITEABodyText"/>
        <w:jc w:val="left"/>
      </w:pPr>
      <w:r>
        <w:rPr>
          <w:b/>
        </w:rPr>
        <w:t xml:space="preserve">URI: </w:t>
      </w:r>
      <w:hyperlink r:id="rId22">
        <w:r>
          <w:rPr>
            <w:color w:val="00A651"/>
            <w:u w:val="single"/>
          </w:rPr>
          <w:t>https://github.com/ModelWriter/Requirements/issues/38</w:t>
        </w:r>
      </w:hyperlink>
    </w:p>
    <w:p w:rsidR="00C50DB1" w:rsidRDefault="00812601">
      <w:pPr>
        <w:pStyle w:val="ITEABodyText"/>
        <w:jc w:val="left"/>
      </w:pPr>
      <w:r>
        <w:rPr>
          <w:b/>
        </w:rPr>
        <w:t xml:space="preserve">Created: </w:t>
      </w:r>
      <w:r>
        <w:t>31.01.2015</w:t>
      </w:r>
    </w:p>
    <w:p w:rsidR="00C50DB1" w:rsidRDefault="00812601">
      <w:pPr>
        <w:pStyle w:val="ITEABodyText"/>
        <w:jc w:val="left"/>
      </w:pPr>
      <w:r>
        <w:rPr>
          <w:b/>
        </w:rPr>
        <w:t xml:space="preserve">Created By: </w:t>
      </w:r>
      <w:r>
        <w:t>annemonceaux</w:t>
      </w:r>
    </w:p>
    <w:p w:rsidR="00C50DB1" w:rsidRDefault="00812601">
      <w:pPr>
        <w:pStyle w:val="ITEABodyText"/>
        <w:jc w:val="left"/>
      </w:pPr>
      <w:r>
        <w:rPr>
          <w:b/>
        </w:rPr>
        <w:t xml:space="preserve">Assignee: </w:t>
      </w:r>
      <w:r>
        <w:t>N/A</w:t>
      </w:r>
    </w:p>
    <w:p w:rsidR="00C50DB1" w:rsidRDefault="00812601">
      <w:pPr>
        <w:pStyle w:val="ITEAHeading2"/>
      </w:pPr>
      <w:r>
        <w:t xml:space="preserve">REQ-UR-37 [Out of Scope] </w:t>
      </w:r>
    </w:p>
    <w:p w:rsidR="00C50DB1" w:rsidRDefault="00812601">
      <w:pPr>
        <w:pStyle w:val="ITEABodyText"/>
        <w:jc w:val="left"/>
      </w:pPr>
      <w:r>
        <w:t xml:space="preserve">A specification for an improve and controlled </w:t>
      </w:r>
      <w:r>
        <w:t>formulation of the rules in semi-structured natural language should be proposed</w:t>
      </w:r>
      <w:r>
        <w:br/>
      </w:r>
    </w:p>
    <w:p w:rsidR="00C50DB1" w:rsidRDefault="00812601">
      <w:pPr>
        <w:pStyle w:val="ITEABodyText"/>
        <w:jc w:val="left"/>
      </w:pPr>
      <w:r>
        <w:rPr>
          <w:b/>
        </w:rPr>
        <w:t xml:space="preserve">Use Cases: </w:t>
      </w:r>
      <w:r>
        <w:t>UC-FR-03 Synchronization of regulation documentation...</w:t>
      </w:r>
    </w:p>
    <w:p w:rsidR="00C50DB1" w:rsidRDefault="00812601">
      <w:pPr>
        <w:pStyle w:val="ITEABodyText"/>
      </w:pPr>
      <w:r>
        <w:rPr>
          <w:b/>
        </w:rPr>
        <w:t xml:space="preserve">Description: </w:t>
      </w:r>
    </w:p>
    <w:p w:rsidR="00C50DB1" w:rsidRDefault="00812601">
      <w:pPr>
        <w:pStyle w:val="ITEABodyText"/>
        <w:jc w:val="left"/>
      </w:pPr>
      <w:r>
        <w:rPr>
          <w:b/>
        </w:rPr>
        <w:t xml:space="preserve">URI: </w:t>
      </w:r>
      <w:hyperlink r:id="rId23">
        <w:r>
          <w:rPr>
            <w:color w:val="00A651"/>
            <w:u w:val="single"/>
          </w:rPr>
          <w:t>https://github.c</w:t>
        </w:r>
        <w:r>
          <w:rPr>
            <w:color w:val="00A651"/>
            <w:u w:val="single"/>
          </w:rPr>
          <w:t>om/ModelWriter/Requirements/issues/37</w:t>
        </w:r>
      </w:hyperlink>
    </w:p>
    <w:p w:rsidR="00C50DB1" w:rsidRDefault="00812601">
      <w:pPr>
        <w:pStyle w:val="ITEABodyText"/>
        <w:jc w:val="left"/>
      </w:pPr>
      <w:r>
        <w:rPr>
          <w:b/>
        </w:rPr>
        <w:t xml:space="preserve">Created: </w:t>
      </w:r>
      <w:r>
        <w:t>31.01.2015</w:t>
      </w:r>
    </w:p>
    <w:p w:rsidR="00C50DB1" w:rsidRDefault="00812601">
      <w:pPr>
        <w:pStyle w:val="ITEABodyText"/>
        <w:jc w:val="left"/>
      </w:pPr>
      <w:r>
        <w:rPr>
          <w:b/>
        </w:rPr>
        <w:t xml:space="preserve">Created By: </w:t>
      </w:r>
      <w:r>
        <w:t>annemonceaux</w:t>
      </w:r>
    </w:p>
    <w:p w:rsidR="00C50DB1" w:rsidRDefault="00812601">
      <w:pPr>
        <w:pStyle w:val="ITEABodyText"/>
        <w:jc w:val="left"/>
      </w:pPr>
      <w:r>
        <w:rPr>
          <w:b/>
        </w:rPr>
        <w:t xml:space="preserve">Assignee: </w:t>
      </w:r>
      <w:r>
        <w:t>N/A</w:t>
      </w:r>
    </w:p>
    <w:p w:rsidR="00C50DB1" w:rsidRDefault="00812601">
      <w:pPr>
        <w:pStyle w:val="ITEAHeading2"/>
      </w:pPr>
      <w:r>
        <w:t xml:space="preserve">REQ-UR-35 [Optional] </w:t>
      </w:r>
    </w:p>
    <w:p w:rsidR="00C50DB1" w:rsidRDefault="00812601">
      <w:pPr>
        <w:pStyle w:val="ITEABodyText"/>
        <w:jc w:val="left"/>
      </w:pPr>
      <w:r>
        <w:t>The system shall allow semantic retrieving or reasoning using the model elements.</w:t>
      </w:r>
      <w:r>
        <w:br/>
      </w:r>
    </w:p>
    <w:p w:rsidR="00C50DB1" w:rsidRDefault="00812601">
      <w:pPr>
        <w:pStyle w:val="ITEABodyText"/>
        <w:jc w:val="left"/>
      </w:pPr>
      <w:r>
        <w:rPr>
          <w:b/>
        </w:rPr>
        <w:t xml:space="preserve">Use Cases: </w:t>
      </w:r>
      <w:r>
        <w:t xml:space="preserve">UC-FR-03 Synchronization of regulation </w:t>
      </w:r>
      <w:r>
        <w:t>documentation..., UC-FR-04 Production of a context specific design document</w:t>
      </w:r>
    </w:p>
    <w:p w:rsidR="00C50DB1" w:rsidRDefault="00812601">
      <w:pPr>
        <w:pStyle w:val="ITEABodyText"/>
      </w:pPr>
      <w:r>
        <w:rPr>
          <w:b/>
        </w:rPr>
        <w:t xml:space="preserve">Description: </w:t>
      </w:r>
    </w:p>
    <w:p w:rsidR="00C50DB1" w:rsidRDefault="00812601">
      <w:pPr>
        <w:pStyle w:val="ITEABodyText"/>
        <w:jc w:val="left"/>
      </w:pPr>
      <w:r>
        <w:rPr>
          <w:b/>
        </w:rPr>
        <w:t xml:space="preserve">URI: </w:t>
      </w:r>
      <w:hyperlink r:id="rId24">
        <w:r>
          <w:rPr>
            <w:color w:val="00A651"/>
            <w:u w:val="single"/>
          </w:rPr>
          <w:t>https://github.com/ModelWriter/Requirements/issues/35</w:t>
        </w:r>
      </w:hyperlink>
    </w:p>
    <w:p w:rsidR="00C50DB1" w:rsidRDefault="00812601">
      <w:pPr>
        <w:pStyle w:val="ITEABodyText"/>
        <w:jc w:val="left"/>
      </w:pPr>
      <w:r>
        <w:rPr>
          <w:b/>
        </w:rPr>
        <w:t xml:space="preserve">Created: </w:t>
      </w:r>
      <w:r>
        <w:t>31.01.2015</w:t>
      </w:r>
    </w:p>
    <w:p w:rsidR="00C50DB1" w:rsidRDefault="00812601">
      <w:pPr>
        <w:pStyle w:val="ITEABodyText"/>
        <w:jc w:val="left"/>
      </w:pPr>
      <w:r>
        <w:rPr>
          <w:b/>
        </w:rPr>
        <w:t xml:space="preserve">Created By: </w:t>
      </w:r>
      <w:r>
        <w:t>an</w:t>
      </w:r>
      <w:r>
        <w:t>nemonceaux</w:t>
      </w:r>
    </w:p>
    <w:p w:rsidR="00C50DB1" w:rsidRDefault="00812601">
      <w:pPr>
        <w:pStyle w:val="ITEABodyText"/>
        <w:jc w:val="left"/>
      </w:pPr>
      <w:r>
        <w:rPr>
          <w:b/>
        </w:rPr>
        <w:t xml:space="preserve">Assignee: </w:t>
      </w:r>
      <w:r>
        <w:t>N/A</w:t>
      </w:r>
    </w:p>
    <w:p w:rsidR="00C50DB1" w:rsidRDefault="00812601">
      <w:pPr>
        <w:pStyle w:val="ITEAHeading2"/>
      </w:pPr>
      <w:r>
        <w:t xml:space="preserve">REQ-UR-33 [Mandatory] </w:t>
      </w:r>
    </w:p>
    <w:p w:rsidR="00C50DB1" w:rsidRDefault="00812601">
      <w:pPr>
        <w:pStyle w:val="ITEABodyText"/>
        <w:jc w:val="left"/>
      </w:pPr>
      <w:r>
        <w:t>The system shall allow the end user to edit text and "visual" model (such as tables, diagrams or 2D drawings) synchronously</w:t>
      </w:r>
      <w:r>
        <w:br/>
      </w:r>
    </w:p>
    <w:p w:rsidR="00C50DB1" w:rsidRDefault="00812601">
      <w:pPr>
        <w:pStyle w:val="ITEABodyText"/>
        <w:jc w:val="left"/>
      </w:pPr>
      <w:r>
        <w:rPr>
          <w:b/>
        </w:rPr>
        <w:t xml:space="preserve">Use Cases: </w:t>
      </w:r>
      <w:r>
        <w:t>UC-FR-03 Synchronization of regulation documentation..., UC-TR-03 Genera</w:t>
      </w:r>
      <w:r>
        <w:t>tion and management of feature models, UC-TR-04 Requirements Engineering with SysML Designer, UC-TR-05 Sync. Business Process Design with Use Cases</w:t>
      </w:r>
    </w:p>
    <w:p w:rsidR="00C50DB1" w:rsidRDefault="00812601">
      <w:pPr>
        <w:pStyle w:val="ITEABodyText"/>
      </w:pPr>
      <w:r>
        <w:rPr>
          <w:b/>
        </w:rPr>
        <w:t xml:space="preserve">Description: </w:t>
      </w:r>
    </w:p>
    <w:p w:rsidR="00C50DB1" w:rsidRDefault="00812601">
      <w:pPr>
        <w:pStyle w:val="ITEABodyText"/>
        <w:jc w:val="left"/>
      </w:pPr>
      <w:r>
        <w:rPr>
          <w:b/>
        </w:rPr>
        <w:t xml:space="preserve">URI: </w:t>
      </w:r>
      <w:hyperlink r:id="rId25">
        <w:r>
          <w:rPr>
            <w:color w:val="00A651"/>
            <w:u w:val="single"/>
          </w:rPr>
          <w:t>https://github.c</w:t>
        </w:r>
        <w:r>
          <w:rPr>
            <w:color w:val="00A651"/>
            <w:u w:val="single"/>
          </w:rPr>
          <w:t>om/ModelWriter/Requirements/issues/33</w:t>
        </w:r>
      </w:hyperlink>
    </w:p>
    <w:p w:rsidR="00C50DB1" w:rsidRDefault="00812601">
      <w:pPr>
        <w:pStyle w:val="ITEABodyText"/>
        <w:jc w:val="left"/>
      </w:pPr>
      <w:r>
        <w:rPr>
          <w:b/>
        </w:rPr>
        <w:t xml:space="preserve">Created: </w:t>
      </w:r>
      <w:r>
        <w:t>31.01.2015</w:t>
      </w:r>
    </w:p>
    <w:p w:rsidR="00C50DB1" w:rsidRDefault="00812601">
      <w:pPr>
        <w:pStyle w:val="ITEABodyText"/>
        <w:jc w:val="left"/>
      </w:pPr>
      <w:r>
        <w:rPr>
          <w:b/>
        </w:rPr>
        <w:t xml:space="preserve">Created By: </w:t>
      </w:r>
      <w:r>
        <w:t>annemonceaux</w:t>
      </w:r>
    </w:p>
    <w:p w:rsidR="00C50DB1" w:rsidRDefault="00812601">
      <w:pPr>
        <w:pStyle w:val="ITEABodyText"/>
        <w:jc w:val="left"/>
      </w:pPr>
      <w:r>
        <w:rPr>
          <w:b/>
        </w:rPr>
        <w:t xml:space="preserve">Assignee: </w:t>
      </w:r>
      <w:r>
        <w:t>N/A</w:t>
      </w:r>
    </w:p>
    <w:p w:rsidR="00C50DB1" w:rsidRDefault="00812601">
      <w:pPr>
        <w:pStyle w:val="ITEAHeading2"/>
      </w:pPr>
      <w:r>
        <w:lastRenderedPageBreak/>
        <w:t>REQ-UR-32</w:t>
      </w:r>
    </w:p>
    <w:p w:rsidR="00C50DB1" w:rsidRDefault="00812601">
      <w:pPr>
        <w:pStyle w:val="ITEABodyText"/>
        <w:jc w:val="left"/>
      </w:pPr>
      <w:r>
        <w:t>The system shall allow the end user to keep his/her usual working environment.</w:t>
      </w:r>
      <w:r>
        <w:br/>
      </w:r>
    </w:p>
    <w:p w:rsidR="00C50DB1" w:rsidRDefault="00812601">
      <w:pPr>
        <w:pStyle w:val="ITEABodyText"/>
        <w:jc w:val="left"/>
      </w:pPr>
      <w:r>
        <w:rPr>
          <w:b/>
        </w:rPr>
        <w:t xml:space="preserve">Use Cases: </w:t>
      </w:r>
      <w:r>
        <w:t>UC-FR-03 Synchronization of regulation documentation...</w:t>
      </w:r>
    </w:p>
    <w:p w:rsidR="00C50DB1" w:rsidRDefault="00812601">
      <w:pPr>
        <w:pStyle w:val="ITEABodyText"/>
      </w:pPr>
      <w:r>
        <w:rPr>
          <w:b/>
        </w:rPr>
        <w:t xml:space="preserve">Description: </w:t>
      </w:r>
    </w:p>
    <w:p w:rsidR="00C50DB1" w:rsidRDefault="00812601">
      <w:pPr>
        <w:pStyle w:val="ITEABodyText"/>
        <w:jc w:val="left"/>
      </w:pPr>
      <w:r>
        <w:rPr>
          <w:b/>
        </w:rPr>
        <w:t xml:space="preserve">URI: </w:t>
      </w:r>
      <w:hyperlink r:id="rId26">
        <w:r>
          <w:rPr>
            <w:color w:val="00A651"/>
            <w:u w:val="single"/>
          </w:rPr>
          <w:t>https://github.com/ModelWriter/Requirements/issues/32</w:t>
        </w:r>
      </w:hyperlink>
    </w:p>
    <w:p w:rsidR="00C50DB1" w:rsidRDefault="00812601">
      <w:pPr>
        <w:pStyle w:val="ITEABodyText"/>
        <w:jc w:val="left"/>
      </w:pPr>
      <w:r>
        <w:rPr>
          <w:b/>
        </w:rPr>
        <w:t xml:space="preserve">Created: </w:t>
      </w:r>
      <w:r>
        <w:t>31.01.2015</w:t>
      </w:r>
    </w:p>
    <w:p w:rsidR="00C50DB1" w:rsidRDefault="00812601">
      <w:pPr>
        <w:pStyle w:val="ITEABodyText"/>
        <w:jc w:val="left"/>
      </w:pPr>
      <w:r>
        <w:rPr>
          <w:b/>
        </w:rPr>
        <w:t xml:space="preserve">Created By: </w:t>
      </w:r>
      <w:r>
        <w:t>annemonceaux</w:t>
      </w:r>
    </w:p>
    <w:p w:rsidR="00C50DB1" w:rsidRDefault="00812601">
      <w:pPr>
        <w:pStyle w:val="ITEABodyText"/>
        <w:jc w:val="left"/>
      </w:pPr>
      <w:r>
        <w:rPr>
          <w:b/>
        </w:rPr>
        <w:t xml:space="preserve">Assignee: </w:t>
      </w:r>
      <w:r>
        <w:t>N/A</w:t>
      </w:r>
    </w:p>
    <w:p w:rsidR="00C50DB1" w:rsidRDefault="00812601">
      <w:pPr>
        <w:pStyle w:val="ITEAHeading2"/>
      </w:pPr>
      <w:r>
        <w:t xml:space="preserve">REQ-UR-31 [Mandatory] </w:t>
      </w:r>
    </w:p>
    <w:p w:rsidR="00C50DB1" w:rsidRDefault="00812601">
      <w:pPr>
        <w:pStyle w:val="ITEABodyText"/>
        <w:jc w:val="left"/>
      </w:pPr>
      <w:r>
        <w:t>The system shall allow the u</w:t>
      </w:r>
      <w:r>
        <w:t>ser to activate/deactivate a synchronization direction</w:t>
      </w:r>
      <w:r>
        <w:br/>
      </w:r>
    </w:p>
    <w:p w:rsidR="00C50DB1" w:rsidRDefault="00812601">
      <w:pPr>
        <w:pStyle w:val="ITEABodyText"/>
        <w:jc w:val="left"/>
      </w:pPr>
      <w:r>
        <w:rPr>
          <w:b/>
        </w:rPr>
        <w:t xml:space="preserve">Use Cases: </w:t>
      </w:r>
      <w:r>
        <w:t>UC-FR-02 Enterprise Architecture</w:t>
      </w:r>
    </w:p>
    <w:p w:rsidR="00C50DB1" w:rsidRDefault="00812601">
      <w:pPr>
        <w:pStyle w:val="ITEABodyText"/>
      </w:pPr>
      <w:r>
        <w:rPr>
          <w:b/>
        </w:rPr>
        <w:t xml:space="preserve">Description: </w:t>
      </w:r>
    </w:p>
    <w:p w:rsidR="00C50DB1" w:rsidRDefault="00812601">
      <w:pPr>
        <w:pStyle w:val="ITEABodyText"/>
        <w:jc w:val="left"/>
      </w:pPr>
      <w:r>
        <w:t>The SmartEA team and user Won't any modifcation of their models basing on the documentation modification. That's why ModelWriter must allow to</w:t>
      </w:r>
      <w:r>
        <w:t xml:space="preserve"> deactivate the Text -&gt; Model synchronization so in SmartEA context this direction will not be used.</w:t>
      </w:r>
    </w:p>
    <w:p w:rsidR="00C50DB1" w:rsidRDefault="00812601">
      <w:pPr>
        <w:pStyle w:val="ITEABodyText"/>
        <w:jc w:val="left"/>
      </w:pPr>
      <w:r>
        <w:rPr>
          <w:b/>
        </w:rPr>
        <w:t xml:space="preserve">URI: </w:t>
      </w:r>
      <w:hyperlink r:id="rId27">
        <w:r>
          <w:rPr>
            <w:color w:val="00A651"/>
            <w:u w:val="single"/>
          </w:rPr>
          <w:t>https://github.com/ModelWriter/Requirements/issues/31</w:t>
        </w:r>
      </w:hyperlink>
    </w:p>
    <w:p w:rsidR="00C50DB1" w:rsidRDefault="00812601">
      <w:pPr>
        <w:pStyle w:val="ITEABodyText"/>
        <w:jc w:val="left"/>
      </w:pPr>
      <w:r>
        <w:rPr>
          <w:b/>
        </w:rPr>
        <w:t xml:space="preserve">Created: </w:t>
      </w:r>
      <w:r>
        <w:t>20.01.2015</w:t>
      </w:r>
    </w:p>
    <w:p w:rsidR="00C50DB1" w:rsidRDefault="00812601">
      <w:pPr>
        <w:pStyle w:val="ITEABodyText"/>
        <w:jc w:val="left"/>
      </w:pPr>
      <w:r>
        <w:rPr>
          <w:b/>
        </w:rPr>
        <w:t>Cre</w:t>
      </w:r>
      <w:r>
        <w:rPr>
          <w:b/>
        </w:rPr>
        <w:t xml:space="preserve">ated By: </w:t>
      </w:r>
      <w:r>
        <w:t>mrostren</w:t>
      </w:r>
    </w:p>
    <w:p w:rsidR="00C50DB1" w:rsidRDefault="00812601">
      <w:pPr>
        <w:pStyle w:val="ITEABodyText"/>
        <w:jc w:val="left"/>
      </w:pPr>
      <w:r>
        <w:rPr>
          <w:b/>
        </w:rPr>
        <w:t xml:space="preserve">Assignee: </w:t>
      </w:r>
      <w:r>
        <w:t>N/A</w:t>
      </w:r>
    </w:p>
    <w:p w:rsidR="00C50DB1" w:rsidRDefault="00812601">
      <w:pPr>
        <w:pStyle w:val="ITEAHeading2"/>
      </w:pPr>
      <w:r>
        <w:t xml:space="preserve">REQ-UR-30 [Mandatory] </w:t>
      </w:r>
    </w:p>
    <w:p w:rsidR="00C50DB1" w:rsidRDefault="00812601">
      <w:pPr>
        <w:pStyle w:val="ITEABodyText"/>
        <w:jc w:val="left"/>
      </w:pPr>
      <w:r>
        <w:t>The system shall allow the users to work in a collaborative manner</w:t>
      </w:r>
      <w:r>
        <w:br/>
      </w:r>
    </w:p>
    <w:p w:rsidR="00C50DB1" w:rsidRDefault="00812601">
      <w:pPr>
        <w:pStyle w:val="ITEABodyText"/>
        <w:jc w:val="left"/>
      </w:pPr>
      <w:r>
        <w:rPr>
          <w:b/>
        </w:rPr>
        <w:t xml:space="preserve">Use Cases: </w:t>
      </w:r>
      <w:r>
        <w:t>UC-FR-02 Enterprise Architecture</w:t>
      </w:r>
    </w:p>
    <w:p w:rsidR="00C50DB1" w:rsidRDefault="00812601">
      <w:pPr>
        <w:pStyle w:val="ITEABodyText"/>
      </w:pPr>
      <w:r>
        <w:rPr>
          <w:b/>
        </w:rPr>
        <w:t xml:space="preserve">Description: </w:t>
      </w:r>
    </w:p>
    <w:p w:rsidR="00C50DB1" w:rsidRDefault="00812601">
      <w:pPr>
        <w:pStyle w:val="ITEABodyText"/>
        <w:jc w:val="left"/>
      </w:pPr>
      <w:r>
        <w:t xml:space="preserve">To fit this requirement the ModelWriter solution shall be able to be used </w:t>
      </w:r>
      <w:r>
        <w:t>on remote server. This will allow SmartEA users to work together on the same document/model.</w:t>
      </w:r>
    </w:p>
    <w:p w:rsidR="00C50DB1" w:rsidRDefault="00812601">
      <w:pPr>
        <w:pStyle w:val="ITEABodyText"/>
        <w:jc w:val="left"/>
      </w:pPr>
      <w:r>
        <w:rPr>
          <w:b/>
        </w:rPr>
        <w:t xml:space="preserve">URI: </w:t>
      </w:r>
      <w:hyperlink r:id="rId28">
        <w:r>
          <w:rPr>
            <w:color w:val="00A651"/>
            <w:u w:val="single"/>
          </w:rPr>
          <w:t>https://github.com/ModelWriter/Requirements/issues/30</w:t>
        </w:r>
      </w:hyperlink>
    </w:p>
    <w:p w:rsidR="00C50DB1" w:rsidRDefault="00812601">
      <w:pPr>
        <w:pStyle w:val="ITEABodyText"/>
        <w:jc w:val="left"/>
      </w:pPr>
      <w:r>
        <w:rPr>
          <w:b/>
        </w:rPr>
        <w:t xml:space="preserve">Created: </w:t>
      </w:r>
      <w:r>
        <w:t>20.01.2015</w:t>
      </w:r>
    </w:p>
    <w:p w:rsidR="00C50DB1" w:rsidRDefault="00812601">
      <w:pPr>
        <w:pStyle w:val="ITEABodyText"/>
        <w:jc w:val="left"/>
      </w:pPr>
      <w:r>
        <w:rPr>
          <w:b/>
        </w:rPr>
        <w:t>Created By:</w:t>
      </w:r>
      <w:r>
        <w:rPr>
          <w:b/>
        </w:rPr>
        <w:t xml:space="preserve"> </w:t>
      </w:r>
      <w:r>
        <w:t>mrostren</w:t>
      </w:r>
    </w:p>
    <w:p w:rsidR="00C50DB1" w:rsidRDefault="00812601">
      <w:pPr>
        <w:pStyle w:val="ITEABodyText"/>
        <w:jc w:val="left"/>
      </w:pPr>
      <w:r>
        <w:rPr>
          <w:b/>
        </w:rPr>
        <w:t xml:space="preserve">Assignee: </w:t>
      </w:r>
      <w:r>
        <w:t>N/A</w:t>
      </w:r>
    </w:p>
    <w:p w:rsidR="00C50DB1" w:rsidRDefault="00812601">
      <w:pPr>
        <w:pStyle w:val="ITEAHeading2"/>
      </w:pPr>
      <w:r>
        <w:t xml:space="preserve">REQ-UR-29 [Mandatory] </w:t>
      </w:r>
    </w:p>
    <w:p w:rsidR="00C50DB1" w:rsidRDefault="00812601">
      <w:pPr>
        <w:pStyle w:val="ITEABodyText"/>
        <w:jc w:val="left"/>
      </w:pPr>
      <w:r>
        <w:t>The system shall be easy to integrate in an RCP application</w:t>
      </w:r>
      <w:r>
        <w:br/>
      </w:r>
    </w:p>
    <w:p w:rsidR="00C50DB1" w:rsidRDefault="00812601">
      <w:pPr>
        <w:pStyle w:val="ITEABodyText"/>
        <w:jc w:val="left"/>
      </w:pPr>
      <w:r>
        <w:rPr>
          <w:b/>
        </w:rPr>
        <w:t xml:space="preserve">Use Cases: </w:t>
      </w:r>
      <w:r>
        <w:t>UC-FR-02 Enterprise Architecture, UC-TR-04 Requirements Engineering with SysML Designer</w:t>
      </w:r>
    </w:p>
    <w:p w:rsidR="00C50DB1" w:rsidRDefault="00812601">
      <w:pPr>
        <w:pStyle w:val="ITEABodyText"/>
      </w:pPr>
      <w:r>
        <w:rPr>
          <w:b/>
        </w:rPr>
        <w:t xml:space="preserve">Description: </w:t>
      </w:r>
    </w:p>
    <w:p w:rsidR="00C50DB1" w:rsidRDefault="00812601">
      <w:pPr>
        <w:pStyle w:val="ITEABodyText"/>
        <w:jc w:val="left"/>
      </w:pPr>
      <w:r>
        <w:t>The system shall be integrated to S</w:t>
      </w:r>
      <w:r>
        <w:t>martEA to facilitate documentation typing and synchronization.</w:t>
      </w:r>
      <w:r>
        <w:br/>
        <w:t>The ModelWriter engine should headless to be called by external tools, like Obeo SmartEA. the system must have a standalone engine.</w:t>
      </w:r>
      <w:r>
        <w:br/>
      </w:r>
      <w:r>
        <w:lastRenderedPageBreak/>
        <w:t>It will be called to facilitate documentation typing and sync</w:t>
      </w:r>
      <w:r>
        <w:t>hronization between the text content and all models offered by the SmartEA diagrams.</w:t>
      </w:r>
    </w:p>
    <w:p w:rsidR="00C50DB1" w:rsidRDefault="00812601">
      <w:pPr>
        <w:pStyle w:val="ITEABodyText"/>
        <w:jc w:val="left"/>
      </w:pPr>
      <w:r>
        <w:rPr>
          <w:b/>
        </w:rPr>
        <w:t xml:space="preserve">URI: </w:t>
      </w:r>
      <w:hyperlink r:id="rId29">
        <w:r>
          <w:rPr>
            <w:color w:val="00A651"/>
            <w:u w:val="single"/>
          </w:rPr>
          <w:t>https://github.com/ModelWriter/Requirements/issues/29</w:t>
        </w:r>
      </w:hyperlink>
    </w:p>
    <w:p w:rsidR="00C50DB1" w:rsidRDefault="00812601">
      <w:pPr>
        <w:pStyle w:val="ITEABodyText"/>
        <w:jc w:val="left"/>
      </w:pPr>
      <w:r>
        <w:rPr>
          <w:b/>
        </w:rPr>
        <w:t xml:space="preserve">Created: </w:t>
      </w:r>
      <w:r>
        <w:t>20.01.2015</w:t>
      </w:r>
    </w:p>
    <w:p w:rsidR="00C50DB1" w:rsidRDefault="00812601">
      <w:pPr>
        <w:pStyle w:val="ITEABodyText"/>
        <w:jc w:val="left"/>
      </w:pPr>
      <w:r>
        <w:rPr>
          <w:b/>
        </w:rPr>
        <w:t xml:space="preserve">Created By: </w:t>
      </w:r>
      <w:r>
        <w:t>mrostren</w:t>
      </w:r>
    </w:p>
    <w:p w:rsidR="00C50DB1" w:rsidRDefault="00812601">
      <w:pPr>
        <w:pStyle w:val="ITEABodyText"/>
        <w:jc w:val="left"/>
      </w:pPr>
      <w:r>
        <w:rPr>
          <w:b/>
        </w:rPr>
        <w:t xml:space="preserve">Assignee: </w:t>
      </w:r>
      <w:r>
        <w:t>N/A</w:t>
      </w:r>
    </w:p>
    <w:p w:rsidR="00C50DB1" w:rsidRDefault="00812601">
      <w:pPr>
        <w:pStyle w:val="ITEAHeading2"/>
      </w:pPr>
      <w:r>
        <w:t xml:space="preserve">REQ-UR-28 [Mandatory] </w:t>
      </w:r>
    </w:p>
    <w:p w:rsidR="00C50DB1" w:rsidRDefault="00812601">
      <w:pPr>
        <w:pStyle w:val="ITEABodyText"/>
        <w:jc w:val="left"/>
      </w:pPr>
      <w:r>
        <w:t>The system shall offer a notification system</w:t>
      </w:r>
      <w:r>
        <w:br/>
      </w:r>
    </w:p>
    <w:p w:rsidR="00C50DB1" w:rsidRDefault="00812601">
      <w:pPr>
        <w:pStyle w:val="ITEABodyText"/>
        <w:jc w:val="left"/>
      </w:pPr>
      <w:r>
        <w:rPr>
          <w:b/>
        </w:rPr>
        <w:t xml:space="preserve">Use Cases: </w:t>
      </w:r>
      <w:r>
        <w:t>UC-FR-02 Enterprise Architecture</w:t>
      </w:r>
    </w:p>
    <w:p w:rsidR="00C50DB1" w:rsidRDefault="00812601">
      <w:pPr>
        <w:pStyle w:val="ITEABodyText"/>
      </w:pPr>
      <w:r>
        <w:rPr>
          <w:b/>
        </w:rPr>
        <w:t xml:space="preserve">Description: </w:t>
      </w:r>
    </w:p>
    <w:p w:rsidR="00C50DB1" w:rsidRDefault="00812601">
      <w:pPr>
        <w:pStyle w:val="ITEABodyText"/>
        <w:jc w:val="left"/>
      </w:pPr>
      <w:r>
        <w:t>ModelWriter must allow notifying users about all the documentation changes of other users.</w:t>
      </w:r>
    </w:p>
    <w:p w:rsidR="00C50DB1" w:rsidRDefault="00812601">
      <w:pPr>
        <w:pStyle w:val="ITEABodyText"/>
        <w:jc w:val="left"/>
      </w:pPr>
      <w:r>
        <w:rPr>
          <w:b/>
        </w:rPr>
        <w:t xml:space="preserve">URI: </w:t>
      </w:r>
      <w:hyperlink r:id="rId30">
        <w:r>
          <w:rPr>
            <w:color w:val="00A651"/>
            <w:u w:val="single"/>
          </w:rPr>
          <w:t>https://github.com/ModelWriter/Requirements/issues/28</w:t>
        </w:r>
      </w:hyperlink>
    </w:p>
    <w:p w:rsidR="00C50DB1" w:rsidRDefault="00812601">
      <w:pPr>
        <w:pStyle w:val="ITEABodyText"/>
        <w:jc w:val="left"/>
      </w:pPr>
      <w:r>
        <w:rPr>
          <w:b/>
        </w:rPr>
        <w:t xml:space="preserve">Created: </w:t>
      </w:r>
      <w:r>
        <w:t>20.01.2015</w:t>
      </w:r>
    </w:p>
    <w:p w:rsidR="00C50DB1" w:rsidRDefault="00812601">
      <w:pPr>
        <w:pStyle w:val="ITEABodyText"/>
        <w:jc w:val="left"/>
      </w:pPr>
      <w:r>
        <w:rPr>
          <w:b/>
        </w:rPr>
        <w:t xml:space="preserve">Created By: </w:t>
      </w:r>
      <w:r>
        <w:t>mrostren</w:t>
      </w:r>
    </w:p>
    <w:p w:rsidR="00C50DB1" w:rsidRDefault="00812601">
      <w:pPr>
        <w:pStyle w:val="ITEABodyText"/>
        <w:jc w:val="left"/>
      </w:pPr>
      <w:r>
        <w:rPr>
          <w:b/>
        </w:rPr>
        <w:t xml:space="preserve">Assignee: </w:t>
      </w:r>
      <w:r>
        <w:t>N/A</w:t>
      </w:r>
    </w:p>
    <w:p w:rsidR="00C50DB1" w:rsidRDefault="00812601">
      <w:pPr>
        <w:pStyle w:val="ITEAHeading2"/>
      </w:pPr>
      <w:r>
        <w:t xml:space="preserve">REQ-UR-25 [Mandatory] </w:t>
      </w:r>
    </w:p>
    <w:p w:rsidR="00C50DB1" w:rsidRDefault="00812601">
      <w:pPr>
        <w:pStyle w:val="ITEABodyText"/>
        <w:jc w:val="left"/>
      </w:pPr>
      <w:r>
        <w:t>The system should allow to filter synchronization warnings, e</w:t>
      </w:r>
      <w:r>
        <w:t>rrors and information.</w:t>
      </w:r>
      <w:r>
        <w:br/>
      </w:r>
    </w:p>
    <w:p w:rsidR="00C50DB1" w:rsidRDefault="00812601">
      <w:pPr>
        <w:pStyle w:val="ITEABodyText"/>
        <w:jc w:val="left"/>
      </w:pPr>
      <w:r>
        <w:rPr>
          <w:b/>
        </w:rPr>
        <w:t xml:space="preserve">Use Cases: </w:t>
      </w:r>
      <w:r>
        <w:t>UC-FR-01 Sync. between Models and Documentation</w:t>
      </w:r>
    </w:p>
    <w:p w:rsidR="00C50DB1" w:rsidRDefault="00812601">
      <w:pPr>
        <w:pStyle w:val="ITEABodyText"/>
      </w:pPr>
      <w:r>
        <w:rPr>
          <w:b/>
        </w:rPr>
        <w:t xml:space="preserve">Description: </w:t>
      </w:r>
    </w:p>
    <w:p w:rsidR="00C50DB1" w:rsidRDefault="00812601">
      <w:pPr>
        <w:pStyle w:val="ITEABodyText"/>
        <w:jc w:val="left"/>
      </w:pPr>
      <w:r>
        <w:t>ModelWriter should allow to filter synchronization warnings, errors and information.</w:t>
      </w:r>
      <w:r>
        <w:br/>
        <w:t>It also should allow to keep the filter information "ON" or activated duri</w:t>
      </w:r>
      <w:r>
        <w:t>ng the documentation life cycle.</w:t>
      </w:r>
      <w:r>
        <w:br/>
        <w:t>PS: This requirement is based on the way how proceed the Check-Style tool.</w:t>
      </w:r>
    </w:p>
    <w:p w:rsidR="00C50DB1" w:rsidRDefault="00812601">
      <w:pPr>
        <w:pStyle w:val="ITEABodyText"/>
        <w:jc w:val="left"/>
      </w:pPr>
      <w:r>
        <w:rPr>
          <w:b/>
        </w:rPr>
        <w:t xml:space="preserve">URI: </w:t>
      </w:r>
      <w:hyperlink r:id="rId31">
        <w:r>
          <w:rPr>
            <w:color w:val="00A651"/>
            <w:u w:val="single"/>
          </w:rPr>
          <w:t>https://github.com/ModelWriter/Requirements/issues/25</w:t>
        </w:r>
      </w:hyperlink>
    </w:p>
    <w:p w:rsidR="00C50DB1" w:rsidRDefault="00812601">
      <w:pPr>
        <w:pStyle w:val="ITEABodyText"/>
        <w:jc w:val="left"/>
      </w:pPr>
      <w:r>
        <w:rPr>
          <w:b/>
        </w:rPr>
        <w:t xml:space="preserve">Created: </w:t>
      </w:r>
      <w:r>
        <w:t>20.01.2015</w:t>
      </w:r>
    </w:p>
    <w:p w:rsidR="00C50DB1" w:rsidRDefault="00812601">
      <w:pPr>
        <w:pStyle w:val="ITEABodyText"/>
        <w:jc w:val="left"/>
      </w:pPr>
      <w:r>
        <w:rPr>
          <w:b/>
        </w:rPr>
        <w:t xml:space="preserve">Created By: </w:t>
      </w:r>
      <w:r>
        <w:t>mrostren</w:t>
      </w:r>
    </w:p>
    <w:p w:rsidR="00C50DB1" w:rsidRDefault="00812601">
      <w:pPr>
        <w:pStyle w:val="ITEABodyText"/>
        <w:jc w:val="left"/>
      </w:pPr>
      <w:r>
        <w:rPr>
          <w:b/>
        </w:rPr>
        <w:t xml:space="preserve">Assignee: </w:t>
      </w:r>
      <w:r>
        <w:t>N/A</w:t>
      </w:r>
    </w:p>
    <w:p w:rsidR="00C50DB1" w:rsidRDefault="00812601">
      <w:pPr>
        <w:pStyle w:val="ITEAHeading2"/>
      </w:pPr>
      <w:r>
        <w:t xml:space="preserve">REQ-UR-23 [Mandatory] </w:t>
      </w:r>
    </w:p>
    <w:p w:rsidR="00C50DB1" w:rsidRDefault="00812601">
      <w:pPr>
        <w:pStyle w:val="ITEABodyText"/>
        <w:jc w:val="left"/>
      </w:pPr>
      <w:r>
        <w:t>The System shall not enforce any dependency on non-open source artifacts such as tools, applications, and libraries.</w:t>
      </w:r>
      <w:r>
        <w:br/>
      </w:r>
    </w:p>
    <w:p w:rsidR="00C50DB1" w:rsidRDefault="00812601">
      <w:pPr>
        <w:pStyle w:val="ITEABodyText"/>
        <w:jc w:val="left"/>
      </w:pPr>
      <w:r>
        <w:rPr>
          <w:b/>
        </w:rPr>
        <w:t xml:space="preserve">Use Cases: </w:t>
      </w:r>
      <w:r>
        <w:t>UC-FR-01 Sync. between Models and Documentation</w:t>
      </w:r>
    </w:p>
    <w:p w:rsidR="00C50DB1" w:rsidRDefault="00812601">
      <w:pPr>
        <w:pStyle w:val="ITEABodyText"/>
      </w:pPr>
      <w:r>
        <w:rPr>
          <w:b/>
        </w:rPr>
        <w:t>Descriptio</w:t>
      </w:r>
      <w:r>
        <w:rPr>
          <w:b/>
        </w:rPr>
        <w:t xml:space="preserve">n: </w:t>
      </w:r>
    </w:p>
    <w:p w:rsidR="00C50DB1" w:rsidRDefault="00812601">
      <w:pPr>
        <w:pStyle w:val="ITEABodyText"/>
        <w:jc w:val="left"/>
      </w:pPr>
      <w:r>
        <w:t>The Sirius tool is an open-source tool, using ModelWriter Must Not lead the team to add dependencies to open source applications or tools which are accepted EPL.</w:t>
      </w:r>
    </w:p>
    <w:p w:rsidR="00C50DB1" w:rsidRDefault="00812601">
      <w:pPr>
        <w:pStyle w:val="ITEABodyText"/>
        <w:jc w:val="left"/>
      </w:pPr>
      <w:r>
        <w:rPr>
          <w:b/>
        </w:rPr>
        <w:t xml:space="preserve">URI: </w:t>
      </w:r>
      <w:hyperlink r:id="rId32">
        <w:r>
          <w:rPr>
            <w:color w:val="00A651"/>
            <w:u w:val="single"/>
          </w:rPr>
          <w:t>https://gith</w:t>
        </w:r>
        <w:r>
          <w:rPr>
            <w:color w:val="00A651"/>
            <w:u w:val="single"/>
          </w:rPr>
          <w:t>ub.com/ModelWriter/Requirements/issues/23</w:t>
        </w:r>
      </w:hyperlink>
    </w:p>
    <w:p w:rsidR="00C50DB1" w:rsidRDefault="00812601">
      <w:pPr>
        <w:pStyle w:val="ITEABodyText"/>
        <w:jc w:val="left"/>
      </w:pPr>
      <w:r>
        <w:rPr>
          <w:b/>
        </w:rPr>
        <w:t xml:space="preserve">Created: </w:t>
      </w:r>
      <w:r>
        <w:t>20.01.2015</w:t>
      </w:r>
    </w:p>
    <w:p w:rsidR="00C50DB1" w:rsidRDefault="00812601">
      <w:pPr>
        <w:pStyle w:val="ITEABodyText"/>
        <w:jc w:val="left"/>
      </w:pPr>
      <w:r>
        <w:rPr>
          <w:b/>
        </w:rPr>
        <w:t xml:space="preserve">Created By: </w:t>
      </w:r>
      <w:r>
        <w:t>mrostren</w:t>
      </w:r>
    </w:p>
    <w:p w:rsidR="00C50DB1" w:rsidRDefault="00812601">
      <w:pPr>
        <w:pStyle w:val="ITEABodyText"/>
        <w:jc w:val="left"/>
      </w:pPr>
      <w:r>
        <w:rPr>
          <w:b/>
        </w:rPr>
        <w:t xml:space="preserve">Assignee: </w:t>
      </w:r>
      <w:r>
        <w:t>N/A</w:t>
      </w:r>
    </w:p>
    <w:p w:rsidR="00C50DB1" w:rsidRDefault="00812601">
      <w:pPr>
        <w:pStyle w:val="ITEAHeading2"/>
      </w:pPr>
      <w:r>
        <w:lastRenderedPageBreak/>
        <w:t xml:space="preserve">REQ-UR-20 [Mandatory] </w:t>
      </w:r>
    </w:p>
    <w:p w:rsidR="00C50DB1" w:rsidRDefault="00812601">
      <w:pPr>
        <w:pStyle w:val="ITEABodyText"/>
        <w:jc w:val="left"/>
      </w:pPr>
      <w:r>
        <w:t>The System shall propose an eclipse editor to handle documentation/models mappings</w:t>
      </w:r>
      <w:r>
        <w:br/>
      </w:r>
    </w:p>
    <w:p w:rsidR="00C50DB1" w:rsidRDefault="00812601">
      <w:pPr>
        <w:pStyle w:val="ITEABodyText"/>
        <w:jc w:val="left"/>
      </w:pPr>
      <w:r>
        <w:rPr>
          <w:b/>
        </w:rPr>
        <w:t xml:space="preserve">Use Cases: </w:t>
      </w:r>
      <w:r>
        <w:t xml:space="preserve">UC-FR-01 Sync. between Models and </w:t>
      </w:r>
      <w:r>
        <w:t>Documentation</w:t>
      </w:r>
    </w:p>
    <w:p w:rsidR="00C50DB1" w:rsidRDefault="00812601">
      <w:pPr>
        <w:pStyle w:val="ITEABodyText"/>
      </w:pPr>
      <w:r>
        <w:rPr>
          <w:b/>
        </w:rPr>
        <w:t xml:space="preserve">Description: </w:t>
      </w:r>
    </w:p>
    <w:p w:rsidR="00C50DB1" w:rsidRDefault="00812601">
      <w:pPr>
        <w:pStyle w:val="ITEABodyText"/>
        <w:jc w:val="left"/>
      </w:pPr>
      <w:r>
        <w:t>The system must offer an eclipse editor to allow users mapping documents parts to models element editing  their mappings and visualizing asynchronous mappings.</w:t>
      </w:r>
    </w:p>
    <w:p w:rsidR="00C50DB1" w:rsidRDefault="00812601">
      <w:pPr>
        <w:pStyle w:val="ITEABodyText"/>
        <w:jc w:val="left"/>
      </w:pPr>
      <w:r>
        <w:rPr>
          <w:b/>
        </w:rPr>
        <w:t xml:space="preserve">URI: </w:t>
      </w:r>
      <w:hyperlink r:id="rId33">
        <w:r>
          <w:rPr>
            <w:color w:val="00A651"/>
            <w:u w:val="single"/>
          </w:rPr>
          <w:t>https://github.com/ModelWriter/Requirements/issues/20</w:t>
        </w:r>
      </w:hyperlink>
    </w:p>
    <w:p w:rsidR="00C50DB1" w:rsidRDefault="00812601">
      <w:pPr>
        <w:pStyle w:val="ITEABodyText"/>
        <w:jc w:val="left"/>
      </w:pPr>
      <w:r>
        <w:rPr>
          <w:b/>
        </w:rPr>
        <w:t xml:space="preserve">Created: </w:t>
      </w:r>
      <w:r>
        <w:t>20.01.2015</w:t>
      </w:r>
    </w:p>
    <w:p w:rsidR="00C50DB1" w:rsidRDefault="00812601">
      <w:pPr>
        <w:pStyle w:val="ITEABodyText"/>
        <w:jc w:val="left"/>
      </w:pPr>
      <w:r>
        <w:rPr>
          <w:b/>
        </w:rPr>
        <w:t xml:space="preserve">Created By: </w:t>
      </w:r>
      <w:r>
        <w:t>mrostren</w:t>
      </w:r>
    </w:p>
    <w:p w:rsidR="00C50DB1" w:rsidRDefault="00812601">
      <w:pPr>
        <w:pStyle w:val="ITEABodyText"/>
        <w:jc w:val="left"/>
      </w:pPr>
      <w:r>
        <w:rPr>
          <w:b/>
        </w:rPr>
        <w:t xml:space="preserve">Assignee: </w:t>
      </w:r>
      <w:r>
        <w:t>N/A</w:t>
      </w:r>
    </w:p>
    <w:p w:rsidR="00C50DB1" w:rsidRDefault="00812601">
      <w:pPr>
        <w:pStyle w:val="ITEAHeading2"/>
      </w:pPr>
      <w:r>
        <w:t>REQ-UR-17</w:t>
      </w:r>
    </w:p>
    <w:p w:rsidR="00C50DB1" w:rsidRDefault="00812601">
      <w:pPr>
        <w:pStyle w:val="ITEABodyText"/>
        <w:jc w:val="left"/>
      </w:pPr>
      <w:r>
        <w:t>The system must support an open requirement authoring tool (such as RMF)</w:t>
      </w:r>
      <w:r>
        <w:br/>
      </w:r>
    </w:p>
    <w:p w:rsidR="00C50DB1" w:rsidRDefault="00812601">
      <w:pPr>
        <w:pStyle w:val="ITEABodyText"/>
        <w:jc w:val="left"/>
      </w:pPr>
      <w:r>
        <w:rPr>
          <w:b/>
        </w:rPr>
        <w:t xml:space="preserve">Use Cases: </w:t>
      </w:r>
      <w:r>
        <w:t>UC-TR-03 Generation and management of feat</w:t>
      </w:r>
      <w:r>
        <w:t>ure models</w:t>
      </w:r>
    </w:p>
    <w:p w:rsidR="00C50DB1" w:rsidRDefault="00812601">
      <w:pPr>
        <w:pStyle w:val="ITEABodyText"/>
      </w:pPr>
      <w:r>
        <w:rPr>
          <w:b/>
        </w:rPr>
        <w:t xml:space="preserve">Description: </w:t>
      </w:r>
    </w:p>
    <w:p w:rsidR="00C50DB1" w:rsidRDefault="00812601">
      <w:pPr>
        <w:pStyle w:val="ITEABodyText"/>
        <w:jc w:val="left"/>
      </w:pPr>
      <w:r>
        <w:t>RMF (Eclipse Requirements Modeling Framework) is a framework for working with textual requirements, structured as ReqIF models, the industry standard for exchanging requirements. RMF uses natively ReqIF, the open standard for requi</w:t>
      </w:r>
      <w:r>
        <w:t>rements exchange, allowing you to exchange requirements with many industry applications like Rational DOORS® or PTC integrity®.</w:t>
      </w:r>
      <w:r>
        <w:br/>
      </w:r>
      <w:r>
        <w:br/>
        <w:t>https://www.eclipse.org/rmf/</w:t>
      </w:r>
      <w:r>
        <w:br/>
      </w:r>
      <w:r>
        <w:br/>
        <w:t>/CC @jastram @ejuliot</w:t>
      </w:r>
    </w:p>
    <w:p w:rsidR="00C50DB1" w:rsidRDefault="00812601">
      <w:pPr>
        <w:pStyle w:val="ITEABodyText"/>
        <w:jc w:val="left"/>
      </w:pPr>
      <w:r>
        <w:rPr>
          <w:b/>
        </w:rPr>
        <w:t xml:space="preserve">URI: </w:t>
      </w:r>
      <w:hyperlink r:id="rId34">
        <w:r>
          <w:rPr>
            <w:color w:val="00A651"/>
            <w:u w:val="single"/>
          </w:rPr>
          <w:t>https://github.com/ModelWriter/Requirements/issues/17</w:t>
        </w:r>
      </w:hyperlink>
    </w:p>
    <w:p w:rsidR="00C50DB1" w:rsidRDefault="00812601">
      <w:pPr>
        <w:pStyle w:val="ITEABodyText"/>
        <w:jc w:val="left"/>
      </w:pPr>
      <w:r>
        <w:rPr>
          <w:b/>
        </w:rPr>
        <w:t xml:space="preserve">Created: </w:t>
      </w:r>
      <w:r>
        <w:t>27.11.2014</w:t>
      </w:r>
    </w:p>
    <w:p w:rsidR="00C50DB1" w:rsidRDefault="00812601">
      <w:pPr>
        <w:pStyle w:val="ITEABodyText"/>
        <w:jc w:val="left"/>
      </w:pPr>
      <w:r>
        <w:rPr>
          <w:b/>
        </w:rPr>
        <w:t xml:space="preserve">Created By: </w:t>
      </w:r>
      <w:r>
        <w:t>ferhaterata</w:t>
      </w:r>
    </w:p>
    <w:p w:rsidR="00C50DB1" w:rsidRDefault="00812601">
      <w:pPr>
        <w:pStyle w:val="ITEABodyText"/>
        <w:jc w:val="left"/>
      </w:pPr>
      <w:r>
        <w:rPr>
          <w:b/>
        </w:rPr>
        <w:t xml:space="preserve">Assignee: </w:t>
      </w:r>
      <w:r>
        <w:t>ferhaterata</w:t>
      </w:r>
    </w:p>
    <w:p w:rsidR="00C50DB1" w:rsidRDefault="00812601">
      <w:pPr>
        <w:pStyle w:val="ITEAHeading2"/>
      </w:pPr>
      <w:r>
        <w:t>REQ-UR-16</w:t>
      </w:r>
    </w:p>
    <w:p w:rsidR="00C50DB1" w:rsidRDefault="00812601">
      <w:pPr>
        <w:pStyle w:val="ITEABodyText"/>
        <w:jc w:val="left"/>
      </w:pPr>
      <w:r>
        <w:t>The system should support ReqIF standard as user visible model.</w:t>
      </w:r>
      <w:r>
        <w:br/>
      </w:r>
    </w:p>
    <w:p w:rsidR="00C50DB1" w:rsidRDefault="00812601">
      <w:pPr>
        <w:pStyle w:val="ITEABodyText"/>
        <w:jc w:val="left"/>
      </w:pPr>
      <w:r>
        <w:rPr>
          <w:b/>
        </w:rPr>
        <w:t xml:space="preserve">Use Cases: </w:t>
      </w:r>
      <w:r>
        <w:t xml:space="preserve">UC-TR-03 Generation and management of feature </w:t>
      </w:r>
      <w:r>
        <w:t>models</w:t>
      </w:r>
    </w:p>
    <w:p w:rsidR="00C50DB1" w:rsidRDefault="00812601">
      <w:pPr>
        <w:pStyle w:val="ITEABodyText"/>
      </w:pPr>
      <w:r>
        <w:rPr>
          <w:b/>
        </w:rPr>
        <w:t xml:space="preserve">Description: </w:t>
      </w:r>
    </w:p>
    <w:p w:rsidR="00C50DB1" w:rsidRDefault="00812601">
      <w:pPr>
        <w:pStyle w:val="ITEABodyText"/>
        <w:jc w:val="left"/>
      </w:pPr>
      <w:r>
        <w:t>OMG Requirements Interchange Format (ReqIF) 1.1</w:t>
      </w:r>
      <w:r>
        <w:br/>
      </w:r>
      <w:r>
        <w:br/>
        <w:t xml:space="preserve">Article of Dr. Michael Jastram on Requirement Engineering Magazine is informative. </w:t>
      </w:r>
      <w:r>
        <w:br/>
      </w:r>
      <w:r>
        <w:br/>
      </w:r>
      <w:r>
        <w:br/>
        <w:t>/CC @jastram @ejuliot</w:t>
      </w:r>
    </w:p>
    <w:p w:rsidR="00C50DB1" w:rsidRDefault="00812601">
      <w:pPr>
        <w:pStyle w:val="ITEABodyText"/>
        <w:jc w:val="left"/>
      </w:pPr>
      <w:r>
        <w:rPr>
          <w:b/>
        </w:rPr>
        <w:t xml:space="preserve">URI: </w:t>
      </w:r>
      <w:hyperlink r:id="rId35">
        <w:r>
          <w:rPr>
            <w:color w:val="00A651"/>
            <w:u w:val="single"/>
          </w:rPr>
          <w:t>https://github.com/ModelWriter/Requirements/issues/16</w:t>
        </w:r>
      </w:hyperlink>
    </w:p>
    <w:p w:rsidR="00C50DB1" w:rsidRDefault="00812601">
      <w:pPr>
        <w:pStyle w:val="ITEABodyText"/>
        <w:jc w:val="left"/>
      </w:pPr>
      <w:r>
        <w:rPr>
          <w:b/>
        </w:rPr>
        <w:t xml:space="preserve">Created: </w:t>
      </w:r>
      <w:r>
        <w:t>27.11.2014</w:t>
      </w:r>
    </w:p>
    <w:p w:rsidR="00C50DB1" w:rsidRDefault="00812601">
      <w:pPr>
        <w:pStyle w:val="ITEABodyText"/>
        <w:jc w:val="left"/>
      </w:pPr>
      <w:r>
        <w:rPr>
          <w:b/>
        </w:rPr>
        <w:t xml:space="preserve">Created By: </w:t>
      </w:r>
      <w:r>
        <w:t>ferhaterata</w:t>
      </w:r>
    </w:p>
    <w:p w:rsidR="00C50DB1" w:rsidRDefault="00812601">
      <w:pPr>
        <w:pStyle w:val="ITEABodyText"/>
        <w:jc w:val="left"/>
      </w:pPr>
      <w:r>
        <w:rPr>
          <w:b/>
        </w:rPr>
        <w:t xml:space="preserve">Assignee: </w:t>
      </w:r>
      <w:r>
        <w:t>ferhaterata</w:t>
      </w:r>
    </w:p>
    <w:p w:rsidR="00C50DB1" w:rsidRDefault="00812601">
      <w:pPr>
        <w:pStyle w:val="ITEAHeading2"/>
      </w:pPr>
      <w:r>
        <w:lastRenderedPageBreak/>
        <w:t xml:space="preserve">REQ-UR-15 [Desirable] </w:t>
      </w:r>
    </w:p>
    <w:p w:rsidR="00C50DB1" w:rsidRDefault="00812601">
      <w:pPr>
        <w:pStyle w:val="ITEABodyText"/>
        <w:jc w:val="left"/>
      </w:pPr>
      <w:r>
        <w:t>BPMN 2.X standard shall be supported as a user visible model</w:t>
      </w:r>
      <w:r>
        <w:br/>
      </w:r>
    </w:p>
    <w:p w:rsidR="00C50DB1" w:rsidRDefault="00812601">
      <w:pPr>
        <w:pStyle w:val="ITEABodyText"/>
        <w:jc w:val="left"/>
      </w:pPr>
      <w:r>
        <w:rPr>
          <w:b/>
        </w:rPr>
        <w:t xml:space="preserve">Use Cases: </w:t>
      </w:r>
      <w:r>
        <w:t xml:space="preserve">UC-TR-05 Sync. Business Process Design </w:t>
      </w:r>
      <w:r>
        <w:t>with Use Cases</w:t>
      </w:r>
    </w:p>
    <w:p w:rsidR="00C50DB1" w:rsidRDefault="00812601">
      <w:pPr>
        <w:pStyle w:val="ITEABodyText"/>
      </w:pPr>
      <w:r>
        <w:rPr>
          <w:b/>
        </w:rPr>
        <w:t xml:space="preserve">Description: </w:t>
      </w:r>
    </w:p>
    <w:p w:rsidR="00C50DB1" w:rsidRDefault="00812601">
      <w:pPr>
        <w:pStyle w:val="ITEABodyText"/>
        <w:jc w:val="left"/>
      </w:pPr>
      <w:r>
        <w:t>The tool of OBEO can be used</w:t>
      </w:r>
      <w:r>
        <w:br/>
        <w:t>http://marketplace.obeonetwork.com/module/bpmn</w:t>
      </w:r>
      <w:r>
        <w:br/>
      </w:r>
      <w:r>
        <w:br/>
        <w:t>Eclipse MDT - BPMN 2.x:</w:t>
      </w:r>
      <w:r>
        <w:br/>
        <w:t>https://www.eclipse.org/modeling/mdt/?project=bpmn2</w:t>
      </w:r>
      <w:r>
        <w:br/>
        <w:t>https://www.eclipse.org/bpmn2-modeler/</w:t>
      </w:r>
      <w:r>
        <w:br/>
      </w:r>
      <w:r>
        <w:br/>
        <w:t>/CC  @ejuliot</w:t>
      </w:r>
    </w:p>
    <w:p w:rsidR="00C50DB1" w:rsidRDefault="00812601">
      <w:pPr>
        <w:pStyle w:val="ITEABodyText"/>
        <w:jc w:val="left"/>
      </w:pPr>
      <w:r>
        <w:rPr>
          <w:b/>
        </w:rPr>
        <w:t xml:space="preserve">URI: </w:t>
      </w:r>
      <w:hyperlink r:id="rId36">
        <w:r>
          <w:rPr>
            <w:color w:val="00A651"/>
            <w:u w:val="single"/>
          </w:rPr>
          <w:t>https://github.com/ModelWriter/Requirements/issues/15</w:t>
        </w:r>
      </w:hyperlink>
    </w:p>
    <w:p w:rsidR="00C50DB1" w:rsidRDefault="00812601">
      <w:pPr>
        <w:pStyle w:val="ITEABodyText"/>
        <w:jc w:val="left"/>
      </w:pPr>
      <w:r>
        <w:rPr>
          <w:b/>
        </w:rPr>
        <w:t xml:space="preserve">Created: </w:t>
      </w:r>
      <w:r>
        <w:t>20.11.2014</w:t>
      </w:r>
    </w:p>
    <w:p w:rsidR="00C50DB1" w:rsidRDefault="00812601">
      <w:pPr>
        <w:pStyle w:val="ITEABodyText"/>
        <w:jc w:val="left"/>
      </w:pPr>
      <w:r>
        <w:rPr>
          <w:b/>
        </w:rPr>
        <w:t xml:space="preserve">Created By: </w:t>
      </w:r>
      <w:r>
        <w:t>ferhaterata</w:t>
      </w:r>
    </w:p>
    <w:p w:rsidR="00C50DB1" w:rsidRDefault="00812601">
      <w:pPr>
        <w:pStyle w:val="ITEABodyText"/>
        <w:jc w:val="left"/>
      </w:pPr>
      <w:r>
        <w:rPr>
          <w:b/>
        </w:rPr>
        <w:t xml:space="preserve">Assignee: </w:t>
      </w:r>
      <w:r>
        <w:t>ferhaterata</w:t>
      </w:r>
    </w:p>
    <w:p w:rsidR="007A62A8" w:rsidRPr="005707E2" w:rsidRDefault="007A62A8" w:rsidP="005707E2">
      <w:pPr>
        <w:pStyle w:val="ITEABodyText"/>
        <w:rPr>
          <w:lang w:eastAsia="en-US"/>
        </w:rPr>
      </w:pPr>
    </w:p>
    <w:p w:rsidR="00BD0F29" w:rsidRDefault="005A5A65" w:rsidP="001411C7">
      <w:pPr>
        <w:pStyle w:val="ITEAHeading1"/>
        <w:numPr>
          <w:ilvl w:val="0"/>
          <w:numId w:val="0"/>
        </w:numPr>
        <w:ind w:left="454" w:hanging="454"/>
      </w:pPr>
      <w:bookmarkStart w:id="31" w:name="_Toc417385337"/>
      <w:bookmarkStart w:id="32" w:name="_Toc428286709"/>
      <w:r>
        <w:lastRenderedPageBreak/>
        <w:t>References</w:t>
      </w:r>
      <w:bookmarkEnd w:id="31"/>
      <w:bookmarkEnd w:id="32"/>
    </w:p>
    <w:p w:rsidR="001411C7" w:rsidRPr="001411C7" w:rsidRDefault="001411C7" w:rsidP="001411C7">
      <w:pPr>
        <w:pStyle w:val="ITEABodyText"/>
        <w:rPr>
          <w:lang w:eastAsia="en-US"/>
        </w:rPr>
      </w:pPr>
      <w:r>
        <w:rPr>
          <w:lang w:eastAsia="en-US"/>
        </w:rPr>
        <w:t>N/A</w:t>
      </w:r>
    </w:p>
    <w:p w:rsidR="00BD0F29" w:rsidRDefault="00BD0F29" w:rsidP="00897BB3">
      <w:pPr>
        <w:pStyle w:val="ITEAHeading1"/>
        <w:numPr>
          <w:ilvl w:val="0"/>
          <w:numId w:val="0"/>
        </w:numPr>
      </w:pPr>
      <w:bookmarkStart w:id="33" w:name="_Toc417385338"/>
      <w:bookmarkStart w:id="34" w:name="_Toc428286710"/>
      <w:r>
        <w:lastRenderedPageBreak/>
        <w:t>Appendixes</w:t>
      </w:r>
      <w:bookmarkEnd w:id="33"/>
      <w:bookmarkEnd w:id="34"/>
    </w:p>
    <w:p w:rsidR="00C24366" w:rsidRPr="001411C7" w:rsidRDefault="001411C7" w:rsidP="005A0278">
      <w:pPr>
        <w:pStyle w:val="BodyText"/>
        <w:rPr>
          <w:lang w:eastAsia="en-US"/>
        </w:rPr>
      </w:pPr>
      <w:r w:rsidRPr="001411C7">
        <w:rPr>
          <w:lang w:eastAsia="en-US"/>
        </w:rPr>
        <w:t>N/A</w:t>
      </w:r>
    </w:p>
    <w:p w:rsidR="00A30B7D" w:rsidRDefault="00A30B7D" w:rsidP="00A30B7D">
      <w:pPr>
        <w:pStyle w:val="ITEAHeading2"/>
        <w:numPr>
          <w:ilvl w:val="0"/>
          <w:numId w:val="0"/>
        </w:numPr>
        <w:rPr>
          <w:lang w:eastAsia="en-US"/>
        </w:rPr>
      </w:pPr>
    </w:p>
    <w:p w:rsidR="00A30B7D" w:rsidRPr="00A30B7D" w:rsidRDefault="00A30B7D" w:rsidP="00A30B7D">
      <w:pPr>
        <w:pStyle w:val="ITEABodyText"/>
        <w:rPr>
          <w:lang w:eastAsia="en-US"/>
        </w:rPr>
      </w:pPr>
    </w:p>
    <w:p w:rsidR="0012145D" w:rsidRPr="0012145D" w:rsidRDefault="0012145D" w:rsidP="0012145D">
      <w:pPr>
        <w:pStyle w:val="ITEABodyText"/>
        <w:rPr>
          <w:lang w:eastAsia="en-US"/>
        </w:rPr>
      </w:pPr>
    </w:p>
    <w:sectPr w:rsidR="0012145D" w:rsidRPr="0012145D" w:rsidSect="00857876">
      <w:headerReference w:type="default" r:id="rId37"/>
      <w:footerReference w:type="default" r:id="rId38"/>
      <w:headerReference w:type="first" r:id="rId39"/>
      <w:footerReference w:type="first" r:id="rId40"/>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601" w:rsidRDefault="00812601" w:rsidP="00963638">
      <w:r>
        <w:separator/>
      </w:r>
    </w:p>
    <w:p w:rsidR="00812601" w:rsidRDefault="00812601"/>
  </w:endnote>
  <w:endnote w:type="continuationSeparator" w:id="0">
    <w:p w:rsidR="00812601" w:rsidRDefault="00812601" w:rsidP="00963638">
      <w:r>
        <w:continuationSeparator/>
      </w:r>
    </w:p>
    <w:p w:rsidR="00812601" w:rsidRDefault="008126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00"/>
    <w:family w:val="roman"/>
    <w:pitch w:val="variable"/>
    <w:sig w:usb0="E0000AFF" w:usb1="500078FF" w:usb2="00000021" w:usb3="00000000" w:csb0="000001BF"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00"/>
    <w:family w:val="swiss"/>
    <w:pitch w:val="variable"/>
    <w:sig w:usb0="E0000AFF" w:usb1="500078FF" w:usb2="00000021" w:usb3="00000000" w:csb0="000001BF" w:csb1="00000000"/>
  </w:font>
  <w:font w:name="Ubuntu Condensed">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1F50D6" w:rsidRPr="007F744A" w:rsidTr="00BF5F63">
      <w:trPr>
        <w:trHeight w:val="340"/>
      </w:trPr>
      <w:tc>
        <w:tcPr>
          <w:tcW w:w="1809" w:type="dxa"/>
          <w:shd w:val="clear" w:color="auto" w:fill="auto"/>
        </w:tcPr>
        <w:p w:rsidR="001F50D6" w:rsidRPr="00CA166C" w:rsidRDefault="001F50D6"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8B5979">
            <w:rPr>
              <w:rStyle w:val="PageNumber"/>
              <w:rFonts w:cs="Arial"/>
              <w:noProof/>
              <w:szCs w:val="20"/>
            </w:rPr>
            <w:t>4</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8B5979">
            <w:rPr>
              <w:rStyle w:val="PageNumber"/>
              <w:rFonts w:cs="Arial"/>
              <w:b/>
              <w:noProof/>
              <w:szCs w:val="20"/>
            </w:rPr>
            <w:t>18</w:t>
          </w:r>
          <w:r w:rsidRPr="00CF6CCA">
            <w:rPr>
              <w:rStyle w:val="PageNumber"/>
              <w:rFonts w:cs="Arial"/>
              <w:szCs w:val="20"/>
            </w:rPr>
            <w:fldChar w:fldCharType="end"/>
          </w:r>
        </w:p>
      </w:tc>
      <w:tc>
        <w:tcPr>
          <w:tcW w:w="7477" w:type="dxa"/>
          <w:shd w:val="clear" w:color="auto" w:fill="auto"/>
        </w:tcPr>
        <w:p w:rsidR="001F50D6" w:rsidRPr="00CA166C" w:rsidRDefault="00812601" w:rsidP="00F506E9">
          <w:pPr>
            <w:pStyle w:val="Footer"/>
            <w:jc w:val="right"/>
            <w:rPr>
              <w:b/>
            </w:rPr>
          </w:pPr>
          <w:hyperlink r:id="rId2" w:history="1">
            <w:r w:rsidR="001F50D6" w:rsidRPr="005B1378">
              <w:rPr>
                <w:rStyle w:val="Hyperlink"/>
              </w:rPr>
              <w:t>https://github.com/ModelWriter/Project-Management/issues/11</w:t>
            </w:r>
          </w:hyperlink>
        </w:p>
      </w:tc>
    </w:tr>
  </w:tbl>
  <w:p w:rsidR="001F50D6" w:rsidRPr="007F744A" w:rsidRDefault="001F50D6"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601" w:rsidRDefault="00812601" w:rsidP="00963638">
      <w:r>
        <w:separator/>
      </w:r>
    </w:p>
    <w:p w:rsidR="00812601" w:rsidRDefault="00812601"/>
  </w:footnote>
  <w:footnote w:type="continuationSeparator" w:id="0">
    <w:p w:rsidR="00812601" w:rsidRDefault="00812601" w:rsidP="00963638">
      <w:r>
        <w:continuationSeparator/>
      </w:r>
    </w:p>
    <w:p w:rsidR="00812601" w:rsidRDefault="00812601"/>
  </w:footnote>
  <w:footnote w:id="1">
    <w:p w:rsidR="001F50D6" w:rsidRPr="00CF09F5" w:rsidRDefault="001F50D6" w:rsidP="00CF09F5">
      <w:pPr>
        <w:pStyle w:val="ITEABodyText"/>
      </w:pPr>
      <w:r>
        <w:rPr>
          <w:rStyle w:val="FootnoteReference"/>
        </w:rPr>
        <w:footnoteRef/>
      </w:r>
      <w:r>
        <w:t xml:space="preserve"> </w:t>
      </w:r>
      <w:hyperlink r:id="rId1" w:history="1">
        <w:r w:rsidRPr="00CF09F5">
          <w:rPr>
            <w:rStyle w:val="Hyperlink"/>
          </w:rPr>
          <w:t>https://github.com/ModelWriter/Requirements/issues</w:t>
        </w:r>
      </w:hyperlink>
    </w:p>
  </w:footnote>
  <w:footnote w:id="2">
    <w:p w:rsidR="001F50D6" w:rsidRPr="00CF09F5" w:rsidRDefault="001F50D6" w:rsidP="00926491">
      <w:pPr>
        <w:pStyle w:val="FootnoteText"/>
        <w:spacing w:before="0"/>
        <w:rPr>
          <w:lang w:val="tr-TR"/>
        </w:rPr>
      </w:pPr>
      <w:r w:rsidRPr="00CF09F5">
        <w:rPr>
          <w:rStyle w:val="FootnoteReference"/>
          <w:color w:val="000000" w:themeColor="text1"/>
          <w:sz w:val="20"/>
          <w:szCs w:val="24"/>
        </w:rPr>
        <w:footnoteRef/>
      </w:r>
      <w:r w:rsidRPr="00CF09F5">
        <w:rPr>
          <w:rStyle w:val="FootnoteReference"/>
          <w:color w:val="000000" w:themeColor="text1"/>
          <w:sz w:val="20"/>
          <w:szCs w:val="24"/>
        </w:rPr>
        <w:t xml:space="preserve"> </w:t>
      </w:r>
      <w:r>
        <w:rPr>
          <w:rStyle w:val="FootnoteReference"/>
          <w:color w:val="000000" w:themeColor="text1"/>
          <w:sz w:val="20"/>
          <w:szCs w:val="24"/>
        </w:rPr>
        <w:t xml:space="preserve"> </w:t>
      </w:r>
      <w:hyperlink r:id="rId2" w:history="1">
        <w:r w:rsidRPr="00CF09F5">
          <w:rPr>
            <w:rStyle w:val="Hyperlink"/>
            <w:sz w:val="20"/>
            <w:szCs w:val="24"/>
          </w:rPr>
          <w:t>https://waffle.io/modelwriter/requirements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rsidR="001F50D6" w:rsidRPr="00F14F6F" w:rsidRDefault="001F50D6" w:rsidP="00CA166C">
        <w:pPr>
          <w:pStyle w:val="Header"/>
          <w:jc w:val="right"/>
          <w:rPr>
            <w:sz w:val="12"/>
            <w:szCs w:val="12"/>
          </w:rPr>
        </w:pPr>
        <w:r>
          <w:fldChar w:fldCharType="begin"/>
        </w:r>
        <w:r>
          <w:instrText xml:space="preserve"> PAGE   \* MERGEFORMAT </w:instrText>
        </w:r>
        <w:r>
          <w:fldChar w:fldCharType="separate"/>
        </w:r>
        <w:r w:rsidR="008B5979">
          <w:rPr>
            <w:noProof/>
          </w:rPr>
          <w:t>4</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rsidR="001F50D6" w:rsidRPr="00F14F6F" w:rsidRDefault="001F50D6" w:rsidP="00F14F6F">
    <w:pPr>
      <w:pStyle w:val="Header"/>
      <w:spacing w:before="120" w:after="120"/>
      <w:jc w:val="right"/>
      <w:rPr>
        <w:sz w:val="12"/>
        <w:szCs w:val="12"/>
      </w:rPr>
    </w:pPr>
  </w:p>
  <w:p w:rsidR="001F50D6" w:rsidRPr="00ED1AF8" w:rsidRDefault="001F50D6"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Pr="00DD38FD">
      <w:rPr>
        <w:rFonts w:eastAsiaTheme="minorHAnsi" w:cstheme="minorBidi"/>
        <w:color w:val="7F7F7F" w:themeColor="text1" w:themeTint="80"/>
        <w:spacing w:val="0"/>
        <w:sz w:val="18"/>
        <w:szCs w:val="18"/>
        <w:lang w:eastAsia="en-US"/>
      </w:rPr>
      <w:t>D1.5.2</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DD38FD">
      <w:t>User Requirements Document (URD)</w:t>
    </w:r>
  </w:p>
  <w:p w:rsidR="001F50D6" w:rsidRPr="00ED1AF8" w:rsidRDefault="001F50D6"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0D6" w:rsidRDefault="001F50D6"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15:restartNumberingAfterBreak="0">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15:restartNumberingAfterBreak="0">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15:restartNumberingAfterBreak="0">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15:restartNumberingAfterBreak="0">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15:restartNumberingAfterBreak="0">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15:restartNumberingAfterBreak="0">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15:restartNumberingAfterBreak="0">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15:restartNumberingAfterBreak="0">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41DD0FC5"/>
    <w:multiLevelType w:val="multilevel"/>
    <w:tmpl w:val="75F2655A"/>
    <w:numStyleLink w:val="ITEAReferenceItem"/>
  </w:abstractNum>
  <w:abstractNum w:abstractNumId="50" w15:restartNumberingAfterBreak="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15:restartNumberingAfterBreak="0">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15:restartNumberingAfterBreak="0">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15:restartNumberingAfterBreak="0">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15:restartNumberingAfterBreak="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15:restartNumberingAfterBreak="0">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15:restartNumberingAfterBreak="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15:restartNumberingAfterBreak="0">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15:restartNumberingAfterBreak="0">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15:restartNumberingAfterBreak="0">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15:restartNumberingAfterBreak="0">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15:restartNumberingAfterBreak="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15:restartNumberingAfterBreak="0">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15:restartNumberingAfterBreak="0">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15:restartNumberingAfterBreak="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15:restartNumberingAfterBreak="0">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15:restartNumberingAfterBreak="0">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15:restartNumberingAfterBreak="0">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15:restartNumberingAfterBreak="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15:restartNumberingAfterBreak="0">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A79D7"/>
    <w:rsid w:val="000B0048"/>
    <w:rsid w:val="000B197A"/>
    <w:rsid w:val="000B2097"/>
    <w:rsid w:val="000B2E8B"/>
    <w:rsid w:val="000B2EFB"/>
    <w:rsid w:val="000B419D"/>
    <w:rsid w:val="000B4EE6"/>
    <w:rsid w:val="000B7D47"/>
    <w:rsid w:val="000C00D5"/>
    <w:rsid w:val="000C144A"/>
    <w:rsid w:val="000C1C2E"/>
    <w:rsid w:val="000C29B5"/>
    <w:rsid w:val="000C3BDD"/>
    <w:rsid w:val="000C4142"/>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11C7"/>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358B"/>
    <w:rsid w:val="001F4335"/>
    <w:rsid w:val="001F4664"/>
    <w:rsid w:val="001F4F31"/>
    <w:rsid w:val="001F50D6"/>
    <w:rsid w:val="001F58CB"/>
    <w:rsid w:val="001F59C0"/>
    <w:rsid w:val="001F5D05"/>
    <w:rsid w:val="001F7363"/>
    <w:rsid w:val="00200E6C"/>
    <w:rsid w:val="002012BC"/>
    <w:rsid w:val="0020209B"/>
    <w:rsid w:val="002029EA"/>
    <w:rsid w:val="0020312E"/>
    <w:rsid w:val="00203C6E"/>
    <w:rsid w:val="002056B9"/>
    <w:rsid w:val="002069DA"/>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696"/>
    <w:rsid w:val="00247DA8"/>
    <w:rsid w:val="00250D90"/>
    <w:rsid w:val="00251035"/>
    <w:rsid w:val="00252D5F"/>
    <w:rsid w:val="0025305B"/>
    <w:rsid w:val="002533E3"/>
    <w:rsid w:val="00260162"/>
    <w:rsid w:val="0026023B"/>
    <w:rsid w:val="00260B56"/>
    <w:rsid w:val="002629E5"/>
    <w:rsid w:val="00270010"/>
    <w:rsid w:val="002709AE"/>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88F"/>
    <w:rsid w:val="00295ABB"/>
    <w:rsid w:val="0029761F"/>
    <w:rsid w:val="002977AE"/>
    <w:rsid w:val="00297A2F"/>
    <w:rsid w:val="002A0CA5"/>
    <w:rsid w:val="002A5C14"/>
    <w:rsid w:val="002A5D49"/>
    <w:rsid w:val="002A686B"/>
    <w:rsid w:val="002B08D7"/>
    <w:rsid w:val="002B32D7"/>
    <w:rsid w:val="002B5F84"/>
    <w:rsid w:val="002B6717"/>
    <w:rsid w:val="002B6A4F"/>
    <w:rsid w:val="002C034A"/>
    <w:rsid w:val="002C18E1"/>
    <w:rsid w:val="002C1B52"/>
    <w:rsid w:val="002C36EC"/>
    <w:rsid w:val="002C51B0"/>
    <w:rsid w:val="002C587D"/>
    <w:rsid w:val="002C6B90"/>
    <w:rsid w:val="002C74B1"/>
    <w:rsid w:val="002C7612"/>
    <w:rsid w:val="002D28EC"/>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3FD"/>
    <w:rsid w:val="00323878"/>
    <w:rsid w:val="00324409"/>
    <w:rsid w:val="00325DD7"/>
    <w:rsid w:val="0032684A"/>
    <w:rsid w:val="0032732E"/>
    <w:rsid w:val="003274A7"/>
    <w:rsid w:val="0033044A"/>
    <w:rsid w:val="00333037"/>
    <w:rsid w:val="00335559"/>
    <w:rsid w:val="00335A9D"/>
    <w:rsid w:val="00344D82"/>
    <w:rsid w:val="00345B2B"/>
    <w:rsid w:val="00346088"/>
    <w:rsid w:val="00346DA7"/>
    <w:rsid w:val="0034728D"/>
    <w:rsid w:val="00351008"/>
    <w:rsid w:val="003524CB"/>
    <w:rsid w:val="0035589E"/>
    <w:rsid w:val="00357364"/>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5E00"/>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073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123C"/>
    <w:rsid w:val="00484651"/>
    <w:rsid w:val="004846D6"/>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6B45"/>
    <w:rsid w:val="004A70E2"/>
    <w:rsid w:val="004B0B6F"/>
    <w:rsid w:val="004B16DC"/>
    <w:rsid w:val="004B25AC"/>
    <w:rsid w:val="004B443B"/>
    <w:rsid w:val="004C0E92"/>
    <w:rsid w:val="004C1DD1"/>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3BAC"/>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576A3"/>
    <w:rsid w:val="005605AB"/>
    <w:rsid w:val="00560A6C"/>
    <w:rsid w:val="00561E47"/>
    <w:rsid w:val="00561E52"/>
    <w:rsid w:val="00562397"/>
    <w:rsid w:val="0056310F"/>
    <w:rsid w:val="00563C8F"/>
    <w:rsid w:val="005655AC"/>
    <w:rsid w:val="005656D4"/>
    <w:rsid w:val="00566E75"/>
    <w:rsid w:val="005676B6"/>
    <w:rsid w:val="00567902"/>
    <w:rsid w:val="005703F8"/>
    <w:rsid w:val="005707E2"/>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0278"/>
    <w:rsid w:val="005A1378"/>
    <w:rsid w:val="005A2FB2"/>
    <w:rsid w:val="005A5689"/>
    <w:rsid w:val="005A5A65"/>
    <w:rsid w:val="005A72DA"/>
    <w:rsid w:val="005A7B7B"/>
    <w:rsid w:val="005B1378"/>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1F8B"/>
    <w:rsid w:val="005F3169"/>
    <w:rsid w:val="005F63B8"/>
    <w:rsid w:val="00600E63"/>
    <w:rsid w:val="00601727"/>
    <w:rsid w:val="00602173"/>
    <w:rsid w:val="00603D71"/>
    <w:rsid w:val="006043DC"/>
    <w:rsid w:val="00606229"/>
    <w:rsid w:val="006065AB"/>
    <w:rsid w:val="00606B2C"/>
    <w:rsid w:val="0060714A"/>
    <w:rsid w:val="006101DA"/>
    <w:rsid w:val="00610687"/>
    <w:rsid w:val="00612B1E"/>
    <w:rsid w:val="006137F1"/>
    <w:rsid w:val="00613ECC"/>
    <w:rsid w:val="00614D0E"/>
    <w:rsid w:val="0061562F"/>
    <w:rsid w:val="00615CAA"/>
    <w:rsid w:val="00617AB3"/>
    <w:rsid w:val="006212BF"/>
    <w:rsid w:val="006213C7"/>
    <w:rsid w:val="00623494"/>
    <w:rsid w:val="00625B20"/>
    <w:rsid w:val="00626B11"/>
    <w:rsid w:val="00627118"/>
    <w:rsid w:val="0063028B"/>
    <w:rsid w:val="00630945"/>
    <w:rsid w:val="00631976"/>
    <w:rsid w:val="00631DB8"/>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109"/>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57D0"/>
    <w:rsid w:val="00676233"/>
    <w:rsid w:val="00676F0D"/>
    <w:rsid w:val="0068253D"/>
    <w:rsid w:val="0068257D"/>
    <w:rsid w:val="006827FB"/>
    <w:rsid w:val="00683CE4"/>
    <w:rsid w:val="00685E39"/>
    <w:rsid w:val="00686AB1"/>
    <w:rsid w:val="00687E44"/>
    <w:rsid w:val="00690B42"/>
    <w:rsid w:val="0069106D"/>
    <w:rsid w:val="006924B3"/>
    <w:rsid w:val="00692B1D"/>
    <w:rsid w:val="00692C4B"/>
    <w:rsid w:val="00692EBC"/>
    <w:rsid w:val="006930EC"/>
    <w:rsid w:val="00694747"/>
    <w:rsid w:val="006951D8"/>
    <w:rsid w:val="006964CD"/>
    <w:rsid w:val="00696A34"/>
    <w:rsid w:val="0069710D"/>
    <w:rsid w:val="00697460"/>
    <w:rsid w:val="00697F8A"/>
    <w:rsid w:val="006A1EF7"/>
    <w:rsid w:val="006A30C9"/>
    <w:rsid w:val="006A3A67"/>
    <w:rsid w:val="006A705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2A8"/>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260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168"/>
    <w:rsid w:val="008B06F3"/>
    <w:rsid w:val="008B35F5"/>
    <w:rsid w:val="008B5979"/>
    <w:rsid w:val="008B6F52"/>
    <w:rsid w:val="008B7934"/>
    <w:rsid w:val="008C11A6"/>
    <w:rsid w:val="008C15BB"/>
    <w:rsid w:val="008C3A9D"/>
    <w:rsid w:val="008C607E"/>
    <w:rsid w:val="008D0D2B"/>
    <w:rsid w:val="008D0DE6"/>
    <w:rsid w:val="008D1C56"/>
    <w:rsid w:val="008D388E"/>
    <w:rsid w:val="008D446C"/>
    <w:rsid w:val="008D50A8"/>
    <w:rsid w:val="008D5958"/>
    <w:rsid w:val="008E168A"/>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2C20"/>
    <w:rsid w:val="009238EC"/>
    <w:rsid w:val="00924343"/>
    <w:rsid w:val="00924923"/>
    <w:rsid w:val="009256C5"/>
    <w:rsid w:val="00926491"/>
    <w:rsid w:val="009301B2"/>
    <w:rsid w:val="00932C87"/>
    <w:rsid w:val="009336F1"/>
    <w:rsid w:val="00934A6E"/>
    <w:rsid w:val="00935F86"/>
    <w:rsid w:val="00936D9B"/>
    <w:rsid w:val="00944952"/>
    <w:rsid w:val="00944AB3"/>
    <w:rsid w:val="00946096"/>
    <w:rsid w:val="00946261"/>
    <w:rsid w:val="00950743"/>
    <w:rsid w:val="0095104D"/>
    <w:rsid w:val="00951250"/>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6EF8"/>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3EA"/>
    <w:rsid w:val="00A21D08"/>
    <w:rsid w:val="00A22414"/>
    <w:rsid w:val="00A225E8"/>
    <w:rsid w:val="00A22FFC"/>
    <w:rsid w:val="00A24756"/>
    <w:rsid w:val="00A26AAC"/>
    <w:rsid w:val="00A30B7D"/>
    <w:rsid w:val="00A30DC4"/>
    <w:rsid w:val="00A316D3"/>
    <w:rsid w:val="00A32F35"/>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15BF"/>
    <w:rsid w:val="00AA208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E7D97"/>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4DA8"/>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037"/>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2FD8"/>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7F0"/>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6F24"/>
    <w:rsid w:val="00C3759E"/>
    <w:rsid w:val="00C4021A"/>
    <w:rsid w:val="00C42AF7"/>
    <w:rsid w:val="00C44DD8"/>
    <w:rsid w:val="00C4522F"/>
    <w:rsid w:val="00C472BF"/>
    <w:rsid w:val="00C47961"/>
    <w:rsid w:val="00C509CB"/>
    <w:rsid w:val="00C50B34"/>
    <w:rsid w:val="00C50DB1"/>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2DD1"/>
    <w:rsid w:val="00CD2E52"/>
    <w:rsid w:val="00CD49D6"/>
    <w:rsid w:val="00CD50D0"/>
    <w:rsid w:val="00CD68A2"/>
    <w:rsid w:val="00CD6E17"/>
    <w:rsid w:val="00CD7B9C"/>
    <w:rsid w:val="00CE0130"/>
    <w:rsid w:val="00CE05ED"/>
    <w:rsid w:val="00CE0BF2"/>
    <w:rsid w:val="00CE600A"/>
    <w:rsid w:val="00CE6EDF"/>
    <w:rsid w:val="00CF09F5"/>
    <w:rsid w:val="00CF0DE7"/>
    <w:rsid w:val="00CF12D9"/>
    <w:rsid w:val="00CF1EE6"/>
    <w:rsid w:val="00CF2C58"/>
    <w:rsid w:val="00CF3F54"/>
    <w:rsid w:val="00CF6453"/>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5D24"/>
    <w:rsid w:val="00D5636E"/>
    <w:rsid w:val="00D6145B"/>
    <w:rsid w:val="00D6192E"/>
    <w:rsid w:val="00D63001"/>
    <w:rsid w:val="00D67E70"/>
    <w:rsid w:val="00D716DB"/>
    <w:rsid w:val="00D72B27"/>
    <w:rsid w:val="00D7378B"/>
    <w:rsid w:val="00D7393D"/>
    <w:rsid w:val="00D73D01"/>
    <w:rsid w:val="00D740E4"/>
    <w:rsid w:val="00D753E8"/>
    <w:rsid w:val="00D77FF5"/>
    <w:rsid w:val="00D800BD"/>
    <w:rsid w:val="00D80EC7"/>
    <w:rsid w:val="00D8106C"/>
    <w:rsid w:val="00D823A4"/>
    <w:rsid w:val="00D82AD2"/>
    <w:rsid w:val="00D83067"/>
    <w:rsid w:val="00D849DE"/>
    <w:rsid w:val="00D87520"/>
    <w:rsid w:val="00D87D7D"/>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38FD"/>
    <w:rsid w:val="00DD4EF6"/>
    <w:rsid w:val="00DD5A52"/>
    <w:rsid w:val="00DD678F"/>
    <w:rsid w:val="00DD7305"/>
    <w:rsid w:val="00DD7768"/>
    <w:rsid w:val="00DE02E0"/>
    <w:rsid w:val="00DE229E"/>
    <w:rsid w:val="00DE3128"/>
    <w:rsid w:val="00DE321A"/>
    <w:rsid w:val="00DE3387"/>
    <w:rsid w:val="00DE63A8"/>
    <w:rsid w:val="00DF0150"/>
    <w:rsid w:val="00DF0768"/>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85F"/>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1ABB"/>
    <w:rsid w:val="00E936E3"/>
    <w:rsid w:val="00E945E1"/>
    <w:rsid w:val="00E95372"/>
    <w:rsid w:val="00E966B2"/>
    <w:rsid w:val="00E97000"/>
    <w:rsid w:val="00E97E1D"/>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10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025"/>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5ADC"/>
    <w:rsid w:val="00F666AF"/>
    <w:rsid w:val="00F708FC"/>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24B0"/>
    <w:rsid w:val="00FA4B31"/>
    <w:rsid w:val="00FA4BF7"/>
    <w:rsid w:val="00FA51ED"/>
    <w:rsid w:val="00FA68A6"/>
    <w:rsid w:val="00FB09E3"/>
    <w:rsid w:val="00FB1A44"/>
    <w:rsid w:val="00FB237B"/>
    <w:rsid w:val="00FB28F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character" w:styleId="PlaceholderText">
    <w:name w:val="Placeholder Text"/>
    <w:basedOn w:val="DefaultParagraphFont"/>
    <w:uiPriority w:val="99"/>
    <w:semiHidden/>
    <w:locked/>
    <w:rsid w:val="00D55D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396822696">
      <w:bodyDiv w:val="1"/>
      <w:marLeft w:val="0"/>
      <w:marRight w:val="0"/>
      <w:marTop w:val="0"/>
      <w:marBottom w:val="0"/>
      <w:divBdr>
        <w:top w:val="none" w:sz="0" w:space="0" w:color="auto"/>
        <w:left w:val="none" w:sz="0" w:space="0" w:color="auto"/>
        <w:bottom w:val="none" w:sz="0" w:space="0" w:color="auto"/>
        <w:right w:val="none" w:sz="0" w:space="0" w:color="auto"/>
      </w:divBdr>
    </w:div>
    <w:div w:id="455410354">
      <w:bodyDiv w:val="1"/>
      <w:marLeft w:val="0"/>
      <w:marRight w:val="0"/>
      <w:marTop w:val="0"/>
      <w:marBottom w:val="0"/>
      <w:divBdr>
        <w:top w:val="none" w:sz="0" w:space="0" w:color="auto"/>
        <w:left w:val="none" w:sz="0" w:space="0" w:color="auto"/>
        <w:bottom w:val="none" w:sz="0" w:space="0" w:color="auto"/>
        <w:right w:val="none" w:sz="0" w:space="0" w:color="auto"/>
      </w:divBdr>
    </w:div>
    <w:div w:id="465391959">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52094913">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992368789">
      <w:bodyDiv w:val="1"/>
      <w:marLeft w:val="0"/>
      <w:marRight w:val="0"/>
      <w:marTop w:val="0"/>
      <w:marBottom w:val="0"/>
      <w:divBdr>
        <w:top w:val="none" w:sz="0" w:space="0" w:color="auto"/>
        <w:left w:val="none" w:sz="0" w:space="0" w:color="auto"/>
        <w:bottom w:val="none" w:sz="0" w:space="0" w:color="auto"/>
        <w:right w:val="none" w:sz="0" w:space="0" w:color="auto"/>
      </w:divBdr>
    </w:div>
    <w:div w:id="1311061277">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006474988">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ModelWriter/Requirements/issues/51" TargetMode="External"/><Relationship Id="rId18" Type="http://schemas.openxmlformats.org/officeDocument/2006/relationships/hyperlink" Target="https://github.com/ModelWriter/Requirements/issues/42" TargetMode="External"/><Relationship Id="rId26" Type="http://schemas.openxmlformats.org/officeDocument/2006/relationships/hyperlink" Target="https://github.com/ModelWriter/Requirements/issues/32" TargetMode="External"/><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github.com/ModelWriter/Requirements/issues/39" TargetMode="External"/><Relationship Id="rId34" Type="http://schemas.openxmlformats.org/officeDocument/2006/relationships/hyperlink" Target="https://github.com/ModelWriter/Requirements/issues/17"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ModelWriter/Requirements/issues/52" TargetMode="External"/><Relationship Id="rId17" Type="http://schemas.openxmlformats.org/officeDocument/2006/relationships/hyperlink" Target="https://github.com/ModelWriter/Requirements/issues/47" TargetMode="External"/><Relationship Id="rId25" Type="http://schemas.openxmlformats.org/officeDocument/2006/relationships/hyperlink" Target="https://github.com/ModelWriter/Requirements/issues/33" TargetMode="External"/><Relationship Id="rId33" Type="http://schemas.openxmlformats.org/officeDocument/2006/relationships/hyperlink" Target="https://github.com/ModelWriter/Requirements/issues/20"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ModelWriter/Requirements/issues/48" TargetMode="External"/><Relationship Id="rId20" Type="http://schemas.openxmlformats.org/officeDocument/2006/relationships/hyperlink" Target="https://github.com/ModelWriter/Requirements/issues/40" TargetMode="External"/><Relationship Id="rId29" Type="http://schemas.openxmlformats.org/officeDocument/2006/relationships/hyperlink" Target="https://github.com/ModelWriter/Requirements/issues/2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odelWriter/Requirements/issues/53" TargetMode="External"/><Relationship Id="rId24" Type="http://schemas.openxmlformats.org/officeDocument/2006/relationships/hyperlink" Target="https://github.com/ModelWriter/Requirements/issues/35" TargetMode="External"/><Relationship Id="rId32" Type="http://schemas.openxmlformats.org/officeDocument/2006/relationships/hyperlink" Target="https://github.com/ModelWriter/Requirements/issues/23"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github.com/ModelWriter/Requirements/issues/49" TargetMode="External"/><Relationship Id="rId23" Type="http://schemas.openxmlformats.org/officeDocument/2006/relationships/hyperlink" Target="https://github.com/ModelWriter/Requirements/issues/37" TargetMode="External"/><Relationship Id="rId28" Type="http://schemas.openxmlformats.org/officeDocument/2006/relationships/hyperlink" Target="https://github.com/ModelWriter/Requirements/issues/30" TargetMode="External"/><Relationship Id="rId36" Type="http://schemas.openxmlformats.org/officeDocument/2006/relationships/hyperlink" Target="https://github.com/ModelWriter/Requirements/issues/15" TargetMode="External"/><Relationship Id="rId10" Type="http://schemas.openxmlformats.org/officeDocument/2006/relationships/hyperlink" Target="https://github.com/ModelWriter/Requirements/issues/" TargetMode="External"/><Relationship Id="rId19" Type="http://schemas.openxmlformats.org/officeDocument/2006/relationships/hyperlink" Target="https://github.com/ModelWriter/Requirements/issues/41" TargetMode="External"/><Relationship Id="rId31" Type="http://schemas.openxmlformats.org/officeDocument/2006/relationships/hyperlink" Target="https://github.com/ModelWriter/Requirements/issues/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ModelWriter/Requirements/issues/50" TargetMode="External"/><Relationship Id="rId22" Type="http://schemas.openxmlformats.org/officeDocument/2006/relationships/hyperlink" Target="https://github.com/ModelWriter/Requirements/issues/38" TargetMode="External"/><Relationship Id="rId27" Type="http://schemas.openxmlformats.org/officeDocument/2006/relationships/hyperlink" Target="https://github.com/ModelWriter/Requirements/issues/31" TargetMode="External"/><Relationship Id="rId30" Type="http://schemas.openxmlformats.org/officeDocument/2006/relationships/hyperlink" Target="https://github.com/ModelWriter/Requirements/issues/28" TargetMode="External"/><Relationship Id="rId35" Type="http://schemas.openxmlformats.org/officeDocument/2006/relationships/hyperlink" Target="https://github.com/ModelWriter/Requirements/issues/16"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11"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s://waffle.io/modelwriter/requirements?label=User%20Requirements%20Document%20(URD)" TargetMode="External"/><Relationship Id="rId1" Type="http://schemas.openxmlformats.org/officeDocument/2006/relationships/hyperlink" Target="https://github.com/ModelWriter/Requirements/issues?q=label:%22User+Requirements+Document+(URD)%2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B2DE93DA-B654-422C-A3B9-012D45063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957</TotalTime>
  <Pages>1</Pages>
  <Words>4083</Words>
  <Characters>23276</Characters>
  <Application>Microsoft Office Word</Application>
  <DocSecurity>0</DocSecurity>
  <Lines>193</Lines>
  <Paragraphs>54</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27305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Ferhat Erata</dc:creator>
  <cp:lastModifiedBy>Ferhat Erata</cp:lastModifiedBy>
  <cp:revision>108</cp:revision>
  <cp:lastPrinted>2015-09-16T14:52:00Z</cp:lastPrinted>
  <dcterms:created xsi:type="dcterms:W3CDTF">2015-04-20T12:55:00Z</dcterms:created>
  <dcterms:modified xsi:type="dcterms:W3CDTF">2015-09-16T14:52:00Z</dcterms:modified>
  <cp:contentStatus>0.1.0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