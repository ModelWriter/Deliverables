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  <w:bookmarkStart w:id="0" w:name="_GoBack"/>
      <w:bookmarkEnd w:id="0"/>
    </w:p>
    <w:p w14:paraId="5E166CFB" w14:textId="31914365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WP4</w:t>
      </w:r>
    </w:p>
    <w:p w14:paraId="7BA2FC01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D4.1.1</w:t>
      </w:r>
    </w:p>
    <w:p w14:paraId="0419DDA6" w14:textId="36AAA42E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 w:rsidRPr="00D55288">
        <w:rPr>
          <w:b/>
          <w:color w:val="00B050"/>
          <w:sz w:val="48"/>
          <w:szCs w:val="48"/>
        </w:rPr>
        <w:t>Knowledge Base Design document</w:t>
      </w:r>
    </w:p>
    <w:p w14:paraId="3E4E9F83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694A2FBE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4E17132F" w14:textId="6F58D775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1E738A54" w:rsidR="002115D5" w:rsidRPr="009301B2" w:rsidRDefault="002115D5" w:rsidP="002115D5">
      <w:pPr>
        <w:pStyle w:val="ITEABodyText"/>
      </w:pPr>
      <w:r>
        <w:t>Work Package: WP</w:t>
      </w:r>
      <w:r w:rsidR="00E327D4">
        <w:t>4</w:t>
      </w:r>
    </w:p>
    <w:p w14:paraId="748CC0CA" w14:textId="2209E494" w:rsidR="002115D5" w:rsidRPr="009301B2" w:rsidRDefault="002115D5" w:rsidP="002115D5">
      <w:pPr>
        <w:pStyle w:val="ITEABodyText"/>
      </w:pPr>
      <w:r>
        <w:t xml:space="preserve">Task: </w:t>
      </w:r>
      <w:r w:rsidRPr="002807D6">
        <w:t>T</w:t>
      </w:r>
      <w:r w:rsidR="00E327D4">
        <w:t>4</w:t>
      </w:r>
      <w:r w:rsidRPr="002807D6">
        <w:t>.</w:t>
      </w:r>
      <w:r w:rsidR="00E327D4">
        <w:t>1</w:t>
      </w:r>
      <w:r w:rsidRPr="002807D6">
        <w:t xml:space="preserve"> </w:t>
      </w:r>
      <w:r w:rsidR="00E327D4">
        <w:t>–</w:t>
      </w:r>
      <w:r w:rsidRPr="002807D6">
        <w:t xml:space="preserve"> </w:t>
      </w:r>
      <w:r w:rsidR="00E327D4">
        <w:t>Knowledge Base Design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27FD51FA" w:rsidR="00207651" w:rsidRDefault="00E327D4" w:rsidP="00207651">
      <w:pPr>
        <w:pStyle w:val="BodyText"/>
        <w:ind w:left="709"/>
      </w:pPr>
      <w:proofErr w:type="spellStart"/>
      <w:r>
        <w:t>Erhan</w:t>
      </w:r>
      <w:proofErr w:type="spellEnd"/>
      <w:r>
        <w:t xml:space="preserve"> </w:t>
      </w:r>
      <w:proofErr w:type="spellStart"/>
      <w:r>
        <w:t>Mengusoglu</w:t>
      </w:r>
      <w:proofErr w:type="spellEnd"/>
      <w:r w:rsidR="00207651">
        <w:t xml:space="preserve"> &lt;</w:t>
      </w:r>
      <w:r>
        <w:t>erhanmengusoglu</w:t>
      </w:r>
      <w:r w:rsidR="00207651">
        <w:t>@</w:t>
      </w:r>
      <w:r>
        <w:t>mantis.com.tr</w:t>
      </w:r>
      <w:r w:rsidR="00207651">
        <w:t>&gt;</w:t>
      </w:r>
      <w:r w:rsidR="0094586B">
        <w:t xml:space="preserve"> (</w:t>
      </w:r>
      <w:r>
        <w:t>Mantis</w:t>
      </w:r>
      <w:r w:rsidR="0094586B">
        <w:t>)</w:t>
      </w:r>
    </w:p>
    <w:p w14:paraId="300233F2" w14:textId="7E59B120" w:rsidR="005E65A8" w:rsidRDefault="005E65A8" w:rsidP="00207651">
      <w:pPr>
        <w:pStyle w:val="BodyText"/>
        <w:ind w:left="709"/>
      </w:pPr>
      <w:r>
        <w:t>…</w:t>
      </w:r>
    </w:p>
    <w:p w14:paraId="7DF7BAE3" w14:textId="77777777" w:rsidR="00207651" w:rsidRDefault="00207651" w:rsidP="00207651">
      <w:pPr>
        <w:pStyle w:val="BodyText"/>
      </w:pPr>
    </w:p>
    <w:p w14:paraId="068F1C7E" w14:textId="3AEA9577" w:rsidR="00207651" w:rsidRDefault="00207651" w:rsidP="00207651">
      <w:pPr>
        <w:pStyle w:val="BodyText"/>
      </w:pPr>
      <w:r w:rsidRPr="00B15F69">
        <w:t>Date:</w:t>
      </w:r>
      <w:r>
        <w:t xml:space="preserve"> </w:t>
      </w:r>
      <w:r w:rsidR="00E327D4">
        <w:t>02</w:t>
      </w:r>
      <w:r>
        <w:t>-</w:t>
      </w:r>
      <w:r w:rsidR="00E327D4">
        <w:t>Jun</w:t>
      </w:r>
      <w:r>
        <w:t>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036193D3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1" w:name="_Toc397002644"/>
      <w:bookmarkStart w:id="2" w:name="_Toc397002678"/>
      <w:bookmarkStart w:id="3" w:name="_Toc397003061"/>
      <w:bookmarkStart w:id="4" w:name="_Toc397004129"/>
      <w:bookmarkStart w:id="5" w:name="_Toc397005047"/>
      <w:bookmarkStart w:id="6" w:name="_Toc417308507"/>
      <w:bookmarkStart w:id="7" w:name="_Toc429334449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1"/>
      <w:bookmarkEnd w:id="2"/>
      <w:bookmarkEnd w:id="3"/>
      <w:bookmarkEnd w:id="4"/>
      <w:bookmarkEnd w:id="5"/>
      <w:r w:rsidR="00F2092D">
        <w:rPr>
          <w:lang w:val="en-GB"/>
        </w:rPr>
        <w:t>History</w:t>
      </w:r>
      <w:bookmarkEnd w:id="6"/>
      <w:bookmarkEnd w:id="7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012"/>
        <w:gridCol w:w="2398"/>
        <w:gridCol w:w="1658"/>
        <w:gridCol w:w="4218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431B4F24" w:rsidR="00973958" w:rsidRDefault="00D5528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Erhan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Mengusoglu</w:t>
            </w:r>
            <w:proofErr w:type="spellEnd"/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541A5DD4" w14:textId="74B880F4" w:rsidR="004C6C58" w:rsidRDefault="00781966" w:rsidP="004C6C58">
      <w:pPr>
        <w:pStyle w:val="ITEATableOfContent"/>
        <w:rPr>
          <w:lang w:val="en-GB"/>
        </w:rPr>
      </w:pPr>
      <w:bookmarkStart w:id="8" w:name="_Toc389043586"/>
      <w:bookmarkStart w:id="9" w:name="_Toc389569496"/>
      <w:bookmarkStart w:id="10" w:name="_Toc396999121"/>
      <w:bookmarkStart w:id="11" w:name="_Toc397002645"/>
      <w:bookmarkStart w:id="12" w:name="_Toc397002679"/>
      <w:bookmarkStart w:id="13" w:name="_Toc397003062"/>
      <w:bookmarkStart w:id="14" w:name="_Toc397004130"/>
      <w:bookmarkStart w:id="15" w:name="_Toc397005048"/>
      <w:r w:rsidRPr="00687E44">
        <w:rPr>
          <w:lang w:val="en-GB"/>
        </w:rPr>
        <w:lastRenderedPageBreak/>
        <w:t>Table of Contents</w:t>
      </w:r>
      <w:bookmarkEnd w:id="8"/>
      <w:bookmarkEnd w:id="9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-1906673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35470D" w14:textId="0EDA75C3" w:rsidR="004C6C58" w:rsidRDefault="004C6C58">
          <w:pPr>
            <w:pStyle w:val="TOCHeading"/>
          </w:pPr>
          <w:r>
            <w:t>Contents</w:t>
          </w:r>
        </w:p>
        <w:p w14:paraId="551318EF" w14:textId="77777777" w:rsidR="007639E1" w:rsidRDefault="004C6C58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334449" w:history="1">
            <w:r w:rsidR="007639E1" w:rsidRPr="003C459D">
              <w:rPr>
                <w:rStyle w:val="Hyperlink"/>
              </w:rPr>
              <w:t>Document History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_Toc429334449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2</w:t>
            </w:r>
            <w:r w:rsidR="007639E1">
              <w:rPr>
                <w:webHidden/>
              </w:rPr>
              <w:fldChar w:fldCharType="end"/>
            </w:r>
          </w:hyperlink>
        </w:p>
        <w:p w14:paraId="58B07ACA" w14:textId="77777777" w:rsidR="007639E1" w:rsidRDefault="004F2C5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0" w:history="1">
            <w:r w:rsidR="007639E1" w:rsidRPr="003C459D">
              <w:rPr>
                <w:rStyle w:val="Hyperlink"/>
              </w:rPr>
              <w:t>1. Introduction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_Toc429334450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4</w:t>
            </w:r>
            <w:r w:rsidR="007639E1">
              <w:rPr>
                <w:webHidden/>
              </w:rPr>
              <w:fldChar w:fldCharType="end"/>
            </w:r>
          </w:hyperlink>
        </w:p>
        <w:p w14:paraId="05637BCA" w14:textId="77777777" w:rsidR="007639E1" w:rsidRDefault="004F2C5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1" w:history="1">
            <w:r w:rsidR="007639E1" w:rsidRPr="003C459D">
              <w:rPr>
                <w:rStyle w:val="Hyperlink"/>
              </w:rPr>
              <w:t>2. Definition of knowledge base and sample elements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_Toc429334451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5</w:t>
            </w:r>
            <w:r w:rsidR="007639E1">
              <w:rPr>
                <w:webHidden/>
              </w:rPr>
              <w:fldChar w:fldCharType="end"/>
            </w:r>
          </w:hyperlink>
        </w:p>
        <w:p w14:paraId="5490B725" w14:textId="77777777" w:rsidR="007639E1" w:rsidRDefault="004F2C5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2" w:history="1">
            <w:r w:rsidR="007639E1" w:rsidRPr="003C459D">
              <w:rPr>
                <w:rStyle w:val="Hyperlink"/>
              </w:rPr>
              <w:t>3.</w:t>
            </w:r>
            <w:r w:rsidR="007639E1" w:rsidRPr="003C459D">
              <w:rPr>
                <w:rStyle w:val="Hyperlink"/>
                <w:shd w:val="clear" w:color="auto" w:fill="FFFFFF"/>
              </w:rPr>
              <w:t xml:space="preserve"> Sample RDF representation of ModelWriter use cases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_Toc429334452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6</w:t>
            </w:r>
            <w:r w:rsidR="007639E1">
              <w:rPr>
                <w:webHidden/>
              </w:rPr>
              <w:fldChar w:fldCharType="end"/>
            </w:r>
          </w:hyperlink>
        </w:p>
        <w:p w14:paraId="4ECEDA36" w14:textId="77777777" w:rsidR="007639E1" w:rsidRDefault="004F2C5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3" w:history="1">
            <w:r w:rsidR="007639E1" w:rsidRPr="003C459D">
              <w:rPr>
                <w:rStyle w:val="Hyperlink"/>
              </w:rPr>
              <w:t>4. Representation of ontological structures in the knowledge base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_Toc429334453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7</w:t>
            </w:r>
            <w:r w:rsidR="007639E1">
              <w:rPr>
                <w:webHidden/>
              </w:rPr>
              <w:fldChar w:fldCharType="end"/>
            </w:r>
          </w:hyperlink>
        </w:p>
        <w:p w14:paraId="7096264D" w14:textId="77777777" w:rsidR="007639E1" w:rsidRDefault="004F2C5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4" w:history="1">
            <w:r w:rsidR="007639E1" w:rsidRPr="003C459D">
              <w:rPr>
                <w:rStyle w:val="Hyperlink"/>
              </w:rPr>
              <w:t>5. Conclusion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_Toc429334454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8</w:t>
            </w:r>
            <w:r w:rsidR="007639E1">
              <w:rPr>
                <w:webHidden/>
              </w:rPr>
              <w:fldChar w:fldCharType="end"/>
            </w:r>
          </w:hyperlink>
        </w:p>
        <w:p w14:paraId="4B484C43" w14:textId="77777777" w:rsidR="007639E1" w:rsidRDefault="004F2C5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5" w:history="1">
            <w:r w:rsidR="007639E1" w:rsidRPr="003C459D">
              <w:rPr>
                <w:rStyle w:val="Hyperlink"/>
              </w:rPr>
              <w:t>References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_Toc429334455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9</w:t>
            </w:r>
            <w:r w:rsidR="007639E1">
              <w:rPr>
                <w:webHidden/>
              </w:rPr>
              <w:fldChar w:fldCharType="end"/>
            </w:r>
          </w:hyperlink>
        </w:p>
        <w:p w14:paraId="2FA27C95" w14:textId="77777777" w:rsidR="007639E1" w:rsidRDefault="004F2C5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6" w:history="1">
            <w:r w:rsidR="007639E1" w:rsidRPr="003C459D">
              <w:rPr>
                <w:rStyle w:val="Hyperlink"/>
              </w:rPr>
              <w:t>Appendixes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_Toc429334456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webHidden/>
              </w:rPr>
              <w:t>10</w:t>
            </w:r>
            <w:r w:rsidR="007639E1">
              <w:rPr>
                <w:webHidden/>
              </w:rPr>
              <w:fldChar w:fldCharType="end"/>
            </w:r>
          </w:hyperlink>
        </w:p>
        <w:p w14:paraId="07923C98" w14:textId="77777777" w:rsidR="007639E1" w:rsidRDefault="004F2C56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7" w:history="1">
            <w:r w:rsidR="007639E1" w:rsidRPr="003C459D">
              <w:rPr>
                <w:rStyle w:val="Hyperlink"/>
                <w:lang w:eastAsia="en-US"/>
              </w:rPr>
              <w:t>Appendix 1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_Toc429334457 \h </w:instrText>
            </w:r>
            <w:r w:rsidR="007639E1">
              <w:rPr>
                <w:webHidden/>
              </w:rPr>
              <w:fldChar w:fldCharType="separate"/>
            </w:r>
            <w:r w:rsidR="00B23648">
              <w:rPr>
                <w:b/>
                <w:bCs/>
                <w:webHidden/>
                <w:lang w:val="en-US"/>
              </w:rPr>
              <w:t>Error! Bookmark not defined.</w:t>
            </w:r>
            <w:r w:rsidR="007639E1">
              <w:rPr>
                <w:webHidden/>
              </w:rPr>
              <w:fldChar w:fldCharType="end"/>
            </w:r>
          </w:hyperlink>
        </w:p>
        <w:p w14:paraId="68F3BD53" w14:textId="5E02072F" w:rsidR="004C6C58" w:rsidRDefault="004C6C58">
          <w:r>
            <w:rPr>
              <w:b/>
              <w:bCs/>
              <w:noProof/>
            </w:rPr>
            <w:fldChar w:fldCharType="end"/>
          </w:r>
        </w:p>
      </w:sdtContent>
    </w:sdt>
    <w:p w14:paraId="00578791" w14:textId="77777777" w:rsidR="004C6C58" w:rsidRPr="004C6C58" w:rsidRDefault="004C6C58" w:rsidP="004C6C58">
      <w:pPr>
        <w:pStyle w:val="ITEABodyText"/>
        <w:rPr>
          <w:lang w:eastAsia="en-US"/>
        </w:rPr>
      </w:pPr>
    </w:p>
    <w:p w14:paraId="7238C7B8" w14:textId="713CD7AF" w:rsidR="00973958" w:rsidRDefault="00973958" w:rsidP="00781966">
      <w:pPr>
        <w:pStyle w:val="ITEAHeading1"/>
      </w:pPr>
      <w:bookmarkStart w:id="16" w:name="_Toc417308508"/>
      <w:bookmarkStart w:id="17" w:name="_Toc429334450"/>
      <w:bookmarkEnd w:id="10"/>
      <w:bookmarkEnd w:id="11"/>
      <w:bookmarkEnd w:id="12"/>
      <w:bookmarkEnd w:id="13"/>
      <w:bookmarkEnd w:id="14"/>
      <w:bookmarkEnd w:id="15"/>
      <w:r>
        <w:lastRenderedPageBreak/>
        <w:t>Introduction</w:t>
      </w:r>
      <w:bookmarkEnd w:id="16"/>
      <w:bookmarkEnd w:id="17"/>
    </w:p>
    <w:p w14:paraId="56E1C1A9" w14:textId="060B8292" w:rsidR="00880589" w:rsidRDefault="008E6CF2" w:rsidP="008E6CF2">
      <w:pPr>
        <w:pStyle w:val="BodyText"/>
      </w:pPr>
      <w:r>
        <w:t>This deliverable provide basic design principles for the knowledge base which serves as the repository for metamodels.</w:t>
      </w:r>
    </w:p>
    <w:p w14:paraId="74824E7C" w14:textId="77777777" w:rsidR="008E6CF2" w:rsidRDefault="008E6CF2" w:rsidP="008E6CF2">
      <w:pPr>
        <w:pStyle w:val="BodyText"/>
      </w:pPr>
    </w:p>
    <w:p w14:paraId="4609EE65" w14:textId="77777777" w:rsidR="008E6CF2" w:rsidRPr="00740AA8" w:rsidRDefault="008E6CF2" w:rsidP="008E6CF2">
      <w:pPr>
        <w:pStyle w:val="BodyText"/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63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24D682C6" w:rsidR="00397912" w:rsidRPr="009301B2" w:rsidRDefault="008E344C" w:rsidP="00781966">
      <w:pPr>
        <w:pStyle w:val="ITEAHeading1"/>
      </w:pPr>
      <w:bookmarkStart w:id="18" w:name="_Toc429334451"/>
      <w:r>
        <w:lastRenderedPageBreak/>
        <w:t>Definition of knowledge base and sample elements</w:t>
      </w:r>
      <w:bookmarkEnd w:id="18"/>
    </w:p>
    <w:p w14:paraId="63C4697F" w14:textId="77777777" w:rsidR="00EC7F7A" w:rsidRDefault="00EC7F7A" w:rsidP="00642734">
      <w:pPr>
        <w:pStyle w:val="ITEABodyText"/>
      </w:pPr>
    </w:p>
    <w:p w14:paraId="01102254" w14:textId="3AB183B6" w:rsidR="008F772D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t>Knowledge is defined as “</w:t>
      </w:r>
      <w:r>
        <w:rPr>
          <w:rFonts w:cs="Arial"/>
          <w:color w:val="000000"/>
          <w:shd w:val="clear" w:color="auto" w:fill="FFFFFF"/>
        </w:rPr>
        <w:t>Facts, information, and skills acquired through experience or education; the theoretical or practical understanding of a subject” by the Oxford dictionary. In the context of the project we will take the part “theoretical or practical understanding of a subject” from this definition. In digital environment, knowledge is represented as a network of semantic definition for a particular subject using a semantic web approach.</w:t>
      </w:r>
    </w:p>
    <w:p w14:paraId="4716AE1D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72A4F25" w14:textId="77777777" w:rsidR="007B4020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Semantic web is originally </w:t>
      </w:r>
      <w:r w:rsidR="00420E71">
        <w:rPr>
          <w:rFonts w:cs="Arial"/>
          <w:color w:val="000000"/>
          <w:shd w:val="clear" w:color="auto" w:fill="FFFFFF"/>
        </w:rPr>
        <w:t>an approach defined by W3 Consortium for creating digitally readable structures for web pages on the internet. This well-defined methodology for representing the data on web pages, later on, found to be useful for representing knowledge in different domains like biology, banking, astronomy etc.</w:t>
      </w:r>
    </w:p>
    <w:p w14:paraId="299FD035" w14:textId="2400870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3035A7E" w14:textId="434A1168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D22D973" wp14:editId="34D8CDF3">
            <wp:simplePos x="0" y="0"/>
            <wp:positionH relativeFrom="column">
              <wp:posOffset>1270</wp:posOffset>
            </wp:positionH>
            <wp:positionV relativeFrom="paragraph">
              <wp:posOffset>184785</wp:posOffset>
            </wp:positionV>
            <wp:extent cx="4618355" cy="2681605"/>
            <wp:effectExtent l="0" t="0" r="0" b="4445"/>
            <wp:wrapTopAndBottom/>
            <wp:docPr id="6" name="Picture 6" descr="http://www2003.org/cdrom/papers/refereed/p779/guha-779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003.org/cdrom/papers/refereed/p779/guha-779-im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color w:val="000000"/>
          <w:shd w:val="clear" w:color="auto" w:fill="FFFFFF"/>
        </w:rPr>
        <w:t>An example semantic web is provided below:</w:t>
      </w:r>
    </w:p>
    <w:p w14:paraId="4C2275F0" w14:textId="79F543FB" w:rsidR="00A8446A" w:rsidRDefault="00420E71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</w:t>
      </w:r>
    </w:p>
    <w:p w14:paraId="7C61B41F" w14:textId="74AAF4F0" w:rsidR="007B4020" w:rsidRDefault="007B4020" w:rsidP="00B46D0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In the project, model elements need to comply the notation of semantic web usually described as Resource Description Framework (RDF) documents. W3C describe RDF structures as “t</w:t>
      </w:r>
      <w:r w:rsidRPr="007B4020">
        <w:rPr>
          <w:rFonts w:cs="Arial"/>
          <w:color w:val="000000"/>
          <w:shd w:val="clear" w:color="auto" w:fill="FFFFFF"/>
        </w:rPr>
        <w:t>he underlying structure of any expression in RDF is a collection of triples, each consisting of a sub</w:t>
      </w:r>
      <w:r>
        <w:rPr>
          <w:rFonts w:cs="Arial"/>
          <w:color w:val="000000"/>
          <w:shd w:val="clear" w:color="auto" w:fill="FFFFFF"/>
        </w:rPr>
        <w:t>ject, a predicate and an object”.</w:t>
      </w:r>
    </w:p>
    <w:p w14:paraId="5DB420F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6262AC0E" w14:textId="0247B05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26D040E5" wp14:editId="248AF78D">
            <wp:extent cx="3437255" cy="685800"/>
            <wp:effectExtent l="0" t="0" r="0" b="0"/>
            <wp:docPr id="7" name="Picture 7" descr="image of the RDF triple comprising (subject, predicate, obje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the RDF triple comprising (subject, predicate, objec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DF51" w14:textId="3C589182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In this notation, direction of the arc between subject and object is significant.</w:t>
      </w:r>
    </w:p>
    <w:p w14:paraId="7A94DFB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D16FCA5" w14:textId="19D98083" w:rsidR="007B4020" w:rsidRDefault="00B46D04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ModelWriter</w:t>
      </w:r>
      <w:r w:rsidR="007B4020">
        <w:rPr>
          <w:rFonts w:cs="Arial"/>
          <w:color w:val="000000"/>
          <w:shd w:val="clear" w:color="auto" w:fill="FFFFFF"/>
        </w:rPr>
        <w:t xml:space="preserve"> will use RDF as the meta-model for knowledge-base. By imposing the model elements to comply with RDF notation we will have standardized representation of text documents as models.</w:t>
      </w:r>
    </w:p>
    <w:p w14:paraId="7A2601A8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38C811A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8E47A3C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4CC85D71" w14:textId="77777777" w:rsidR="008E6CF2" w:rsidRDefault="008E6CF2" w:rsidP="008E6CF2">
      <w:pPr>
        <w:pStyle w:val="ITEAHeading1"/>
        <w:rPr>
          <w:shd w:val="clear" w:color="auto" w:fill="FFFFFF"/>
        </w:rPr>
      </w:pPr>
      <w:bookmarkStart w:id="19" w:name="_Toc429334452"/>
      <w:bookmarkStart w:id="20" w:name="_Toc417308516"/>
      <w:r w:rsidRPr="008E6CF2">
        <w:rPr>
          <w:shd w:val="clear" w:color="auto" w:fill="FFFFFF"/>
        </w:rPr>
        <w:lastRenderedPageBreak/>
        <w:t>Sample RDF representation of ModelWriter use cases</w:t>
      </w:r>
      <w:bookmarkEnd w:id="19"/>
      <w:r w:rsidRPr="008E6CF2">
        <w:rPr>
          <w:shd w:val="clear" w:color="auto" w:fill="FFFFFF"/>
        </w:rPr>
        <w:t xml:space="preserve"> </w:t>
      </w:r>
    </w:p>
    <w:p w14:paraId="3C2AB603" w14:textId="22188339" w:rsidR="008E6CF2" w:rsidRPr="008E6CF2" w:rsidRDefault="008E6CF2" w:rsidP="008E6CF2">
      <w:pPr>
        <w:pStyle w:val="BodyText"/>
        <w:rPr>
          <w:shd w:val="clear" w:color="auto" w:fill="FFFFFF"/>
        </w:rPr>
      </w:pPr>
      <w:r w:rsidRPr="008E6CF2">
        <w:rPr>
          <w:shd w:val="clear" w:color="auto" w:fill="FFFFFF"/>
        </w:rPr>
        <w:t>UC-TR-01</w:t>
      </w:r>
      <w:r w:rsidR="007639E1">
        <w:rPr>
          <w:shd w:val="clear" w:color="auto" w:fill="FFFFFF"/>
        </w:rPr>
        <w:t xml:space="preserve"> – to be provided later when the first attempt to create the model for this use case has been completed.</w:t>
      </w:r>
    </w:p>
    <w:p w14:paraId="4D9567A0" w14:textId="77777777" w:rsidR="008E6CF2" w:rsidRDefault="008E6CF2" w:rsidP="008E6CF2">
      <w:pPr>
        <w:pStyle w:val="BodyText"/>
        <w:rPr>
          <w:shd w:val="clear" w:color="auto" w:fill="FFFFFF"/>
        </w:rPr>
      </w:pPr>
    </w:p>
    <w:p w14:paraId="6580D85E" w14:textId="1175073C" w:rsidR="007639E1" w:rsidRPr="008E6CF2" w:rsidRDefault="008E6CF2" w:rsidP="007639E1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UC-FR-01</w:t>
      </w:r>
      <w:r w:rsidR="007639E1">
        <w:rPr>
          <w:shd w:val="clear" w:color="auto" w:fill="FFFFFF"/>
        </w:rPr>
        <w:t xml:space="preserve"> – to be provided later when the first attempt to create the model for this use case has been completed.</w:t>
      </w:r>
    </w:p>
    <w:p w14:paraId="77B555D0" w14:textId="386A6A68" w:rsidR="008E6CF2" w:rsidRDefault="008E6CF2" w:rsidP="008E6CF2">
      <w:pPr>
        <w:pStyle w:val="BodyText"/>
        <w:rPr>
          <w:shd w:val="clear" w:color="auto" w:fill="FFFFFF"/>
        </w:rPr>
      </w:pPr>
    </w:p>
    <w:p w14:paraId="71E8D82C" w14:textId="77777777" w:rsidR="008E344C" w:rsidRDefault="008E344C" w:rsidP="008E344C">
      <w:pPr>
        <w:pStyle w:val="Footer"/>
      </w:pPr>
    </w:p>
    <w:p w14:paraId="0CBA1536" w14:textId="537F67C9" w:rsidR="008E344C" w:rsidRDefault="008E344C" w:rsidP="008E344C">
      <w:pPr>
        <w:pStyle w:val="ITEAHeading1"/>
      </w:pPr>
      <w:bookmarkStart w:id="21" w:name="_Toc429334453"/>
      <w:r>
        <w:lastRenderedPageBreak/>
        <w:t>Representation of ontological structures in the knowledge base</w:t>
      </w:r>
      <w:bookmarkEnd w:id="21"/>
    </w:p>
    <w:p w14:paraId="2C9B09BA" w14:textId="357EC615" w:rsidR="005E1C83" w:rsidRDefault="008E6CF2" w:rsidP="005E1C83">
      <w:pPr>
        <w:pStyle w:val="ITEABodyText"/>
      </w:pPr>
      <w:r>
        <w:t>Ontological structures are represented as RDF documents in the knowledge base.</w:t>
      </w:r>
    </w:p>
    <w:p w14:paraId="594D34D5" w14:textId="2A9DCC02" w:rsidR="008E344C" w:rsidRDefault="009436FF" w:rsidP="008E344C">
      <w:pPr>
        <w:pStyle w:val="ITEAHeading1"/>
      </w:pPr>
      <w:bookmarkStart w:id="22" w:name="_Toc429334454"/>
      <w:r>
        <w:lastRenderedPageBreak/>
        <w:t>Conclusion</w:t>
      </w:r>
      <w:bookmarkEnd w:id="22"/>
    </w:p>
    <w:p w14:paraId="5B81D8DC" w14:textId="282B1B32" w:rsidR="008E6CF2" w:rsidRPr="008E6CF2" w:rsidRDefault="008E6CF2" w:rsidP="008E6CF2">
      <w:pPr>
        <w:pStyle w:val="ITEABodyText"/>
        <w:rPr>
          <w:lang w:eastAsia="en-US"/>
        </w:rPr>
      </w:pPr>
      <w:r>
        <w:rPr>
          <w:lang w:eastAsia="en-US"/>
        </w:rPr>
        <w:t>This deliverable will serve as a reference document for designing and implementing model to text and text to model transformations. Bases for synchronizing models with texts and vice versa are also provided in this document.</w:t>
      </w:r>
    </w:p>
    <w:p w14:paraId="53CA6C24" w14:textId="77777777" w:rsidR="008E344C" w:rsidRDefault="008E344C" w:rsidP="008E344C">
      <w:pPr>
        <w:pStyle w:val="Footer"/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3" w:name="_Toc429334455"/>
      <w:r>
        <w:lastRenderedPageBreak/>
        <w:t>References</w:t>
      </w:r>
      <w:bookmarkEnd w:id="20"/>
      <w:bookmarkEnd w:id="23"/>
    </w:p>
    <w:p w14:paraId="03DFF0DF" w14:textId="5C94416A" w:rsidR="00921D41" w:rsidRPr="00921D41" w:rsidRDefault="00E327D4" w:rsidP="00E327D4">
      <w:pPr>
        <w:pStyle w:val="ListParagraph"/>
        <w:numPr>
          <w:ilvl w:val="0"/>
          <w:numId w:val="118"/>
        </w:numPr>
        <w:rPr>
          <w:lang w:eastAsia="en-US"/>
        </w:rPr>
      </w:pPr>
      <w:r w:rsidRPr="00E327D4">
        <w:rPr>
          <w:lang w:eastAsia="en-US"/>
        </w:rPr>
        <w:t xml:space="preserve">Wang, Xiao Hang, et al. "Ontology based context modeling and reasoning using OWL." Pervasive Computing and Communications Workshops, 2004. Proceedings of the Second IEEE Annual Conference on. </w:t>
      </w:r>
      <w:proofErr w:type="spellStart"/>
      <w:r w:rsidRPr="00E327D4">
        <w:rPr>
          <w:lang w:eastAsia="en-US"/>
        </w:rPr>
        <w:t>Ieee</w:t>
      </w:r>
      <w:proofErr w:type="spellEnd"/>
      <w:r w:rsidRPr="00E327D4">
        <w:rPr>
          <w:lang w:eastAsia="en-US"/>
        </w:rPr>
        <w:t>, 2004</w:t>
      </w:r>
      <w:proofErr w:type="gramStart"/>
      <w:r w:rsidRPr="00E327D4">
        <w:rPr>
          <w:lang w:eastAsia="en-US"/>
        </w:rPr>
        <w:t>.</w:t>
      </w:r>
      <w:r w:rsidR="00921D41" w:rsidRPr="00921D41">
        <w:rPr>
          <w:lang w:eastAsia="en-US"/>
        </w:rPr>
        <w:t>.</w:t>
      </w:r>
      <w:proofErr w:type="gramEnd"/>
      <w:r w:rsidR="00921D41" w:rsidRPr="00921D41">
        <w:rPr>
          <w:lang w:eastAsia="en-US"/>
        </w:rPr>
        <w:t xml:space="preserve"> </w:t>
      </w:r>
    </w:p>
    <w:p w14:paraId="2C1B7873" w14:textId="6FA6C98E" w:rsidR="00BD0F29" w:rsidRDefault="004F2C56" w:rsidP="00E327D4">
      <w:pPr>
        <w:pStyle w:val="ITEABodyText"/>
        <w:numPr>
          <w:ilvl w:val="0"/>
          <w:numId w:val="118"/>
        </w:numPr>
        <w:rPr>
          <w:lang w:eastAsia="en-US"/>
        </w:rPr>
      </w:pPr>
      <w:hyperlink r:id="rId13" w:history="1">
        <w:r w:rsidR="00E327D4" w:rsidRPr="00150663">
          <w:rPr>
            <w:rStyle w:val="Hyperlink"/>
            <w:lang w:eastAsia="en-US"/>
          </w:rPr>
          <w:t>http://www.cs.uu.nl/docs/vakken/b3ii/Intelligente%20Interactie%20literatuur/College%205.%20Context%20Awareness%20en%20Ubiquitous%20Computing%20(Dignum)/Ontology%20for%20contexts%20(verplicht).pdf</w:t>
        </w:r>
      </w:hyperlink>
    </w:p>
    <w:p w14:paraId="7A6A7BA3" w14:textId="77777777" w:rsidR="00E327D4" w:rsidRDefault="00E327D4" w:rsidP="00B46D04">
      <w:pPr>
        <w:pStyle w:val="ITEABodyText"/>
        <w:ind w:left="360"/>
        <w:rPr>
          <w:lang w:eastAsia="en-US"/>
        </w:rPr>
      </w:pP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4" w:name="_Toc417308517"/>
      <w:bookmarkStart w:id="25" w:name="_Toc429334456"/>
      <w:r>
        <w:lastRenderedPageBreak/>
        <w:t>Appendixes</w:t>
      </w:r>
      <w:bookmarkEnd w:id="24"/>
      <w:bookmarkEnd w:id="25"/>
    </w:p>
    <w:p w14:paraId="4E61B40B" w14:textId="55F1346F" w:rsidR="00E81A83" w:rsidRDefault="00B46D04" w:rsidP="00F30B9F">
      <w:pPr>
        <w:pStyle w:val="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FED1C" w14:textId="77777777" w:rsidR="004F2C56" w:rsidRDefault="004F2C56" w:rsidP="00963638">
      <w:r>
        <w:separator/>
      </w:r>
    </w:p>
  </w:endnote>
  <w:endnote w:type="continuationSeparator" w:id="0">
    <w:p w14:paraId="37CE3BA4" w14:textId="77777777" w:rsidR="004F2C56" w:rsidRDefault="004F2C56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ＭＳ Ｐ明朝"/>
    <w:charset w:val="80"/>
    <w:family w:val="roman"/>
    <w:pitch w:val="variable"/>
    <w:sig w:usb0="00000001" w:usb1="08070000" w:usb2="00000010" w:usb3="00000000" w:csb0="00020000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B23648">
            <w:rPr>
              <w:rStyle w:val="PageNumber"/>
              <w:rFonts w:cs="Arial"/>
              <w:noProof/>
              <w:szCs w:val="20"/>
            </w:rPr>
            <w:t>10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B23648">
            <w:rPr>
              <w:rStyle w:val="PageNumber"/>
              <w:rFonts w:cs="Arial"/>
              <w:b/>
              <w:noProof/>
              <w:szCs w:val="20"/>
            </w:rPr>
            <w:t>10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Footer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5284C" w14:textId="77777777" w:rsidR="004F2C56" w:rsidRDefault="004F2C56" w:rsidP="00963638">
      <w:r>
        <w:separator/>
      </w:r>
    </w:p>
  </w:footnote>
  <w:footnote w:type="continuationSeparator" w:id="0">
    <w:p w14:paraId="55651CC9" w14:textId="77777777" w:rsidR="004F2C56" w:rsidRDefault="004F2C56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648"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77777777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46B2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0E71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424A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6C58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2C56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1C83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39E1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020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1D62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2A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44C"/>
    <w:rsid w:val="008E376A"/>
    <w:rsid w:val="008E44CA"/>
    <w:rsid w:val="008E5540"/>
    <w:rsid w:val="008E5593"/>
    <w:rsid w:val="008E66E0"/>
    <w:rsid w:val="008E6CF2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0960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36FF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446A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3BD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48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6D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288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49E1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7D4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B9F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415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87EED106-B841-43B8-939F-392B1439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u.nl/docs/vakken/b3ii/Intelligente%20Interactie%20literatuur/College%205.%20Context%20Awareness%20en%20Ubiquitous%20Computing%20(Dignum)/Ontology%20for%20contexts%20(verplicht)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39C06DBB-51F6-4417-A5C8-4410A7A5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11</TotalTime>
  <Pages>10</Pages>
  <Words>710</Words>
  <Characters>3872</Characters>
  <Application>Microsoft Office Word</Application>
  <DocSecurity>0</DocSecurity>
  <Lines>57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Ferhat Erata</dc:creator>
  <cp:lastModifiedBy>Moharram Challenger</cp:lastModifiedBy>
  <cp:revision>7</cp:revision>
  <cp:lastPrinted>2015-09-11T12:14:00Z</cp:lastPrinted>
  <dcterms:created xsi:type="dcterms:W3CDTF">2015-09-04T12:50:00Z</dcterms:created>
  <dcterms:modified xsi:type="dcterms:W3CDTF">2015-09-11T12:14:00Z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