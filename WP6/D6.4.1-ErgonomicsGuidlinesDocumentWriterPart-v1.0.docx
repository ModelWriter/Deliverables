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07D39A42" w14:textId="231B495B" w:rsidR="00207651" w:rsidRDefault="00C855E7" w:rsidP="00246F8D">
      <w:pPr>
        <w:pStyle w:val="ITEASubTitle"/>
        <w:rPr>
          <w:b/>
          <w:color w:val="00B050"/>
          <w:sz w:val="48"/>
          <w:szCs w:val="48"/>
        </w:rPr>
      </w:pPr>
      <w:r w:rsidRPr="00C855E7">
        <w:rPr>
          <w:b/>
          <w:color w:val="00B050"/>
          <w:sz w:val="48"/>
          <w:szCs w:val="48"/>
        </w:rPr>
        <w:t>D6.4.1-Ergonomics Guid</w:t>
      </w:r>
      <w:r>
        <w:rPr>
          <w:b/>
          <w:color w:val="00B050"/>
          <w:sz w:val="48"/>
          <w:szCs w:val="48"/>
        </w:rPr>
        <w:t>e</w:t>
      </w:r>
      <w:r w:rsidR="00293B21">
        <w:rPr>
          <w:b/>
          <w:color w:val="00B050"/>
          <w:sz w:val="48"/>
          <w:szCs w:val="48"/>
        </w:rPr>
        <w:t>lines document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59AD83CC" w:rsidR="002115D5" w:rsidRPr="009301B2" w:rsidRDefault="00C855E7" w:rsidP="002115D5">
      <w:pPr>
        <w:pStyle w:val="ITEABodyText"/>
      </w:pPr>
      <w:r>
        <w:t>Work Package: WP6</w:t>
      </w:r>
    </w:p>
    <w:p w14:paraId="748CC0CA" w14:textId="2BB25A08" w:rsidR="002115D5" w:rsidRPr="009301B2" w:rsidRDefault="002115D5" w:rsidP="002115D5">
      <w:pPr>
        <w:pStyle w:val="ITEABodyText"/>
      </w:pPr>
      <w:r>
        <w:t xml:space="preserve">Task: </w:t>
      </w:r>
      <w:r w:rsidRPr="002807D6">
        <w:t>T</w:t>
      </w:r>
      <w:r w:rsidR="00C855E7">
        <w:t>6</w:t>
      </w:r>
      <w:r w:rsidRPr="002807D6">
        <w:t xml:space="preserve">.4 - </w:t>
      </w:r>
      <w:r w:rsidR="00543494" w:rsidRPr="00DF7D20">
        <w:t>User Interfaces Implementation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3A077CE9" w14:textId="77777777" w:rsidR="002206BA" w:rsidRDefault="002206BA" w:rsidP="002206BA">
      <w:pPr>
        <w:pStyle w:val="BodyText"/>
        <w:ind w:left="709"/>
      </w:pPr>
      <w:proofErr w:type="spellStart"/>
      <w:r>
        <w:t>Marwa</w:t>
      </w:r>
      <w:proofErr w:type="spellEnd"/>
      <w:r>
        <w:t xml:space="preserve"> </w:t>
      </w:r>
      <w:proofErr w:type="spellStart"/>
      <w:r>
        <w:t>Rostren</w:t>
      </w:r>
      <w:proofErr w:type="spellEnd"/>
      <w:r>
        <w:t xml:space="preserve"> &lt;</w:t>
      </w:r>
      <w:hyperlink r:id="rId11" w:history="1">
        <w:r w:rsidRPr="0076182A">
          <w:rPr>
            <w:rStyle w:val="Hyperlink"/>
          </w:rPr>
          <w:t>marwa.rostren@obeo.fr</w:t>
        </w:r>
      </w:hyperlink>
      <w:r>
        <w:t>&gt; (OBEO)</w:t>
      </w:r>
    </w:p>
    <w:p w14:paraId="7DF7BAE3" w14:textId="46329A64" w:rsidR="00207651" w:rsidRDefault="002206BA" w:rsidP="002206BA">
      <w:pPr>
        <w:pStyle w:val="BodyText"/>
        <w:ind w:left="709"/>
      </w:pPr>
      <w:proofErr w:type="spellStart"/>
      <w:r>
        <w:t>Yvan</w:t>
      </w:r>
      <w:proofErr w:type="spellEnd"/>
      <w:r>
        <w:t xml:space="preserve"> </w:t>
      </w:r>
      <w:proofErr w:type="spellStart"/>
      <w:r>
        <w:t>Lussaud</w:t>
      </w:r>
      <w:proofErr w:type="spellEnd"/>
      <w:r>
        <w:t xml:space="preserve"> &lt;</w:t>
      </w:r>
      <w:hyperlink r:id="rId12" w:history="1">
        <w:r w:rsidRPr="00507B7A">
          <w:rPr>
            <w:rStyle w:val="Hyperlink"/>
          </w:rPr>
          <w:t>yvan.lussaud@obeo.fr</w:t>
        </w:r>
      </w:hyperlink>
      <w:r>
        <w:t>&gt; (OBEO)</w:t>
      </w:r>
    </w:p>
    <w:p w14:paraId="1E59CEB0" w14:textId="77777777" w:rsidR="002206BA" w:rsidRDefault="002206BA" w:rsidP="002206BA">
      <w:pPr>
        <w:pStyle w:val="BodyText"/>
        <w:ind w:left="709"/>
      </w:pPr>
    </w:p>
    <w:p w14:paraId="068F1C7E" w14:textId="6DCE2B49" w:rsidR="00207651" w:rsidRDefault="00207651" w:rsidP="00207651">
      <w:pPr>
        <w:pStyle w:val="BodyText"/>
      </w:pPr>
      <w:r w:rsidRPr="00B15F69">
        <w:t>Date:</w:t>
      </w:r>
      <w:r>
        <w:t xml:space="preserve"> </w:t>
      </w:r>
      <w:r w:rsidR="00C855E7">
        <w:t>31</w:t>
      </w:r>
      <w:r>
        <w:t>-</w:t>
      </w:r>
      <w:r w:rsidR="00C855E7">
        <w:t>Ma</w:t>
      </w:r>
      <w:r w:rsidR="00F5498E">
        <w:t>y</w:t>
      </w:r>
      <w:r>
        <w:t>-2015</w:t>
      </w:r>
    </w:p>
    <w:p w14:paraId="06B5D4DD" w14:textId="3B44B87C" w:rsidR="001351A0" w:rsidRDefault="00207651" w:rsidP="00207651">
      <w:pPr>
        <w:pStyle w:val="ITEABodyText"/>
      </w:pPr>
      <w:r>
        <w:t>Version: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9711793"/>
      <w:bookmarkStart w:id="6" w:name="_Toc428449617"/>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12"/>
        <w:gridCol w:w="2073"/>
        <w:gridCol w:w="1983"/>
        <w:gridCol w:w="4218"/>
      </w:tblGrid>
      <w:tr w:rsidR="00973958" w14:paraId="2B8E98F9" w14:textId="77777777" w:rsidTr="00FB5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116"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1068"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FB50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116" w:type="pct"/>
          </w:tcPr>
          <w:p w14:paraId="4C7C14A8" w14:textId="4E8D5293" w:rsidR="004054F0" w:rsidRDefault="00FB505F"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Marwa</w:t>
            </w:r>
            <w:proofErr w:type="spellEnd"/>
            <w:r>
              <w:rPr>
                <w:lang w:eastAsia="en-US"/>
              </w:rPr>
              <w:t xml:space="preserve"> </w:t>
            </w:r>
            <w:proofErr w:type="spellStart"/>
            <w:r>
              <w:rPr>
                <w:lang w:eastAsia="en-US"/>
              </w:rPr>
              <w:t>Rostren</w:t>
            </w:r>
            <w:proofErr w:type="spellEnd"/>
          </w:p>
        </w:tc>
        <w:tc>
          <w:tcPr>
            <w:tcW w:w="1068" w:type="pct"/>
          </w:tcPr>
          <w:p w14:paraId="4F314C25" w14:textId="773B7052" w:rsidR="00973958" w:rsidRDefault="00973958" w:rsidP="00F5498E">
            <w:pPr>
              <w:pStyle w:val="ITEABodyText"/>
              <w:cnfStyle w:val="000000100000" w:firstRow="0" w:lastRow="0" w:firstColumn="0" w:lastColumn="0" w:oddVBand="0" w:evenVBand="0" w:oddHBand="1" w:evenHBand="0" w:firstRowFirstColumn="0" w:firstRowLastColumn="0" w:lastRowFirstColumn="0" w:lastRowLastColumn="0"/>
              <w:rPr>
                <w:lang w:eastAsia="en-US"/>
              </w:rPr>
            </w:pPr>
            <w:r>
              <w:t>3</w:t>
            </w:r>
            <w:r w:rsidR="00FB505F">
              <w:t>1</w:t>
            </w:r>
            <w:r>
              <w:t>-</w:t>
            </w:r>
            <w:r w:rsidR="00FB505F">
              <w:t>Ma</w:t>
            </w:r>
            <w:r w:rsidR="00F5498E">
              <w:t>y</w:t>
            </w:r>
            <w:r>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B27873" w14:paraId="4D78228D" w14:textId="77777777" w:rsidTr="00FB50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B27873" w:rsidRDefault="00B27873" w:rsidP="00B27873">
            <w:pPr>
              <w:pStyle w:val="ITEABodyText"/>
              <w:rPr>
                <w:lang w:eastAsia="en-US"/>
              </w:rPr>
            </w:pPr>
            <w:r>
              <w:rPr>
                <w:lang w:eastAsia="en-US"/>
              </w:rPr>
              <w:t>1.0.0</w:t>
            </w:r>
          </w:p>
        </w:tc>
        <w:tc>
          <w:tcPr>
            <w:tcW w:w="1116" w:type="pct"/>
          </w:tcPr>
          <w:p w14:paraId="32595ABC" w14:textId="0CBF0771"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proofErr w:type="spellStart"/>
            <w:r>
              <w:rPr>
                <w:lang w:eastAsia="en-US"/>
              </w:rPr>
              <w:t>Yvan</w:t>
            </w:r>
            <w:proofErr w:type="spellEnd"/>
            <w:r>
              <w:rPr>
                <w:lang w:eastAsia="en-US"/>
              </w:rPr>
              <w:t xml:space="preserve"> </w:t>
            </w:r>
            <w:proofErr w:type="spellStart"/>
            <w:r>
              <w:rPr>
                <w:lang w:eastAsia="en-US"/>
              </w:rPr>
              <w:t>Lussaud</w:t>
            </w:r>
            <w:proofErr w:type="spellEnd"/>
          </w:p>
        </w:tc>
        <w:tc>
          <w:tcPr>
            <w:tcW w:w="1068" w:type="pct"/>
          </w:tcPr>
          <w:p w14:paraId="28FAB48B" w14:textId="505ABBC5"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t>31-May-2015</w:t>
            </w:r>
          </w:p>
        </w:tc>
        <w:tc>
          <w:tcPr>
            <w:tcW w:w="2271" w:type="pct"/>
          </w:tcPr>
          <w:p w14:paraId="34ECEE98" w14:textId="54634045" w:rsidR="00B27873" w:rsidRPr="004740B0" w:rsidRDefault="00B27873" w:rsidP="00B27873">
            <w:pPr>
              <w:pStyle w:val="ITEABodyText"/>
              <w:cnfStyle w:val="000000010000" w:firstRow="0" w:lastRow="0" w:firstColumn="0" w:lastColumn="0" w:oddVBand="0" w:evenVBand="0" w:oddHBand="0" w:evenHBand="1" w:firstRowFirstColumn="0" w:firstRowLastColumn="0" w:lastRowFirstColumn="0" w:lastRowLastColumn="0"/>
              <w:rPr>
                <w:highlight w:val="yellow"/>
                <w:lang w:eastAsia="en-US"/>
              </w:rPr>
            </w:pPr>
            <w:r w:rsidRPr="00B27873">
              <w:rPr>
                <w:lang w:eastAsia="en-US"/>
              </w:rPr>
              <w:t>Initial Release</w:t>
            </w:r>
          </w:p>
        </w:tc>
      </w:tr>
      <w:tr w:rsidR="00B27873" w14:paraId="198A6668" w14:textId="77777777" w:rsidTr="00FB50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E6E628D" w:rsidR="00B27873" w:rsidRDefault="00B62A82" w:rsidP="00B27873">
            <w:pPr>
              <w:pStyle w:val="ITEABodyText"/>
              <w:rPr>
                <w:lang w:eastAsia="en-US"/>
              </w:rPr>
            </w:pPr>
            <w:r>
              <w:rPr>
                <w:lang w:eastAsia="en-US"/>
              </w:rPr>
              <w:t>1.5.0</w:t>
            </w:r>
          </w:p>
        </w:tc>
        <w:tc>
          <w:tcPr>
            <w:tcW w:w="1116" w:type="pct"/>
          </w:tcPr>
          <w:p w14:paraId="644FA15C" w14:textId="3BC774B1"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1068" w:type="pct"/>
          </w:tcPr>
          <w:p w14:paraId="5DEE3876" w14:textId="692E3720"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27-Aug-2015</w:t>
            </w:r>
          </w:p>
        </w:tc>
        <w:tc>
          <w:tcPr>
            <w:tcW w:w="2271" w:type="pct"/>
          </w:tcPr>
          <w:p w14:paraId="16F8F23E" w14:textId="2D05A449" w:rsidR="00B27873" w:rsidRDefault="00B62A82" w:rsidP="00B27873">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Adding some sketches and screenshots</w:t>
            </w: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id w:val="575862729"/>
        <w:docPartObj>
          <w:docPartGallery w:val="Table of Contents"/>
          <w:docPartUnique/>
        </w:docPartObj>
      </w:sdtPr>
      <w:sdtEndPr>
        <w:rPr>
          <w:rFonts w:ascii="Arial" w:eastAsia="Times New Roman" w:hAnsi="Arial" w:cs="Times New Roman"/>
          <w:noProof/>
          <w:color w:val="000000" w:themeColor="text1"/>
          <w:spacing w:val="4"/>
          <w:sz w:val="20"/>
          <w:szCs w:val="24"/>
          <w:lang w:eastAsia="nl-NL"/>
        </w:rPr>
      </w:sdtEndPr>
      <w:sdtContent>
        <w:p w14:paraId="60ABFA64" w14:textId="478B0D07" w:rsidR="00B62A82" w:rsidRDefault="00B62A82">
          <w:pPr>
            <w:pStyle w:val="TOCHeading"/>
          </w:pPr>
          <w:r>
            <w:t>Contents</w:t>
          </w:r>
        </w:p>
        <w:p w14:paraId="2446391B" w14:textId="77777777" w:rsidR="00B62A82" w:rsidRDefault="00B62A8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449617" w:history="1">
            <w:r w:rsidRPr="009603A1">
              <w:rPr>
                <w:rStyle w:val="Hyperlink"/>
              </w:rPr>
              <w:t>Document History</w:t>
            </w:r>
            <w:r>
              <w:rPr>
                <w:webHidden/>
              </w:rPr>
              <w:tab/>
            </w:r>
            <w:r>
              <w:rPr>
                <w:webHidden/>
              </w:rPr>
              <w:fldChar w:fldCharType="begin"/>
            </w:r>
            <w:r>
              <w:rPr>
                <w:webHidden/>
              </w:rPr>
              <w:instrText xml:space="preserve"> PAGEREF _Toc428449617 \h </w:instrText>
            </w:r>
            <w:r>
              <w:rPr>
                <w:webHidden/>
              </w:rPr>
            </w:r>
            <w:r>
              <w:rPr>
                <w:webHidden/>
              </w:rPr>
              <w:fldChar w:fldCharType="separate"/>
            </w:r>
            <w:r>
              <w:rPr>
                <w:webHidden/>
              </w:rPr>
              <w:t>2</w:t>
            </w:r>
            <w:r>
              <w:rPr>
                <w:webHidden/>
              </w:rPr>
              <w:fldChar w:fldCharType="end"/>
            </w:r>
          </w:hyperlink>
        </w:p>
        <w:p w14:paraId="350977F6" w14:textId="77777777" w:rsidR="00B62A82" w:rsidRDefault="00B62A82">
          <w:pPr>
            <w:pStyle w:val="TOC2"/>
            <w:rPr>
              <w:rFonts w:asciiTheme="minorHAnsi" w:eastAsiaTheme="minorEastAsia" w:hAnsiTheme="minorHAnsi" w:cstheme="minorBidi"/>
              <w:smallCaps w:val="0"/>
              <w:color w:val="auto"/>
              <w:spacing w:val="0"/>
              <w:sz w:val="22"/>
              <w:szCs w:val="22"/>
              <w:lang w:val="en-US" w:eastAsia="en-US"/>
            </w:rPr>
          </w:pPr>
          <w:hyperlink w:anchor="_Toc428449618" w:history="1">
            <w:r w:rsidRPr="009603A1">
              <w:rPr>
                <w:rStyle w:val="Hyperlink"/>
              </w:rPr>
              <w:t>1. Introduction</w:t>
            </w:r>
            <w:r>
              <w:rPr>
                <w:webHidden/>
              </w:rPr>
              <w:tab/>
            </w:r>
            <w:r>
              <w:rPr>
                <w:webHidden/>
              </w:rPr>
              <w:fldChar w:fldCharType="begin"/>
            </w:r>
            <w:r>
              <w:rPr>
                <w:webHidden/>
              </w:rPr>
              <w:instrText xml:space="preserve"> PAGEREF _Toc428449618 \h </w:instrText>
            </w:r>
            <w:r>
              <w:rPr>
                <w:webHidden/>
              </w:rPr>
            </w:r>
            <w:r>
              <w:rPr>
                <w:webHidden/>
              </w:rPr>
              <w:fldChar w:fldCharType="separate"/>
            </w:r>
            <w:r>
              <w:rPr>
                <w:webHidden/>
              </w:rPr>
              <w:t>4</w:t>
            </w:r>
            <w:r>
              <w:rPr>
                <w:webHidden/>
              </w:rPr>
              <w:fldChar w:fldCharType="end"/>
            </w:r>
          </w:hyperlink>
        </w:p>
        <w:p w14:paraId="474BD6DB" w14:textId="77777777" w:rsidR="00B62A82" w:rsidRDefault="00B62A82">
          <w:pPr>
            <w:pStyle w:val="TOC3"/>
            <w:rPr>
              <w:rFonts w:asciiTheme="minorHAnsi" w:eastAsiaTheme="minorEastAsia" w:hAnsiTheme="minorHAnsi" w:cstheme="minorBidi"/>
              <w:i w:val="0"/>
              <w:iCs w:val="0"/>
              <w:color w:val="auto"/>
              <w:spacing w:val="0"/>
              <w:sz w:val="22"/>
              <w:szCs w:val="22"/>
              <w:lang w:val="en-US" w:eastAsia="en-US"/>
            </w:rPr>
          </w:pPr>
          <w:hyperlink w:anchor="_Toc428449619" w:history="1">
            <w:r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9603A1">
              <w:rPr>
                <w:rStyle w:val="Hyperlink"/>
              </w:rPr>
              <w:t xml:space="preserve"> Role of the deliverable</w:t>
            </w:r>
            <w:r>
              <w:rPr>
                <w:webHidden/>
              </w:rPr>
              <w:tab/>
            </w:r>
            <w:r>
              <w:rPr>
                <w:webHidden/>
              </w:rPr>
              <w:fldChar w:fldCharType="begin"/>
            </w:r>
            <w:r>
              <w:rPr>
                <w:webHidden/>
              </w:rPr>
              <w:instrText xml:space="preserve"> PAGEREF _Toc428449619 \h </w:instrText>
            </w:r>
            <w:r>
              <w:rPr>
                <w:webHidden/>
              </w:rPr>
            </w:r>
            <w:r>
              <w:rPr>
                <w:webHidden/>
              </w:rPr>
              <w:fldChar w:fldCharType="separate"/>
            </w:r>
            <w:r>
              <w:rPr>
                <w:webHidden/>
              </w:rPr>
              <w:t>4</w:t>
            </w:r>
            <w:r>
              <w:rPr>
                <w:webHidden/>
              </w:rPr>
              <w:fldChar w:fldCharType="end"/>
            </w:r>
          </w:hyperlink>
        </w:p>
        <w:p w14:paraId="437E7C21" w14:textId="77777777" w:rsidR="00B62A82" w:rsidRDefault="00B62A82">
          <w:pPr>
            <w:pStyle w:val="TOC3"/>
            <w:rPr>
              <w:rFonts w:asciiTheme="minorHAnsi" w:eastAsiaTheme="minorEastAsia" w:hAnsiTheme="minorHAnsi" w:cstheme="minorBidi"/>
              <w:i w:val="0"/>
              <w:iCs w:val="0"/>
              <w:color w:val="auto"/>
              <w:spacing w:val="0"/>
              <w:sz w:val="22"/>
              <w:szCs w:val="22"/>
              <w:lang w:val="en-US" w:eastAsia="en-US"/>
            </w:rPr>
          </w:pPr>
          <w:hyperlink w:anchor="_Toc428449620" w:history="1">
            <w:r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9603A1">
              <w:rPr>
                <w:rStyle w:val="Hyperlink"/>
              </w:rPr>
              <w:t xml:space="preserve"> Structure of the document</w:t>
            </w:r>
            <w:r>
              <w:rPr>
                <w:webHidden/>
              </w:rPr>
              <w:tab/>
            </w:r>
            <w:r>
              <w:rPr>
                <w:webHidden/>
              </w:rPr>
              <w:fldChar w:fldCharType="begin"/>
            </w:r>
            <w:r>
              <w:rPr>
                <w:webHidden/>
              </w:rPr>
              <w:instrText xml:space="preserve"> PAGEREF _Toc428449620 \h </w:instrText>
            </w:r>
            <w:r>
              <w:rPr>
                <w:webHidden/>
              </w:rPr>
            </w:r>
            <w:r>
              <w:rPr>
                <w:webHidden/>
              </w:rPr>
              <w:fldChar w:fldCharType="separate"/>
            </w:r>
            <w:r>
              <w:rPr>
                <w:webHidden/>
              </w:rPr>
              <w:t>4</w:t>
            </w:r>
            <w:r>
              <w:rPr>
                <w:webHidden/>
              </w:rPr>
              <w:fldChar w:fldCharType="end"/>
            </w:r>
          </w:hyperlink>
        </w:p>
        <w:p w14:paraId="666CDF65" w14:textId="77777777" w:rsidR="00B62A82" w:rsidRDefault="00B62A82">
          <w:pPr>
            <w:pStyle w:val="TOC3"/>
            <w:rPr>
              <w:rFonts w:asciiTheme="minorHAnsi" w:eastAsiaTheme="minorEastAsia" w:hAnsiTheme="minorHAnsi" w:cstheme="minorBidi"/>
              <w:i w:val="0"/>
              <w:iCs w:val="0"/>
              <w:color w:val="auto"/>
              <w:spacing w:val="0"/>
              <w:sz w:val="22"/>
              <w:szCs w:val="22"/>
              <w:lang w:val="en-US" w:eastAsia="en-US"/>
            </w:rPr>
          </w:pPr>
          <w:hyperlink w:anchor="_Toc428449621" w:history="1">
            <w:r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9603A1">
              <w:rPr>
                <w:rStyle w:val="Hyperlink"/>
              </w:rPr>
              <w:t xml:space="preserve"> Terms, abbreviations and definitions</w:t>
            </w:r>
            <w:r>
              <w:rPr>
                <w:webHidden/>
              </w:rPr>
              <w:tab/>
            </w:r>
            <w:r>
              <w:rPr>
                <w:webHidden/>
              </w:rPr>
              <w:fldChar w:fldCharType="begin"/>
            </w:r>
            <w:r>
              <w:rPr>
                <w:webHidden/>
              </w:rPr>
              <w:instrText xml:space="preserve"> PAGEREF _Toc428449621 \h </w:instrText>
            </w:r>
            <w:r>
              <w:rPr>
                <w:webHidden/>
              </w:rPr>
            </w:r>
            <w:r>
              <w:rPr>
                <w:webHidden/>
              </w:rPr>
              <w:fldChar w:fldCharType="separate"/>
            </w:r>
            <w:r>
              <w:rPr>
                <w:webHidden/>
              </w:rPr>
              <w:t>4</w:t>
            </w:r>
            <w:r>
              <w:rPr>
                <w:webHidden/>
              </w:rPr>
              <w:fldChar w:fldCharType="end"/>
            </w:r>
          </w:hyperlink>
        </w:p>
        <w:p w14:paraId="79C3049F" w14:textId="77777777" w:rsidR="00B62A82" w:rsidRDefault="00B62A82">
          <w:pPr>
            <w:pStyle w:val="TOC2"/>
            <w:rPr>
              <w:rFonts w:asciiTheme="minorHAnsi" w:eastAsiaTheme="minorEastAsia" w:hAnsiTheme="minorHAnsi" w:cstheme="minorBidi"/>
              <w:smallCaps w:val="0"/>
              <w:color w:val="auto"/>
              <w:spacing w:val="0"/>
              <w:sz w:val="22"/>
              <w:szCs w:val="22"/>
              <w:lang w:val="en-US" w:eastAsia="en-US"/>
            </w:rPr>
          </w:pPr>
          <w:hyperlink w:anchor="_Toc428449622" w:history="1">
            <w:r w:rsidRPr="009603A1">
              <w:rPr>
                <w:rStyle w:val="Hyperlink"/>
              </w:rPr>
              <w:t>2. The Ergonomics Guidelines</w:t>
            </w:r>
            <w:r>
              <w:rPr>
                <w:webHidden/>
              </w:rPr>
              <w:tab/>
            </w:r>
            <w:r>
              <w:rPr>
                <w:webHidden/>
              </w:rPr>
              <w:fldChar w:fldCharType="begin"/>
            </w:r>
            <w:r>
              <w:rPr>
                <w:webHidden/>
              </w:rPr>
              <w:instrText xml:space="preserve"> PAGEREF _Toc428449622 \h </w:instrText>
            </w:r>
            <w:r>
              <w:rPr>
                <w:webHidden/>
              </w:rPr>
            </w:r>
            <w:r>
              <w:rPr>
                <w:webHidden/>
              </w:rPr>
              <w:fldChar w:fldCharType="separate"/>
            </w:r>
            <w:r>
              <w:rPr>
                <w:webHidden/>
              </w:rPr>
              <w:t>5</w:t>
            </w:r>
            <w:r>
              <w:rPr>
                <w:webHidden/>
              </w:rPr>
              <w:fldChar w:fldCharType="end"/>
            </w:r>
          </w:hyperlink>
        </w:p>
        <w:p w14:paraId="49954D49" w14:textId="77777777" w:rsidR="00B62A82" w:rsidRDefault="00B62A82">
          <w:pPr>
            <w:pStyle w:val="TOC3"/>
            <w:rPr>
              <w:rFonts w:asciiTheme="minorHAnsi" w:eastAsiaTheme="minorEastAsia" w:hAnsiTheme="minorHAnsi" w:cstheme="minorBidi"/>
              <w:i w:val="0"/>
              <w:iCs w:val="0"/>
              <w:color w:val="auto"/>
              <w:spacing w:val="0"/>
              <w:sz w:val="22"/>
              <w:szCs w:val="22"/>
              <w:lang w:val="en-US" w:eastAsia="en-US"/>
            </w:rPr>
          </w:pPr>
          <w:hyperlink w:anchor="_Toc428449623" w:history="1">
            <w:r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Pr="009603A1">
              <w:rPr>
                <w:rStyle w:val="Hyperlink"/>
              </w:rPr>
              <w:t xml:space="preserve"> The Writer Part</w:t>
            </w:r>
            <w:r>
              <w:rPr>
                <w:webHidden/>
              </w:rPr>
              <w:tab/>
            </w:r>
            <w:r>
              <w:rPr>
                <w:webHidden/>
              </w:rPr>
              <w:fldChar w:fldCharType="begin"/>
            </w:r>
            <w:r>
              <w:rPr>
                <w:webHidden/>
              </w:rPr>
              <w:instrText xml:space="preserve"> PAGEREF _Toc428449623 \h </w:instrText>
            </w:r>
            <w:r>
              <w:rPr>
                <w:webHidden/>
              </w:rPr>
            </w:r>
            <w:r>
              <w:rPr>
                <w:webHidden/>
              </w:rPr>
              <w:fldChar w:fldCharType="separate"/>
            </w:r>
            <w:r>
              <w:rPr>
                <w:webHidden/>
              </w:rPr>
              <w:t>5</w:t>
            </w:r>
            <w:r>
              <w:rPr>
                <w:webHidden/>
              </w:rPr>
              <w:fldChar w:fldCharType="end"/>
            </w:r>
          </w:hyperlink>
        </w:p>
        <w:p w14:paraId="7FC2B75E" w14:textId="77777777" w:rsidR="00B62A82" w:rsidRDefault="00B62A82">
          <w:pPr>
            <w:pStyle w:val="TOC3"/>
            <w:rPr>
              <w:rFonts w:asciiTheme="minorHAnsi" w:eastAsiaTheme="minorEastAsia" w:hAnsiTheme="minorHAnsi" w:cstheme="minorBidi"/>
              <w:i w:val="0"/>
              <w:iCs w:val="0"/>
              <w:color w:val="auto"/>
              <w:spacing w:val="0"/>
              <w:sz w:val="22"/>
              <w:szCs w:val="22"/>
              <w:lang w:val="en-US" w:eastAsia="en-US"/>
            </w:rPr>
          </w:pPr>
          <w:hyperlink w:anchor="_Toc428449624" w:history="1">
            <w:r w:rsidRPr="009603A1">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sidRPr="009603A1">
              <w:rPr>
                <w:rStyle w:val="Hyperlink"/>
              </w:rPr>
              <w:t xml:space="preserve"> The Model Links Part</w:t>
            </w:r>
            <w:r>
              <w:rPr>
                <w:webHidden/>
              </w:rPr>
              <w:tab/>
            </w:r>
            <w:r>
              <w:rPr>
                <w:webHidden/>
              </w:rPr>
              <w:fldChar w:fldCharType="begin"/>
            </w:r>
            <w:r>
              <w:rPr>
                <w:webHidden/>
              </w:rPr>
              <w:instrText xml:space="preserve"> PAGEREF _Toc428449624 \h </w:instrText>
            </w:r>
            <w:r>
              <w:rPr>
                <w:webHidden/>
              </w:rPr>
            </w:r>
            <w:r>
              <w:rPr>
                <w:webHidden/>
              </w:rPr>
              <w:fldChar w:fldCharType="separate"/>
            </w:r>
            <w:r>
              <w:rPr>
                <w:webHidden/>
              </w:rPr>
              <w:t>6</w:t>
            </w:r>
            <w:r>
              <w:rPr>
                <w:webHidden/>
              </w:rPr>
              <w:fldChar w:fldCharType="end"/>
            </w:r>
          </w:hyperlink>
        </w:p>
        <w:p w14:paraId="6C0186C9" w14:textId="77777777" w:rsidR="00B62A82" w:rsidRDefault="00B62A82">
          <w:pPr>
            <w:pStyle w:val="TOC2"/>
            <w:rPr>
              <w:rFonts w:asciiTheme="minorHAnsi" w:eastAsiaTheme="minorEastAsia" w:hAnsiTheme="minorHAnsi" w:cstheme="minorBidi"/>
              <w:smallCaps w:val="0"/>
              <w:color w:val="auto"/>
              <w:spacing w:val="0"/>
              <w:sz w:val="22"/>
              <w:szCs w:val="22"/>
              <w:lang w:val="en-US" w:eastAsia="en-US"/>
            </w:rPr>
          </w:pPr>
          <w:hyperlink w:anchor="_Toc428449625" w:history="1">
            <w:r w:rsidRPr="009603A1">
              <w:rPr>
                <w:rStyle w:val="Hyperlink"/>
              </w:rPr>
              <w:t>3. WIP – Ergonomics Guideline of the Locations view</w:t>
            </w:r>
            <w:r>
              <w:rPr>
                <w:webHidden/>
              </w:rPr>
              <w:tab/>
            </w:r>
            <w:r>
              <w:rPr>
                <w:webHidden/>
              </w:rPr>
              <w:fldChar w:fldCharType="begin"/>
            </w:r>
            <w:r>
              <w:rPr>
                <w:webHidden/>
              </w:rPr>
              <w:instrText xml:space="preserve"> PAGEREF _Toc428449625 \h </w:instrText>
            </w:r>
            <w:r>
              <w:rPr>
                <w:webHidden/>
              </w:rPr>
            </w:r>
            <w:r>
              <w:rPr>
                <w:webHidden/>
              </w:rPr>
              <w:fldChar w:fldCharType="separate"/>
            </w:r>
            <w:r>
              <w:rPr>
                <w:webHidden/>
              </w:rPr>
              <w:t>8</w:t>
            </w:r>
            <w:r>
              <w:rPr>
                <w:webHidden/>
              </w:rPr>
              <w:fldChar w:fldCharType="end"/>
            </w:r>
          </w:hyperlink>
        </w:p>
        <w:p w14:paraId="40B1BDBF" w14:textId="3E185BEB" w:rsidR="00B62A82" w:rsidRDefault="00B62A82">
          <w:r>
            <w:rPr>
              <w:b/>
              <w:bCs/>
              <w:noProof/>
            </w:rPr>
            <w:fldChar w:fldCharType="end"/>
          </w:r>
        </w:p>
      </w:sdtContent>
    </w:sdt>
    <w:p w14:paraId="61AA3B66" w14:textId="77777777" w:rsidR="00B62A82" w:rsidRPr="00B62A82" w:rsidRDefault="00B62A82" w:rsidP="00B62A82">
      <w:pPr>
        <w:pStyle w:val="ITEABodyText"/>
        <w:rPr>
          <w:lang w:eastAsia="en-US"/>
        </w:rPr>
      </w:pPr>
    </w:p>
    <w:p w14:paraId="7238C7B8" w14:textId="4C7C604E" w:rsidR="00973958" w:rsidRDefault="00973958" w:rsidP="00781966">
      <w:pPr>
        <w:pStyle w:val="ITEAHeading1"/>
      </w:pPr>
      <w:bookmarkStart w:id="15" w:name="_Toc419711794"/>
      <w:bookmarkStart w:id="16" w:name="_Toc428449618"/>
      <w:bookmarkEnd w:id="9"/>
      <w:bookmarkEnd w:id="10"/>
      <w:bookmarkEnd w:id="11"/>
      <w:bookmarkEnd w:id="12"/>
      <w:bookmarkEnd w:id="13"/>
      <w:bookmarkEnd w:id="14"/>
      <w:r>
        <w:lastRenderedPageBreak/>
        <w:t>Introduction</w:t>
      </w:r>
      <w:bookmarkEnd w:id="15"/>
      <w:bookmarkEnd w:id="16"/>
    </w:p>
    <w:p w14:paraId="5A79F649" w14:textId="1509901A" w:rsidR="00973958" w:rsidRDefault="00973958" w:rsidP="009D76D9">
      <w:pPr>
        <w:pStyle w:val="ITEAHeading2"/>
      </w:pPr>
      <w:bookmarkStart w:id="17" w:name="_Toc419711795"/>
      <w:bookmarkStart w:id="18" w:name="_Toc428449619"/>
      <w:r w:rsidRPr="00973958">
        <w:t>Role of the deliverable</w:t>
      </w:r>
      <w:bookmarkEnd w:id="17"/>
      <w:bookmarkEnd w:id="18"/>
    </w:p>
    <w:p w14:paraId="0E9C9396" w14:textId="6AA7B425" w:rsidR="009D76D9" w:rsidRDefault="009D76D9" w:rsidP="009D76D9">
      <w:pPr>
        <w:pStyle w:val="ITEABodyText"/>
      </w:pPr>
      <w:r w:rsidRPr="009D76D9">
        <w:t xml:space="preserve">This document is the first version of the </w:t>
      </w:r>
      <w:r w:rsidR="002C5F83">
        <w:t>ergonomics guidelines document</w:t>
      </w:r>
      <w:r w:rsidR="004740B0">
        <w:t xml:space="preserve"> of the writer part</w:t>
      </w:r>
      <w:r w:rsidR="002C5F83">
        <w:t>.</w:t>
      </w:r>
      <w:r w:rsidR="002C5F83" w:rsidRPr="009D76D9">
        <w:t xml:space="preserve"> </w:t>
      </w:r>
      <w:r w:rsidR="002C5F83">
        <w:t>I</w:t>
      </w:r>
      <w:r w:rsidRPr="009D76D9">
        <w:t xml:space="preserve">t may be </w:t>
      </w:r>
      <w:r w:rsidR="002C5F83">
        <w:t xml:space="preserve">improved or </w:t>
      </w:r>
      <w:r w:rsidRPr="009D76D9">
        <w:t>up-dated depending on the further details and requirements we get from our industrial use case providers.</w:t>
      </w:r>
    </w:p>
    <w:p w14:paraId="27D68FF3" w14:textId="1DB4B316" w:rsidR="009D76D9" w:rsidRDefault="009D76D9" w:rsidP="009D76D9">
      <w:pPr>
        <w:pStyle w:val="ITEAHeading2"/>
      </w:pPr>
      <w:bookmarkStart w:id="19" w:name="_Toc419711796"/>
      <w:bookmarkStart w:id="20" w:name="_Toc428449620"/>
      <w:r w:rsidRPr="009D76D9">
        <w:t>Structure of the document</w:t>
      </w:r>
      <w:bookmarkEnd w:id="19"/>
      <w:bookmarkEnd w:id="20"/>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3C78E96C" w14:textId="77777777" w:rsidR="00B62A82" w:rsidRDefault="000F116A" w:rsidP="00B62A82">
      <w:pPr>
        <w:pStyle w:val="ITEATableBullets"/>
      </w:pPr>
      <w:r>
        <w:t xml:space="preserve">Chapter 2 </w:t>
      </w:r>
      <w:r w:rsidR="00B62A82">
        <w:t>describes the ergonomics guidelines</w:t>
      </w:r>
    </w:p>
    <w:p w14:paraId="53EEED17" w14:textId="2FD964D9" w:rsidR="000F116A" w:rsidRDefault="00B62A82" w:rsidP="00B62A82">
      <w:pPr>
        <w:pStyle w:val="ITEATableBullets"/>
      </w:pPr>
      <w:r>
        <w:t>Chapter 3 WIP-Ergonomics Guideline of the Locations view</w:t>
      </w:r>
    </w:p>
    <w:p w14:paraId="56E1C1A9" w14:textId="1525F100" w:rsidR="00880589" w:rsidRPr="00740AA8" w:rsidRDefault="00880589" w:rsidP="00740AA8">
      <w:pPr>
        <w:pStyle w:val="ITEAHeading2"/>
      </w:pPr>
      <w:bookmarkStart w:id="21" w:name="_Toc419711797"/>
      <w:bookmarkStart w:id="22" w:name="_Toc428449621"/>
      <w:r w:rsidRPr="00740AA8">
        <w:t>Terms, abbreviations and definitions</w:t>
      </w:r>
      <w:bookmarkEnd w:id="21"/>
      <w:bookmarkEnd w:id="22"/>
    </w:p>
    <w:tbl>
      <w:tblPr>
        <w:tblStyle w:val="MediumShading1-Accent2"/>
        <w:tblW w:w="0" w:type="auto"/>
        <w:tblLook w:val="04A0" w:firstRow="1" w:lastRow="0" w:firstColumn="1" w:lastColumn="0" w:noHBand="0" w:noVBand="1"/>
      </w:tblPr>
      <w:tblGrid>
        <w:gridCol w:w="1490"/>
        <w:gridCol w:w="763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E3317D" w14:paraId="762E8CD6"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A33474D" w14:textId="72DDF7D5" w:rsidR="00E3317D" w:rsidRPr="00A86A03" w:rsidRDefault="00E3317D" w:rsidP="00DF14E8">
            <w:pPr>
              <w:pStyle w:val="ITEABodyText"/>
              <w:rPr>
                <w:color w:val="000000"/>
              </w:rPr>
            </w:pPr>
            <w:r>
              <w:rPr>
                <w:color w:val="000000"/>
              </w:rPr>
              <w:t>MW</w:t>
            </w:r>
          </w:p>
        </w:tc>
        <w:tc>
          <w:tcPr>
            <w:tcW w:w="7630" w:type="dxa"/>
          </w:tcPr>
          <w:p w14:paraId="3C431FFA" w14:textId="48799D97" w:rsidR="00E3317D" w:rsidRDefault="00E3317D"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ModelWriter</w:t>
            </w:r>
          </w:p>
        </w:tc>
      </w:tr>
    </w:tbl>
    <w:p w14:paraId="3B28FAA6" w14:textId="77777777" w:rsidR="00880589" w:rsidRPr="00880589" w:rsidRDefault="00880589" w:rsidP="00880589">
      <w:pPr>
        <w:pStyle w:val="ITEABodyText"/>
      </w:pPr>
    </w:p>
    <w:p w14:paraId="033D0505" w14:textId="0B629B6C" w:rsidR="00397912" w:rsidRPr="009301B2" w:rsidRDefault="00856915" w:rsidP="00781966">
      <w:pPr>
        <w:pStyle w:val="ITEAHeading1"/>
      </w:pPr>
      <w:bookmarkStart w:id="23" w:name="_Toc419711798"/>
      <w:bookmarkStart w:id="24" w:name="_Toc428449622"/>
      <w:r>
        <w:lastRenderedPageBreak/>
        <w:t>The Ergonomics Guidelines</w:t>
      </w:r>
      <w:bookmarkEnd w:id="23"/>
      <w:bookmarkEnd w:id="24"/>
    </w:p>
    <w:p w14:paraId="31980831" w14:textId="79DCE5D1" w:rsidR="00B0203C" w:rsidRDefault="00650714" w:rsidP="00B0203C">
      <w:pPr>
        <w:pStyle w:val="ITEABodyText"/>
      </w:pPr>
      <w:r>
        <w:t>The</w:t>
      </w:r>
      <w:r w:rsidR="00B0203C">
        <w:t xml:space="preserve"> Ergonomics Guidelines </w:t>
      </w:r>
      <w:r>
        <w:t>are</w:t>
      </w:r>
      <w:r w:rsidR="00B0203C">
        <w:t xml:space="preserve"> about providing all the graphical user interfaces of the editor allowing the user to interact with the Knowledge Base content. </w:t>
      </w:r>
      <w:r w:rsidR="00270B93">
        <w:t>In this section we define</w:t>
      </w:r>
      <w:r w:rsidR="00B0203C">
        <w:t xml:space="preserve"> the list of ergonomics errors to prevent while implementing the editor. </w:t>
      </w:r>
    </w:p>
    <w:p w14:paraId="307F0E67" w14:textId="77777777" w:rsidR="00B0203C" w:rsidRDefault="00B0203C" w:rsidP="00B0203C">
      <w:pPr>
        <w:pStyle w:val="ITEABodyText"/>
      </w:pPr>
    </w:p>
    <w:p w14:paraId="15584DA7" w14:textId="3010713D" w:rsidR="00B0203C" w:rsidRDefault="00B0203C" w:rsidP="00B0203C">
      <w:pPr>
        <w:pStyle w:val="ITEABodyText"/>
      </w:pPr>
      <w:r>
        <w:t xml:space="preserve">Basing on lessons from past development of Intent, ModelWriter does not handle </w:t>
      </w:r>
      <w:r w:rsidR="00003AB7">
        <w:t xml:space="preserve">explicit mappings </w:t>
      </w:r>
      <w:r>
        <w:t xml:space="preserve">in documentations. This choice is made to prevent </w:t>
      </w:r>
      <w:r w:rsidR="00003AB7">
        <w:t xml:space="preserve">any </w:t>
      </w:r>
      <w:r>
        <w:t xml:space="preserve">efficiency problem while listening for the user modifications. </w:t>
      </w:r>
    </w:p>
    <w:p w14:paraId="77A7B709" w14:textId="77777777" w:rsidR="00B0203C" w:rsidRDefault="00B0203C" w:rsidP="00B0203C">
      <w:pPr>
        <w:pStyle w:val="ITEABodyText"/>
      </w:pPr>
      <w:r>
        <w:t>We assume that the editor will be used to:</w:t>
      </w:r>
    </w:p>
    <w:p w14:paraId="7825DD63" w14:textId="6ACE7F41" w:rsidR="00B0203C" w:rsidRDefault="00B0203C" w:rsidP="00B0203C">
      <w:pPr>
        <w:pStyle w:val="ITEABodyBullets"/>
      </w:pPr>
      <w:r>
        <w:t>efficiently display the documentation content;</w:t>
      </w:r>
    </w:p>
    <w:p w14:paraId="01D4F486" w14:textId="61B57778" w:rsidR="00003AB7" w:rsidRDefault="00003AB7" w:rsidP="00B0203C">
      <w:pPr>
        <w:pStyle w:val="ITEABodyBullets"/>
      </w:pPr>
      <w:r>
        <w:t>efficiently handle listening modifications in the documentation</w:t>
      </w:r>
    </w:p>
    <w:p w14:paraId="5FAB0863" w14:textId="0EF4D847" w:rsidR="00B0203C" w:rsidRDefault="00B0203C" w:rsidP="00B0203C">
      <w:pPr>
        <w:pStyle w:val="ITEABodyBullets"/>
      </w:pPr>
      <w:r>
        <w:t>cleverly allow the mapping of the documentation and the models;</w:t>
      </w:r>
    </w:p>
    <w:p w14:paraId="3F6DADAF" w14:textId="6219D26A" w:rsidR="00B0203C" w:rsidRDefault="00B0203C" w:rsidP="00B0203C">
      <w:pPr>
        <w:pStyle w:val="ITEABodyBullets"/>
      </w:pPr>
      <w:r>
        <w:t>display the models existing links;</w:t>
      </w:r>
    </w:p>
    <w:p w14:paraId="6DACE5BE" w14:textId="13AA164F" w:rsidR="00B0203C" w:rsidRDefault="00B0203C" w:rsidP="00B0203C">
      <w:pPr>
        <w:pStyle w:val="ITEABodyBullets"/>
      </w:pPr>
      <w:r>
        <w:t>keep up-to-date by reconciling and by synchronizing the links;</w:t>
      </w:r>
    </w:p>
    <w:p w14:paraId="1CF69BB1" w14:textId="6445B881" w:rsidR="00B0203C" w:rsidRDefault="00003AB7" w:rsidP="00B0203C">
      <w:pPr>
        <w:pStyle w:val="ITEABodyBullets"/>
      </w:pPr>
      <w:proofErr w:type="gramStart"/>
      <w:r>
        <w:t>handling</w:t>
      </w:r>
      <w:proofErr w:type="gramEnd"/>
      <w:r w:rsidR="00B0203C">
        <w:t xml:space="preserve"> actions like: export a documentation</w:t>
      </w:r>
      <w:r>
        <w:t xml:space="preserve"> or a part of it</w:t>
      </w:r>
      <w:r w:rsidR="00B0203C">
        <w:t>, export a model, navigate from the editor to the linked models elements, etc.</w:t>
      </w:r>
    </w:p>
    <w:p w14:paraId="3BBF9DE8" w14:textId="77777777" w:rsidR="00B0203C" w:rsidRDefault="00B0203C" w:rsidP="00B0203C">
      <w:pPr>
        <w:rPr>
          <w:rFonts w:ascii="Times New Roman" w:hAnsi="Times New Roman"/>
          <w:color w:val="auto"/>
          <w:sz w:val="24"/>
        </w:rPr>
      </w:pPr>
    </w:p>
    <w:p w14:paraId="4119A77F" w14:textId="77777777" w:rsidR="00B0203C" w:rsidRDefault="00B0203C" w:rsidP="00B0203C">
      <w:pPr>
        <w:pStyle w:val="ITEABodyText"/>
      </w:pPr>
      <w:r>
        <w:t>Consequently, the MW editor will look as follows:</w:t>
      </w:r>
    </w:p>
    <w:p w14:paraId="616250F9" w14:textId="0E18D998" w:rsidR="00931705" w:rsidRDefault="00931705" w:rsidP="004E6A29">
      <w:pPr>
        <w:pStyle w:val="ITEABodyText"/>
        <w:jc w:val="center"/>
        <w:rPr>
          <w:noProof/>
          <w:highlight w:val="yellow"/>
          <w:rtl/>
          <w:lang w:val="en-US" w:eastAsia="en-US" w:bidi="fa-IR"/>
        </w:rPr>
      </w:pPr>
      <w:r>
        <w:rPr>
          <w:noProof/>
          <w:highlight w:val="yellow"/>
          <w:lang w:val="en-US" w:eastAsia="en-US"/>
        </w:rPr>
        <w:drawing>
          <wp:inline distT="0" distB="0" distL="0" distR="0" wp14:anchorId="76153563" wp14:editId="67539F72">
            <wp:extent cx="5743575" cy="3152775"/>
            <wp:effectExtent l="0" t="0" r="9525" b="9525"/>
            <wp:docPr id="7" name="Picture 7" descr="C:\Users\Moharram\Downloads\modelwritersketches\ModelWriter Eclipse Editor - Model and Writer Part in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rram\Downloads\modelwritersketches\ModelWriter Eclipse Editor - Model and Writer Part in Ac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3575" cy="3152775"/>
                    </a:xfrm>
                    <a:prstGeom prst="rect">
                      <a:avLst/>
                    </a:prstGeom>
                    <a:noFill/>
                    <a:ln>
                      <a:noFill/>
                    </a:ln>
                  </pic:spPr>
                </pic:pic>
              </a:graphicData>
            </a:graphic>
          </wp:inline>
        </w:drawing>
      </w:r>
    </w:p>
    <w:p w14:paraId="243C2A59" w14:textId="77777777" w:rsidR="00003AB7" w:rsidRDefault="00003AB7" w:rsidP="00B0203C">
      <w:pPr>
        <w:pStyle w:val="ITEABodyText"/>
      </w:pPr>
    </w:p>
    <w:p w14:paraId="55DBB8AA" w14:textId="0AADF6E5" w:rsidR="00B0203C" w:rsidRDefault="00B0203C" w:rsidP="00B0203C">
      <w:pPr>
        <w:pStyle w:val="ITEABodyText"/>
      </w:pPr>
      <w:r>
        <w:t xml:space="preserve">The left side of the editor, called the </w:t>
      </w:r>
      <w:r w:rsidR="00003AB7">
        <w:rPr>
          <w:b/>
          <w:bCs/>
        </w:rPr>
        <w:t>Writer</w:t>
      </w:r>
      <w:r>
        <w:rPr>
          <w:b/>
          <w:bCs/>
        </w:rPr>
        <w:t xml:space="preserve"> Part</w:t>
      </w:r>
      <w:r>
        <w:t xml:space="preserve">, illustrates the document content regardless all formatting issues. The right side of the editor, called the </w:t>
      </w:r>
      <w:r>
        <w:rPr>
          <w:b/>
          <w:bCs/>
        </w:rPr>
        <w:t>Model Links Part</w:t>
      </w:r>
      <w:r>
        <w:t>, displays the models concepts to link and the models concepts already linked with the current selection in the document part. The next sections of this document detail each of these parts specification.</w:t>
      </w:r>
    </w:p>
    <w:p w14:paraId="69484838" w14:textId="77777777" w:rsidR="00B0203C" w:rsidRDefault="00B0203C" w:rsidP="00B0203C">
      <w:pPr>
        <w:pStyle w:val="ITEABodyText"/>
      </w:pPr>
    </w:p>
    <w:p w14:paraId="15076CDB" w14:textId="4797338E" w:rsidR="00B0203C" w:rsidRDefault="00B0203C" w:rsidP="00B0203C">
      <w:pPr>
        <w:pStyle w:val="ITEAHeading2"/>
      </w:pPr>
      <w:bookmarkStart w:id="25" w:name="_Toc419711799"/>
      <w:bookmarkStart w:id="26" w:name="_Toc428449623"/>
      <w:r>
        <w:t xml:space="preserve">The </w:t>
      </w:r>
      <w:r w:rsidR="00B27CB1">
        <w:t>Writer</w:t>
      </w:r>
      <w:r>
        <w:t xml:space="preserve"> Part</w:t>
      </w:r>
      <w:bookmarkEnd w:id="25"/>
      <w:bookmarkEnd w:id="26"/>
    </w:p>
    <w:p w14:paraId="4DA04B0B" w14:textId="44B0F1EF" w:rsidR="00B0203C" w:rsidRDefault="00B0203C" w:rsidP="00B0203C">
      <w:pPr>
        <w:pStyle w:val="ITEABodyText"/>
      </w:pPr>
      <w:r>
        <w:t xml:space="preserve">The </w:t>
      </w:r>
      <w:r w:rsidR="00B27CB1">
        <w:t>Writer</w:t>
      </w:r>
      <w:r>
        <w:t xml:space="preserve"> part </w:t>
      </w:r>
      <w:r w:rsidR="00003AB7">
        <w:t xml:space="preserve">shall </w:t>
      </w:r>
      <w:r>
        <w:t xml:space="preserve">allow users </w:t>
      </w:r>
      <w:r w:rsidR="00B27CB1">
        <w:t xml:space="preserve">to edit their document, </w:t>
      </w:r>
      <w:r>
        <w:t>to select either a word or a text part or a section or even multiple selection of one or more kind of those elements.</w:t>
      </w:r>
    </w:p>
    <w:p w14:paraId="196BD491" w14:textId="77777777" w:rsidR="00B0203C" w:rsidRDefault="00B0203C" w:rsidP="00B0203C">
      <w:pPr>
        <w:pStyle w:val="ITEABodyText"/>
      </w:pPr>
    </w:p>
    <w:p w14:paraId="58C683E9" w14:textId="4CD5D9F4" w:rsidR="00B0203C" w:rsidRDefault="00B0203C" w:rsidP="00B0203C">
      <w:pPr>
        <w:pStyle w:val="ITEABodyText"/>
      </w:pPr>
      <w:r>
        <w:t xml:space="preserve">The </w:t>
      </w:r>
      <w:r w:rsidR="00B27CB1">
        <w:rPr>
          <w:b/>
          <w:bCs/>
        </w:rPr>
        <w:t>Writer</w:t>
      </w:r>
      <w:r>
        <w:rPr>
          <w:b/>
          <w:bCs/>
        </w:rPr>
        <w:t xml:space="preserve"> Part</w:t>
      </w:r>
      <w:r>
        <w:t xml:space="preserve"> </w:t>
      </w:r>
      <w:r w:rsidR="00B27CB1">
        <w:t>shall offer</w:t>
      </w:r>
      <w:r>
        <w:t xml:space="preserve"> the next actions:</w:t>
      </w:r>
    </w:p>
    <w:p w14:paraId="52BF5530" w14:textId="48901FD2" w:rsidR="00B0203C" w:rsidRDefault="00B27CB1" w:rsidP="004E6A29">
      <w:pPr>
        <w:pStyle w:val="ITEABodyBullets"/>
      </w:pPr>
      <w:r>
        <w:t>T</w:t>
      </w:r>
      <w:r w:rsidR="00B0203C">
        <w:t xml:space="preserve">he </w:t>
      </w:r>
      <w:r w:rsidR="00B0203C">
        <w:rPr>
          <w:b/>
          <w:bCs/>
        </w:rPr>
        <w:t xml:space="preserve">Search </w:t>
      </w:r>
      <w:r w:rsidR="00B0203C">
        <w:t xml:space="preserve">action which is available by using </w:t>
      </w:r>
      <w:r w:rsidR="00CD3E24">
        <w:t>a</w:t>
      </w:r>
      <w:r w:rsidR="00B0203C">
        <w:t xml:space="preserve"> </w:t>
      </w:r>
      <w:r w:rsidR="00B0203C">
        <w:rPr>
          <w:b/>
          <w:bCs/>
        </w:rPr>
        <w:t>Search Area</w:t>
      </w:r>
      <w:r w:rsidR="00B0203C">
        <w:t xml:space="preserve">. It helps users to seek either a specific word or a sentence by filtering the document content in the </w:t>
      </w:r>
      <w:r w:rsidR="00B0203C">
        <w:rPr>
          <w:b/>
          <w:bCs/>
        </w:rPr>
        <w:t>Document Part</w:t>
      </w:r>
      <w:r w:rsidR="00B0203C">
        <w:t>.</w:t>
      </w:r>
    </w:p>
    <w:p w14:paraId="11340096" w14:textId="15A79B91" w:rsidR="00B0203C" w:rsidRDefault="00B27CB1" w:rsidP="004E6A29">
      <w:pPr>
        <w:pStyle w:val="ITEABodyBullets"/>
      </w:pPr>
      <w:r>
        <w:t>T</w:t>
      </w:r>
      <w:r w:rsidR="00B0203C">
        <w:t xml:space="preserve">he </w:t>
      </w:r>
      <w:r w:rsidR="00B0203C">
        <w:rPr>
          <w:b/>
          <w:bCs/>
        </w:rPr>
        <w:t xml:space="preserve">Import </w:t>
      </w:r>
      <w:r w:rsidR="00B0203C">
        <w:t xml:space="preserve">action which is available by selecting the </w:t>
      </w:r>
      <w:r w:rsidR="00B0203C">
        <w:rPr>
          <w:b/>
          <w:bCs/>
        </w:rPr>
        <w:t>Import button</w:t>
      </w:r>
      <w:r w:rsidR="00B0203C">
        <w:t>. It allows users to import a document either from the File System or from his Workspace. When the user chooses to import a new document, a new window appears to allow him browsing the File System or the Workspace as shown in the next screenshot.</w:t>
      </w:r>
    </w:p>
    <w:p w14:paraId="13072E6C" w14:textId="45445420" w:rsidR="00B0203C" w:rsidRDefault="00B0203C" w:rsidP="004E6A29">
      <w:pPr>
        <w:pStyle w:val="ITEABodyText"/>
        <w:jc w:val="center"/>
        <w:rPr>
          <w:rFonts w:ascii="Times New Roman" w:hAnsi="Times New Roman"/>
          <w:color w:val="auto"/>
          <w:sz w:val="24"/>
        </w:rPr>
      </w:pPr>
      <w:r>
        <w:rPr>
          <w:noProof/>
          <w:lang w:val="en-US" w:eastAsia="en-US"/>
        </w:rPr>
        <w:drawing>
          <wp:inline distT="0" distB="0" distL="0" distR="0" wp14:anchorId="3BB3192B" wp14:editId="06109582">
            <wp:extent cx="2819400" cy="990600"/>
            <wp:effectExtent l="0" t="0" r="0" b="0"/>
            <wp:docPr id="8" name="Image 8" descr="https://lh5.googleusercontent.com/787MDlclNBbxcY0PjghBbpx4AUQ79okR6nTB7A6Z2p4QPuPwXTFrWvf_n9exiA3n-2RMIeESHhAsSp0PxYZQhuS54uPZ-GNNXUTtbEU5fqpJRHFV5MwvDN41YZNHtQETpUIg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787MDlclNBbxcY0PjghBbpx4AUQ79okR6nTB7A6Z2p4QPuPwXTFrWvf_n9exiA3n-2RMIeESHhAsSp0PxYZQhuS54uPZ-GNNXUTtbEU5fqpJRHFV5MwvDN41YZNHtQETpUIgm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990600"/>
                    </a:xfrm>
                    <a:prstGeom prst="rect">
                      <a:avLst/>
                    </a:prstGeom>
                    <a:noFill/>
                    <a:ln>
                      <a:noFill/>
                    </a:ln>
                  </pic:spPr>
                </pic:pic>
              </a:graphicData>
            </a:graphic>
          </wp:inline>
        </w:drawing>
      </w:r>
    </w:p>
    <w:p w14:paraId="73CB1313" w14:textId="2D139901" w:rsidR="00CB10AD" w:rsidRDefault="00CB10AD" w:rsidP="004E6A29">
      <w:pPr>
        <w:pStyle w:val="ITEABodyBullets"/>
      </w:pPr>
      <w:r w:rsidRPr="00CB10AD">
        <w:rPr>
          <w:b/>
        </w:rPr>
        <w:t>Drag &amp; Drop</w:t>
      </w:r>
      <w:r>
        <w:t xml:space="preserve"> </w:t>
      </w:r>
      <w:r w:rsidR="00111BBC">
        <w:t xml:space="preserve">(shall be available using the mouse) </w:t>
      </w:r>
      <w:r>
        <w:t>action which allows users to drag a document and drop it to open it in the writer part.</w:t>
      </w:r>
    </w:p>
    <w:p w14:paraId="158C93FE" w14:textId="0F9DA019" w:rsidR="00B0203C" w:rsidRDefault="00381001" w:rsidP="004E6A29">
      <w:pPr>
        <w:pStyle w:val="ITEABodyBullets"/>
      </w:pPr>
      <w:r>
        <w:t>T</w:t>
      </w:r>
      <w:r w:rsidR="00B0203C">
        <w:t xml:space="preserve">he </w:t>
      </w:r>
      <w:r w:rsidR="00B0203C">
        <w:rPr>
          <w:b/>
          <w:bCs/>
        </w:rPr>
        <w:t xml:space="preserve">Selection </w:t>
      </w:r>
      <w:r w:rsidR="00B0203C">
        <w:t xml:space="preserve">action </w:t>
      </w:r>
      <w:r w:rsidR="00111BBC">
        <w:t>(</w:t>
      </w:r>
      <w:r w:rsidR="00BD5F6E">
        <w:t xml:space="preserve">shall be </w:t>
      </w:r>
      <w:r w:rsidR="00111BBC">
        <w:t xml:space="preserve">available using a keyboard shortcut) </w:t>
      </w:r>
      <w:r w:rsidR="00B0203C">
        <w:t>which is available by selecting either a word or a sentence or a section. It helps users to link the current selection to one or more model concept.</w:t>
      </w:r>
    </w:p>
    <w:p w14:paraId="4D1637F0" w14:textId="77777777" w:rsidR="00B0203C" w:rsidRDefault="00B0203C" w:rsidP="00B0203C">
      <w:pPr>
        <w:rPr>
          <w:rFonts w:ascii="Times New Roman" w:hAnsi="Times New Roman"/>
          <w:color w:val="auto"/>
          <w:sz w:val="24"/>
        </w:rPr>
      </w:pPr>
    </w:p>
    <w:p w14:paraId="686CC2A9" w14:textId="6B14157E" w:rsidR="00B0203C" w:rsidRDefault="00B0203C" w:rsidP="004E6A29">
      <w:pPr>
        <w:pStyle w:val="ITEABodyText"/>
      </w:pPr>
      <w:r>
        <w:t xml:space="preserve">After a document import, the document part must contain the whole content of the imported document. The content will </w:t>
      </w:r>
      <w:r w:rsidR="008E08AE">
        <w:t>display</w:t>
      </w:r>
      <w:r>
        <w:t xml:space="preserve"> the same original document content composition.</w:t>
      </w:r>
    </w:p>
    <w:p w14:paraId="4A7B8D9C" w14:textId="77777777" w:rsidR="00931705" w:rsidRDefault="00931705" w:rsidP="004E6A29">
      <w:pPr>
        <w:pStyle w:val="ITEABodyText"/>
      </w:pPr>
    </w:p>
    <w:p w14:paraId="0CB8A783" w14:textId="75BB6D29" w:rsidR="00931705" w:rsidRDefault="00931705" w:rsidP="004E6A29">
      <w:pPr>
        <w:pStyle w:val="ITEABodyText"/>
      </w:pPr>
      <w:r>
        <w:rPr>
          <w:noProof/>
          <w:lang w:val="en-US" w:eastAsia="en-US"/>
        </w:rPr>
        <w:drawing>
          <wp:inline distT="0" distB="0" distL="0" distR="0" wp14:anchorId="6E6451AE" wp14:editId="6E81698E">
            <wp:extent cx="5743575" cy="3152775"/>
            <wp:effectExtent l="0" t="0" r="9525" b="9525"/>
            <wp:docPr id="9" name="Picture 9" descr="C:\Users\Moharram\Downloads\modelwritersketches\ModelWriter Eclipse Editor - Writer Part in Action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rram\Downloads\modelwritersketches\ModelWriter Eclipse Editor - Writer Part in Action 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152775"/>
                    </a:xfrm>
                    <a:prstGeom prst="rect">
                      <a:avLst/>
                    </a:prstGeom>
                    <a:noFill/>
                    <a:ln>
                      <a:noFill/>
                    </a:ln>
                  </pic:spPr>
                </pic:pic>
              </a:graphicData>
            </a:graphic>
          </wp:inline>
        </w:drawing>
      </w:r>
    </w:p>
    <w:p w14:paraId="2F74AA62" w14:textId="00086834" w:rsidR="00B0203C" w:rsidRDefault="00B0203C" w:rsidP="004E6A29">
      <w:pPr>
        <w:pStyle w:val="ITEABodyText"/>
        <w:jc w:val="center"/>
      </w:pPr>
    </w:p>
    <w:p w14:paraId="41348664" w14:textId="5797137F" w:rsidR="00B0203C" w:rsidRDefault="00931705" w:rsidP="00931705">
      <w:pPr>
        <w:pStyle w:val="ITEABodyText"/>
      </w:pPr>
      <w:r>
        <w:t>The writer part will have the capability of marking a term and then connecting a term to another term or a model element which is already marked.</w:t>
      </w:r>
    </w:p>
    <w:p w14:paraId="1714884B" w14:textId="77777777" w:rsidR="00B0203C" w:rsidRDefault="00B0203C" w:rsidP="004E6A29">
      <w:pPr>
        <w:pStyle w:val="ITEABodyText"/>
      </w:pPr>
    </w:p>
    <w:p w14:paraId="09BD502F" w14:textId="77777777" w:rsidR="00B0203C" w:rsidRDefault="00B0203C" w:rsidP="004E6A29">
      <w:pPr>
        <w:pStyle w:val="ITEAHeading2"/>
      </w:pPr>
      <w:bookmarkStart w:id="27" w:name="_Toc419711800"/>
      <w:bookmarkStart w:id="28" w:name="_Toc428449624"/>
      <w:r>
        <w:lastRenderedPageBreak/>
        <w:t>The Model Links Part</w:t>
      </w:r>
      <w:bookmarkEnd w:id="27"/>
      <w:bookmarkEnd w:id="28"/>
    </w:p>
    <w:p w14:paraId="79ABA397" w14:textId="77777777" w:rsidR="00B0203C" w:rsidRDefault="00B0203C" w:rsidP="004E6A29">
      <w:pPr>
        <w:pStyle w:val="ITEABodyText"/>
      </w:pPr>
      <w:r>
        <w:t xml:space="preserve">The model links part must allow users to check for a text selection in the document part the already linked concepts </w:t>
      </w:r>
      <w:r>
        <w:rPr>
          <w:b/>
          <w:bCs/>
        </w:rPr>
        <w:t xml:space="preserve">and </w:t>
      </w:r>
      <w:r>
        <w:t>the list of the potential links.</w:t>
      </w:r>
    </w:p>
    <w:p w14:paraId="48AFC819" w14:textId="77777777" w:rsidR="00B0203C" w:rsidRDefault="00B0203C" w:rsidP="004E6A29">
      <w:pPr>
        <w:pStyle w:val="ITEABodyText"/>
      </w:pPr>
    </w:p>
    <w:p w14:paraId="1A9C44D2" w14:textId="77777777" w:rsidR="00B0203C" w:rsidRDefault="00B0203C" w:rsidP="004E6A29">
      <w:pPr>
        <w:pStyle w:val="ITEABodyText"/>
      </w:pPr>
      <w:r>
        <w:t xml:space="preserve">The </w:t>
      </w:r>
      <w:r>
        <w:rPr>
          <w:b/>
          <w:bCs/>
        </w:rPr>
        <w:t>Model Links Part</w:t>
      </w:r>
      <w:r>
        <w:t xml:space="preserve"> offers the next actions:</w:t>
      </w:r>
    </w:p>
    <w:p w14:paraId="7808E8AE" w14:textId="77777777" w:rsidR="00B0203C" w:rsidRDefault="00B0203C" w:rsidP="004E6A29">
      <w:pPr>
        <w:pStyle w:val="ITEABodyBullets"/>
      </w:pPr>
      <w:proofErr w:type="gramStart"/>
      <w:r>
        <w:t>the</w:t>
      </w:r>
      <w:proofErr w:type="gramEnd"/>
      <w:r>
        <w:t xml:space="preserve"> </w:t>
      </w:r>
      <w:r>
        <w:rPr>
          <w:b/>
          <w:bCs/>
        </w:rPr>
        <w:t xml:space="preserve">Search </w:t>
      </w:r>
      <w:r>
        <w:t xml:space="preserve">action which is available by using the </w:t>
      </w:r>
      <w:r>
        <w:rPr>
          <w:b/>
          <w:bCs/>
        </w:rPr>
        <w:t>Search Area</w:t>
      </w:r>
      <w:r>
        <w:t>. It helps users to seek a model concept.</w:t>
      </w:r>
    </w:p>
    <w:p w14:paraId="08D3447D" w14:textId="77777777" w:rsidR="00B0203C" w:rsidRDefault="00B0203C" w:rsidP="004E6A29">
      <w:pPr>
        <w:pStyle w:val="ITEABodyBullets"/>
      </w:pPr>
      <w:proofErr w:type="gramStart"/>
      <w:r>
        <w:t>the</w:t>
      </w:r>
      <w:proofErr w:type="gramEnd"/>
      <w:r>
        <w:t xml:space="preserve"> </w:t>
      </w:r>
      <w:r>
        <w:rPr>
          <w:b/>
          <w:bCs/>
        </w:rPr>
        <w:t xml:space="preserve">Add </w:t>
      </w:r>
      <w:r>
        <w:t xml:space="preserve">action which is available by selecting the </w:t>
      </w:r>
      <w:r>
        <w:rPr>
          <w:b/>
          <w:bCs/>
        </w:rPr>
        <w:t>Add button</w:t>
      </w:r>
      <w:r>
        <w:t>. It allows users to add a plugin from the File System or from his Workspace to consider either the contained models or the contained Java concepts or both of them. When the user chooses to add a new plugin to work with, a new window appears to allow him browsing the File System or the Workspace as shown in the next screenshot. This window displays also the already working with plugins list.</w:t>
      </w:r>
    </w:p>
    <w:p w14:paraId="2BF72AD4" w14:textId="339E6B78" w:rsidR="00B0203C" w:rsidRDefault="00B0203C" w:rsidP="004E6A29">
      <w:pPr>
        <w:pStyle w:val="ITEABodyText"/>
        <w:jc w:val="center"/>
        <w:rPr>
          <w:rFonts w:ascii="Times New Roman" w:hAnsi="Times New Roman"/>
          <w:color w:val="auto"/>
          <w:sz w:val="24"/>
        </w:rPr>
      </w:pPr>
      <w:r>
        <w:rPr>
          <w:noProof/>
          <w:lang w:val="en-US" w:eastAsia="en-US"/>
        </w:rPr>
        <w:drawing>
          <wp:inline distT="0" distB="0" distL="0" distR="0" wp14:anchorId="0C3FB899" wp14:editId="5CA4A6C3">
            <wp:extent cx="3479800" cy="3259455"/>
            <wp:effectExtent l="0" t="0" r="6350" b="0"/>
            <wp:docPr id="6" name="Image 6" descr="https://lh5.googleusercontent.com/uzAkdMtH00CO35PTudCg5yiytqoXG8aYgbJAb43HQEcC1EKUa1oDbsknnZt9hY9rxKpiGSs-snULMP3SfC8Ztuvx-UP-9bzVjOkGFElKtlnIkQJRLl-kJoxmI5uPLf6NVqOv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zAkdMtH00CO35PTudCg5yiytqoXG8aYgbJAb43HQEcC1EKUa1oDbsknnZt9hY9rxKpiGSs-snULMP3SfC8Ztuvx-UP-9bzVjOkGFElKtlnIkQJRLl-kJoxmI5uPLf6NVqOvR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9800" cy="3259455"/>
                    </a:xfrm>
                    <a:prstGeom prst="rect">
                      <a:avLst/>
                    </a:prstGeom>
                    <a:noFill/>
                    <a:ln>
                      <a:noFill/>
                    </a:ln>
                  </pic:spPr>
                </pic:pic>
              </a:graphicData>
            </a:graphic>
          </wp:inline>
        </w:drawing>
      </w:r>
    </w:p>
    <w:p w14:paraId="4432E26E" w14:textId="77777777" w:rsidR="00B0203C" w:rsidRPr="004E6A29" w:rsidRDefault="00B0203C" w:rsidP="004E6A29">
      <w:pPr>
        <w:pStyle w:val="ITEABodyBullets"/>
      </w:pPr>
      <w:proofErr w:type="gramStart"/>
      <w:r w:rsidRPr="004E6A29">
        <w:t>the</w:t>
      </w:r>
      <w:proofErr w:type="gramEnd"/>
      <w:r w:rsidRPr="004E6A29">
        <w:t xml:space="preserve"> </w:t>
      </w:r>
      <w:r w:rsidRPr="004E6A29">
        <w:rPr>
          <w:b/>
        </w:rPr>
        <w:t>Remove</w:t>
      </w:r>
      <w:r w:rsidRPr="004E6A29">
        <w:t xml:space="preserve"> Working With plugin action which is available either by a single click on the Working With button or by single click on the </w:t>
      </w:r>
      <w:r w:rsidRPr="004E6A29">
        <w:rPr>
          <w:b/>
        </w:rPr>
        <w:t>Add</w:t>
      </w:r>
      <w:r w:rsidRPr="004E6A29">
        <w:t xml:space="preserve"> button. It allows the user to retrieve a plugin with which he was working with from the list. This action will automatically delete all the already existing links between the document content and the concerned plugin concepts. The user must validate his choice before deleting the linked concepts.</w:t>
      </w:r>
    </w:p>
    <w:p w14:paraId="6F256083" w14:textId="77777777" w:rsidR="00B0203C" w:rsidRDefault="00B0203C" w:rsidP="004E6A29">
      <w:pPr>
        <w:pStyle w:val="ITEABodyBullets"/>
      </w:pPr>
      <w:proofErr w:type="gramStart"/>
      <w:r w:rsidRPr="004E6A29">
        <w:t>the</w:t>
      </w:r>
      <w:proofErr w:type="gramEnd"/>
      <w:r w:rsidRPr="004E6A29">
        <w:t xml:space="preserve"> </w:t>
      </w:r>
      <w:r w:rsidRPr="004E6A29">
        <w:rPr>
          <w:b/>
        </w:rPr>
        <w:t>Check/Uncheck</w:t>
      </w:r>
      <w:r w:rsidRPr="004E6A29">
        <w:t xml:space="preserve"> concept to link action which is available by checking the box of a </w:t>
      </w:r>
      <w:bookmarkStart w:id="29" w:name="_GoBack"/>
      <w:bookmarkEnd w:id="29"/>
      <w:r w:rsidRPr="004E6A29">
        <w:t>concept in the model links part. It helps users to link the current selection (in the document part) to one or more model concept (in the model links part).</w:t>
      </w:r>
    </w:p>
    <w:p w14:paraId="07F47788" w14:textId="154F0739" w:rsidR="00B0203C" w:rsidRPr="00B2421B" w:rsidRDefault="00B0203C" w:rsidP="00931705">
      <w:pPr>
        <w:pStyle w:val="ITEABodyText"/>
        <w:rPr>
          <w:rFonts w:ascii="Times New Roman" w:hAnsi="Times New Roman"/>
          <w:color w:val="auto"/>
          <w:sz w:val="24"/>
        </w:rPr>
      </w:pPr>
    </w:p>
    <w:p w14:paraId="63C4697F" w14:textId="2468DC56" w:rsidR="00EC7F7A" w:rsidRDefault="0023237A" w:rsidP="0023237A">
      <w:pPr>
        <w:pStyle w:val="ITEAHeading1"/>
      </w:pPr>
      <w:bookmarkStart w:id="30" w:name="_Toc428449625"/>
      <w:r>
        <w:lastRenderedPageBreak/>
        <w:t>WIP – Ergonomics Guid</w:t>
      </w:r>
      <w:r w:rsidR="00B91375">
        <w:t>e</w:t>
      </w:r>
      <w:r>
        <w:t>line of the Locations view</w:t>
      </w:r>
      <w:bookmarkEnd w:id="30"/>
    </w:p>
    <w:p w14:paraId="5140BEF6" w14:textId="187DF9DA" w:rsidR="0023237A" w:rsidRDefault="00DD3BEC" w:rsidP="0023237A">
      <w:pPr>
        <w:pStyle w:val="ITEABodyText"/>
        <w:rPr>
          <w:lang w:eastAsia="en-US"/>
        </w:rPr>
      </w:pPr>
      <w:r>
        <w:rPr>
          <w:lang w:eastAsia="en-US"/>
        </w:rPr>
        <w:t>The location</w:t>
      </w:r>
      <w:r w:rsidR="007E64B9">
        <w:rPr>
          <w:lang w:eastAsia="en-US"/>
        </w:rPr>
        <w:t>s</w:t>
      </w:r>
      <w:r>
        <w:rPr>
          <w:lang w:eastAsia="en-US"/>
        </w:rPr>
        <w:t xml:space="preserve"> view </w:t>
      </w:r>
      <w:r w:rsidR="007412A9">
        <w:rPr>
          <w:lang w:eastAsia="en-US"/>
        </w:rPr>
        <w:t>is</w:t>
      </w:r>
      <w:r>
        <w:rPr>
          <w:lang w:eastAsia="en-US"/>
        </w:rPr>
        <w:t xml:space="preserve"> used to filter and locate all the location</w:t>
      </w:r>
      <w:r w:rsidR="00E97426">
        <w:rPr>
          <w:lang w:eastAsia="en-US"/>
        </w:rPr>
        <w:t>s</w:t>
      </w:r>
      <w:r>
        <w:rPr>
          <w:lang w:eastAsia="en-US"/>
        </w:rPr>
        <w:t xml:space="preserve"> linked to a </w:t>
      </w:r>
      <w:r w:rsidR="007D450F">
        <w:rPr>
          <w:lang w:eastAsia="en-US"/>
        </w:rPr>
        <w:t xml:space="preserve">given </w:t>
      </w:r>
      <w:r>
        <w:rPr>
          <w:lang w:eastAsia="en-US"/>
        </w:rPr>
        <w:t>selection in the editor.</w:t>
      </w:r>
    </w:p>
    <w:p w14:paraId="026D3D05" w14:textId="77777777" w:rsidR="00DD3BEC" w:rsidRPr="0023237A" w:rsidRDefault="00DD3BEC" w:rsidP="0023237A">
      <w:pPr>
        <w:pStyle w:val="ITEABodyText"/>
        <w:rPr>
          <w:lang w:eastAsia="en-US"/>
        </w:rPr>
      </w:pPr>
    </w:p>
    <w:p w14:paraId="144B5140" w14:textId="34A6B8EF" w:rsidR="00B0203C" w:rsidRDefault="007412A9" w:rsidP="00642734">
      <w:pPr>
        <w:pStyle w:val="ITEABodyText"/>
      </w:pPr>
      <w:r>
        <w:t xml:space="preserve">Several </w:t>
      </w:r>
      <w:r w:rsidR="008F7458">
        <w:t>actions and areas</w:t>
      </w:r>
      <w:r>
        <w:t xml:space="preserve"> are available in this view:</w:t>
      </w:r>
    </w:p>
    <w:p w14:paraId="42237FCE" w14:textId="440C84AB" w:rsidR="007412A9" w:rsidRDefault="007412A9" w:rsidP="007412A9">
      <w:pPr>
        <w:pStyle w:val="ITEABodyText"/>
        <w:numPr>
          <w:ilvl w:val="0"/>
          <w:numId w:val="32"/>
        </w:numPr>
      </w:pPr>
      <w:r>
        <w:t xml:space="preserve">The “Select </w:t>
      </w:r>
      <w:r w:rsidR="00C27C14">
        <w:t>knowledge base</w:t>
      </w:r>
      <w:r>
        <w:t xml:space="preserve"> to work with” </w:t>
      </w:r>
      <w:r w:rsidR="001D687A">
        <w:t>action which leads</w:t>
      </w:r>
      <w:r>
        <w:t xml:space="preserve"> to define </w:t>
      </w:r>
      <w:r w:rsidR="005A7220">
        <w:t>or to create the</w:t>
      </w:r>
      <w:r>
        <w:t xml:space="preserve"> knowledge base </w:t>
      </w:r>
      <w:r w:rsidR="005A7220">
        <w:t xml:space="preserve">that </w:t>
      </w:r>
      <w:r>
        <w:t>will be used.</w:t>
      </w:r>
    </w:p>
    <w:p w14:paraId="2CC9D5AE" w14:textId="18D0D9D7" w:rsidR="007412A9" w:rsidRDefault="007412A9" w:rsidP="007412A9">
      <w:pPr>
        <w:pStyle w:val="ITEABodyText"/>
        <w:numPr>
          <w:ilvl w:val="0"/>
          <w:numId w:val="32"/>
        </w:numPr>
      </w:pPr>
      <w:r>
        <w:t xml:space="preserve">The “Group by location” </w:t>
      </w:r>
      <w:r w:rsidR="001D687A">
        <w:t>action</w:t>
      </w:r>
      <w:r>
        <w:t xml:space="preserve"> which lead</w:t>
      </w:r>
      <w:r w:rsidR="00912B9B">
        <w:t>s</w:t>
      </w:r>
      <w:r>
        <w:t xml:space="preserve"> to group the displayed information basing on the location container of all linked locations</w:t>
      </w:r>
      <w:r w:rsidR="00AB130D">
        <w:t>.</w:t>
      </w:r>
    </w:p>
    <w:p w14:paraId="367A71F5" w14:textId="2F4A60ED" w:rsidR="007412A9" w:rsidRDefault="007412A9" w:rsidP="007412A9">
      <w:pPr>
        <w:pStyle w:val="ITEABodyText"/>
        <w:numPr>
          <w:ilvl w:val="0"/>
          <w:numId w:val="32"/>
        </w:numPr>
      </w:pPr>
      <w:r>
        <w:t>The “Filter</w:t>
      </w:r>
      <w:r w:rsidR="00C14AEF">
        <w:t>ing</w:t>
      </w:r>
      <w:r>
        <w:t xml:space="preserve">” </w:t>
      </w:r>
      <w:r w:rsidR="00C14AEF">
        <w:t xml:space="preserve">actions </w:t>
      </w:r>
      <w:r>
        <w:t xml:space="preserve">which help to show/hide valid, changed </w:t>
      </w:r>
      <w:r w:rsidR="00C27C14">
        <w:t>and/</w:t>
      </w:r>
      <w:r>
        <w:t>or deleted locations links.</w:t>
      </w:r>
    </w:p>
    <w:p w14:paraId="3714C705" w14:textId="755EDE0C" w:rsidR="007412A9" w:rsidRDefault="007412A9" w:rsidP="007412A9">
      <w:pPr>
        <w:pStyle w:val="ITEABodyText"/>
        <w:numPr>
          <w:ilvl w:val="0"/>
          <w:numId w:val="32"/>
        </w:numPr>
      </w:pPr>
      <w:r>
        <w:t xml:space="preserve">The </w:t>
      </w:r>
      <w:r w:rsidR="00AB130D">
        <w:t>“D</w:t>
      </w:r>
      <w:r>
        <w:t>efine scope</w:t>
      </w:r>
      <w:r w:rsidR="00AB130D">
        <w:t>”</w:t>
      </w:r>
      <w:r>
        <w:t xml:space="preserve"> </w:t>
      </w:r>
      <w:r w:rsidR="00411ABC">
        <w:t>action</w:t>
      </w:r>
      <w:r>
        <w:t xml:space="preserve"> which is needed to select resources </w:t>
      </w:r>
      <w:r w:rsidR="006C76C2">
        <w:t>in the scope of the</w:t>
      </w:r>
      <w:r w:rsidR="00EC4F00">
        <w:t xml:space="preserve"> currently</w:t>
      </w:r>
      <w:r w:rsidR="006C76C2">
        <w:t xml:space="preserve"> edited resource.</w:t>
      </w:r>
    </w:p>
    <w:p w14:paraId="762C0193" w14:textId="1D2E520E" w:rsidR="009626A3" w:rsidRDefault="008F7458" w:rsidP="009626A3">
      <w:pPr>
        <w:pStyle w:val="ITEABodyText"/>
        <w:numPr>
          <w:ilvl w:val="0"/>
          <w:numId w:val="32"/>
        </w:numPr>
      </w:pPr>
      <w:r>
        <w:t xml:space="preserve">The </w:t>
      </w:r>
      <w:r w:rsidR="003139E5">
        <w:t>“Filter” area which can be used to display a subset of linked locations</w:t>
      </w:r>
      <w:r w:rsidR="003B0261">
        <w:t>.</w:t>
      </w:r>
    </w:p>
    <w:p w14:paraId="150E9AFC" w14:textId="3CC5598B" w:rsidR="009626A3" w:rsidRDefault="009626A3" w:rsidP="009626A3">
      <w:pPr>
        <w:pStyle w:val="ITEABodyText"/>
        <w:numPr>
          <w:ilvl w:val="0"/>
          <w:numId w:val="32"/>
        </w:numPr>
      </w:pPr>
      <w:r>
        <w:t>The “linked locations” area which displays all the linked locations to a given selection from the editor</w:t>
      </w:r>
      <w:r w:rsidR="00E91C56">
        <w:t>.</w:t>
      </w:r>
    </w:p>
    <w:p w14:paraId="5A5C4123" w14:textId="203BC092" w:rsidR="00903AE6" w:rsidRDefault="00903AE6" w:rsidP="00903AE6">
      <w:pPr>
        <w:pStyle w:val="ITEABodyText"/>
      </w:pPr>
      <w:r>
        <w:t>The whole set of linked locations must be displayed in the outline to give the user a global information about all the linked location in the editor.</w:t>
      </w:r>
    </w:p>
    <w:p w14:paraId="2878C9C9" w14:textId="77777777" w:rsidR="00B0203C" w:rsidRDefault="00B0203C" w:rsidP="00642734">
      <w:pPr>
        <w:pStyle w:val="ITEABodyText"/>
      </w:pPr>
    </w:p>
    <w:p w14:paraId="01102254" w14:textId="77777777" w:rsidR="008F772D" w:rsidRPr="00EC7F7A" w:rsidRDefault="008F772D" w:rsidP="00642734">
      <w:pPr>
        <w:pStyle w:val="ITEABodyText"/>
      </w:pPr>
    </w:p>
    <w:sectPr w:rsidR="008F772D" w:rsidRPr="00EC7F7A" w:rsidSect="00857876">
      <w:headerReference w:type="default" r:id="rId17"/>
      <w:footerReference w:type="default" r:id="rId18"/>
      <w:headerReference w:type="first" r:id="rId19"/>
      <w:footerReference w:type="first" r:id="rId2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B1CB5" w14:textId="77777777" w:rsidR="00836D21" w:rsidRDefault="00836D21" w:rsidP="00963638">
      <w:r>
        <w:separator/>
      </w:r>
    </w:p>
  </w:endnote>
  <w:endnote w:type="continuationSeparator" w:id="0">
    <w:p w14:paraId="137A9D09" w14:textId="77777777" w:rsidR="00836D21" w:rsidRDefault="00836D2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ＭＳ Ｐ明朝"/>
    <w:charset w:val="00"/>
    <w:family w:val="roman"/>
    <w:pitch w:val="variable"/>
    <w:sig w:usb0="E0000AFF" w:usb1="500078FF" w:usb2="00000021" w:usb3="00000000" w:csb0="000001BF"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809"/>
      <w:gridCol w:w="7477"/>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31705">
            <w:rPr>
              <w:rStyle w:val="PageNumber"/>
              <w:rFonts w:cs="Arial"/>
              <w:noProof/>
              <w:szCs w:val="20"/>
            </w:rPr>
            <w:t>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31705">
            <w:rPr>
              <w:rStyle w:val="PageNumber"/>
              <w:rFonts w:cs="Arial"/>
              <w:b/>
              <w:noProof/>
              <w:szCs w:val="20"/>
            </w:rPr>
            <w:t>8</w:t>
          </w:r>
          <w:r w:rsidRPr="00CF6CCA">
            <w:rPr>
              <w:rStyle w:val="PageNumber"/>
              <w:rFonts w:cs="Arial"/>
              <w:szCs w:val="20"/>
            </w:rPr>
            <w:fldChar w:fldCharType="end"/>
          </w:r>
        </w:p>
      </w:tc>
      <w:tc>
        <w:tcPr>
          <w:tcW w:w="7477" w:type="dxa"/>
          <w:shd w:val="clear" w:color="auto" w:fill="auto"/>
        </w:tcPr>
        <w:p w14:paraId="3D78750D" w14:textId="0C15243D" w:rsidR="00796B92" w:rsidRPr="00CA166C" w:rsidRDefault="00A22FFC" w:rsidP="00F506E9">
          <w:pPr>
            <w:pStyle w:val="Footer"/>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4CDBF" w14:textId="77777777" w:rsidR="00836D21" w:rsidRDefault="00836D21" w:rsidP="00963638">
      <w:r>
        <w:separator/>
      </w:r>
    </w:p>
  </w:footnote>
  <w:footnote w:type="continuationSeparator" w:id="0">
    <w:p w14:paraId="3CDD35E9" w14:textId="77777777" w:rsidR="00836D21" w:rsidRDefault="00836D21"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931705">
          <w:rPr>
            <w:noProof/>
          </w:rPr>
          <w:t>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11C474BA" w14:textId="2BE09432" w:rsidR="00796B92" w:rsidRPr="00ED1AF8" w:rsidRDefault="00874322" w:rsidP="006C5DAF">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93B21">
      <w:rPr>
        <w:rFonts w:eastAsiaTheme="minorHAnsi" w:cstheme="minorBidi"/>
        <w:color w:val="7F7F7F" w:themeColor="text1" w:themeTint="80"/>
        <w:spacing w:val="0"/>
        <w:sz w:val="18"/>
        <w:szCs w:val="18"/>
        <w:lang w:eastAsia="en-US"/>
      </w:rPr>
      <w:t>D6.4.1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6C5DAF" w:rsidRPr="00876136">
      <w:t>Ergonomics Guidelines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FE5B3B"/>
    <w:multiLevelType w:val="multilevel"/>
    <w:tmpl w:val="84AEA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4">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3EE67FA"/>
    <w:multiLevelType w:val="multilevel"/>
    <w:tmpl w:val="6F440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3D4A1219"/>
    <w:multiLevelType w:val="multilevel"/>
    <w:tmpl w:val="F51E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1DD0FC5"/>
    <w:multiLevelType w:val="multilevel"/>
    <w:tmpl w:val="75F2655A"/>
    <w:numStyleLink w:val="ITEAReferenceItem"/>
  </w:abstractNum>
  <w:abstractNum w:abstractNumId="13">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18">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6D081AA3"/>
    <w:multiLevelType w:val="hybridMultilevel"/>
    <w:tmpl w:val="B3101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A46EB6"/>
    <w:multiLevelType w:val="multilevel"/>
    <w:tmpl w:val="F64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5"/>
  </w:num>
  <w:num w:numId="2">
    <w:abstractNumId w:val="1"/>
  </w:num>
  <w:num w:numId="3">
    <w:abstractNumId w:val="22"/>
  </w:num>
  <w:num w:numId="4">
    <w:abstractNumId w:val="20"/>
  </w:num>
  <w:num w:numId="5">
    <w:abstractNumId w:val="3"/>
  </w:num>
  <w:num w:numId="6">
    <w:abstractNumId w:val="17"/>
  </w:num>
  <w:num w:numId="7">
    <w:abstractNumId w:val="18"/>
  </w:num>
  <w:num w:numId="8">
    <w:abstractNumId w:val="16"/>
  </w:num>
  <w:num w:numId="9">
    <w:abstractNumId w:val="8"/>
  </w:num>
  <w:num w:numId="10">
    <w:abstractNumId w:val="29"/>
  </w:num>
  <w:num w:numId="11">
    <w:abstractNumId w:val="11"/>
  </w:num>
  <w:num w:numId="12">
    <w:abstractNumId w:val="4"/>
  </w:num>
  <w:num w:numId="13">
    <w:abstractNumId w:val="19"/>
  </w:num>
  <w:num w:numId="14">
    <w:abstractNumId w:val="27"/>
  </w:num>
  <w:num w:numId="15">
    <w:abstractNumId w:val="7"/>
  </w:num>
  <w:num w:numId="16">
    <w:abstractNumId w:val="15"/>
  </w:num>
  <w:num w:numId="17">
    <w:abstractNumId w:val="0"/>
  </w:num>
  <w:num w:numId="18">
    <w:abstractNumId w:val="23"/>
  </w:num>
  <w:num w:numId="19">
    <w:abstractNumId w:val="14"/>
  </w:num>
  <w:num w:numId="20">
    <w:abstractNumId w:val="10"/>
  </w:num>
  <w:num w:numId="21">
    <w:abstractNumId w:val="26"/>
  </w:num>
  <w:num w:numId="22">
    <w:abstractNumId w:val="13"/>
  </w:num>
  <w:num w:numId="23">
    <w:abstractNumId w:val="21"/>
  </w:num>
  <w:num w:numId="24">
    <w:abstractNumId w:val="30"/>
  </w:num>
  <w:num w:numId="25">
    <w:abstractNumId w:val="28"/>
  </w:num>
  <w:num w:numId="26">
    <w:abstractNumId w:val="12"/>
  </w:num>
  <w:num w:numId="27">
    <w:abstractNumId w:val="9"/>
  </w:num>
  <w:num w:numId="28">
    <w:abstractNumId w:val="2"/>
    <w:lvlOverride w:ilvl="0">
      <w:lvl w:ilvl="0">
        <w:numFmt w:val="decimal"/>
        <w:lvlText w:val="%1."/>
        <w:lvlJc w:val="left"/>
      </w:lvl>
    </w:lvlOverride>
  </w:num>
  <w:num w:numId="29">
    <w:abstractNumId w:val="25"/>
  </w:num>
  <w:num w:numId="30">
    <w:abstractNumId w:val="6"/>
    <w:lvlOverride w:ilvl="0">
      <w:lvl w:ilvl="0">
        <w:numFmt w:val="decimal"/>
        <w:lvlText w:val="%1."/>
        <w:lvlJc w:val="left"/>
      </w:lvl>
    </w:lvlOverride>
  </w:num>
  <w:num w:numId="31">
    <w:abstractNumId w:val="6"/>
    <w:lvlOverride w:ilvl="0">
      <w:lvl w:ilvl="0">
        <w:numFmt w:val="decimal"/>
        <w:lvlText w:val="%1."/>
        <w:lvlJc w:val="left"/>
      </w:lvl>
    </w:lvlOverride>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97"/>
    <w:rsid w:val="000015F2"/>
    <w:rsid w:val="000019F3"/>
    <w:rsid w:val="00003574"/>
    <w:rsid w:val="0000369D"/>
    <w:rsid w:val="000037A8"/>
    <w:rsid w:val="0000386D"/>
    <w:rsid w:val="00003AB7"/>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1BBC"/>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687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FAC"/>
    <w:rsid w:val="001F7363"/>
    <w:rsid w:val="00200E6C"/>
    <w:rsid w:val="002012BC"/>
    <w:rsid w:val="00201778"/>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6BA"/>
    <w:rsid w:val="00220903"/>
    <w:rsid w:val="00223E91"/>
    <w:rsid w:val="00225EE8"/>
    <w:rsid w:val="0023010E"/>
    <w:rsid w:val="00230B87"/>
    <w:rsid w:val="0023237A"/>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62FD6"/>
    <w:rsid w:val="00270010"/>
    <w:rsid w:val="00270B93"/>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9A7"/>
    <w:rsid w:val="00293835"/>
    <w:rsid w:val="00293B21"/>
    <w:rsid w:val="00293C97"/>
    <w:rsid w:val="00295800"/>
    <w:rsid w:val="00295ABB"/>
    <w:rsid w:val="0029761F"/>
    <w:rsid w:val="002977AE"/>
    <w:rsid w:val="00297A2F"/>
    <w:rsid w:val="002A0CA5"/>
    <w:rsid w:val="002A47C8"/>
    <w:rsid w:val="002A5C14"/>
    <w:rsid w:val="002A686B"/>
    <w:rsid w:val="002B32D7"/>
    <w:rsid w:val="002B5F84"/>
    <w:rsid w:val="002B6717"/>
    <w:rsid w:val="002B6A4F"/>
    <w:rsid w:val="002C034A"/>
    <w:rsid w:val="002C1B52"/>
    <w:rsid w:val="002C36EC"/>
    <w:rsid w:val="002C51B0"/>
    <w:rsid w:val="002C587D"/>
    <w:rsid w:val="002C5F83"/>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39E5"/>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37CDA"/>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1001"/>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261"/>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1ABC"/>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0B0"/>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E6A29"/>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494"/>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F06"/>
    <w:rsid w:val="00587366"/>
    <w:rsid w:val="00590181"/>
    <w:rsid w:val="00590E68"/>
    <w:rsid w:val="00590EBB"/>
    <w:rsid w:val="00591063"/>
    <w:rsid w:val="00592E1C"/>
    <w:rsid w:val="0059379D"/>
    <w:rsid w:val="0059402D"/>
    <w:rsid w:val="00596BF0"/>
    <w:rsid w:val="00597824"/>
    <w:rsid w:val="005A1378"/>
    <w:rsid w:val="005A2FB2"/>
    <w:rsid w:val="005A5689"/>
    <w:rsid w:val="005A5A65"/>
    <w:rsid w:val="005A7220"/>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37D55"/>
    <w:rsid w:val="006401B6"/>
    <w:rsid w:val="006417C3"/>
    <w:rsid w:val="00641852"/>
    <w:rsid w:val="00641BF3"/>
    <w:rsid w:val="00641DA0"/>
    <w:rsid w:val="00642734"/>
    <w:rsid w:val="006428E8"/>
    <w:rsid w:val="006433A1"/>
    <w:rsid w:val="00644004"/>
    <w:rsid w:val="00645330"/>
    <w:rsid w:val="00646576"/>
    <w:rsid w:val="00647332"/>
    <w:rsid w:val="00647648"/>
    <w:rsid w:val="00650714"/>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5DAF"/>
    <w:rsid w:val="006C7367"/>
    <w:rsid w:val="006C76C2"/>
    <w:rsid w:val="006D0160"/>
    <w:rsid w:val="006D1834"/>
    <w:rsid w:val="006D2495"/>
    <w:rsid w:val="006D2556"/>
    <w:rsid w:val="006D3321"/>
    <w:rsid w:val="006D3C4B"/>
    <w:rsid w:val="006D4232"/>
    <w:rsid w:val="006D485D"/>
    <w:rsid w:val="006D6837"/>
    <w:rsid w:val="006D78C4"/>
    <w:rsid w:val="006E1314"/>
    <w:rsid w:val="006E16D1"/>
    <w:rsid w:val="006E2A44"/>
    <w:rsid w:val="006E428D"/>
    <w:rsid w:val="006E6EAC"/>
    <w:rsid w:val="006E6EFB"/>
    <w:rsid w:val="006E7C35"/>
    <w:rsid w:val="006F078D"/>
    <w:rsid w:val="006F1EA6"/>
    <w:rsid w:val="006F219F"/>
    <w:rsid w:val="006F2967"/>
    <w:rsid w:val="006F3F46"/>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AA8"/>
    <w:rsid w:val="007412A9"/>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450F"/>
    <w:rsid w:val="007D5225"/>
    <w:rsid w:val="007D7D3A"/>
    <w:rsid w:val="007E0C55"/>
    <w:rsid w:val="007E0E43"/>
    <w:rsid w:val="007E0F70"/>
    <w:rsid w:val="007E19A7"/>
    <w:rsid w:val="007E2F59"/>
    <w:rsid w:val="007E3350"/>
    <w:rsid w:val="007E33F2"/>
    <w:rsid w:val="007E3973"/>
    <w:rsid w:val="007E3FEE"/>
    <w:rsid w:val="007E4277"/>
    <w:rsid w:val="007E491A"/>
    <w:rsid w:val="007E4C65"/>
    <w:rsid w:val="007E64B9"/>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6D21"/>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6915"/>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08AE"/>
    <w:rsid w:val="008E2CC4"/>
    <w:rsid w:val="008E376A"/>
    <w:rsid w:val="008E44CA"/>
    <w:rsid w:val="008E5540"/>
    <w:rsid w:val="008E5593"/>
    <w:rsid w:val="008E66E0"/>
    <w:rsid w:val="008E70BE"/>
    <w:rsid w:val="008F02E1"/>
    <w:rsid w:val="008F0421"/>
    <w:rsid w:val="008F07AF"/>
    <w:rsid w:val="008F383A"/>
    <w:rsid w:val="008F3AC4"/>
    <w:rsid w:val="008F5DB0"/>
    <w:rsid w:val="008F7458"/>
    <w:rsid w:val="008F772D"/>
    <w:rsid w:val="00900FD9"/>
    <w:rsid w:val="009011FD"/>
    <w:rsid w:val="00903A33"/>
    <w:rsid w:val="00903AE6"/>
    <w:rsid w:val="00905DC0"/>
    <w:rsid w:val="00907245"/>
    <w:rsid w:val="00907EE6"/>
    <w:rsid w:val="0091114D"/>
    <w:rsid w:val="00912507"/>
    <w:rsid w:val="00912B9B"/>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301B2"/>
    <w:rsid w:val="00931705"/>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6A3"/>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130D"/>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203C"/>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21B"/>
    <w:rsid w:val="00B24573"/>
    <w:rsid w:val="00B25932"/>
    <w:rsid w:val="00B26C35"/>
    <w:rsid w:val="00B27873"/>
    <w:rsid w:val="00B27CB1"/>
    <w:rsid w:val="00B313D0"/>
    <w:rsid w:val="00B31B70"/>
    <w:rsid w:val="00B337C8"/>
    <w:rsid w:val="00B33BBC"/>
    <w:rsid w:val="00B365E1"/>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A82"/>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375"/>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F6E"/>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4AEF"/>
    <w:rsid w:val="00C150D6"/>
    <w:rsid w:val="00C17D4E"/>
    <w:rsid w:val="00C20E83"/>
    <w:rsid w:val="00C21668"/>
    <w:rsid w:val="00C25781"/>
    <w:rsid w:val="00C2730C"/>
    <w:rsid w:val="00C27C14"/>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5E7"/>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0AD"/>
    <w:rsid w:val="00CB18CD"/>
    <w:rsid w:val="00CB2EC4"/>
    <w:rsid w:val="00CB5AB3"/>
    <w:rsid w:val="00CB5D6B"/>
    <w:rsid w:val="00CB62EA"/>
    <w:rsid w:val="00CB6A70"/>
    <w:rsid w:val="00CB7C83"/>
    <w:rsid w:val="00CC19D0"/>
    <w:rsid w:val="00CC2639"/>
    <w:rsid w:val="00CC751E"/>
    <w:rsid w:val="00CD03C7"/>
    <w:rsid w:val="00CD2CFB"/>
    <w:rsid w:val="00CD3E24"/>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BEC"/>
    <w:rsid w:val="00DD4EF6"/>
    <w:rsid w:val="00DD5A52"/>
    <w:rsid w:val="00DD7305"/>
    <w:rsid w:val="00DD7768"/>
    <w:rsid w:val="00DE02E0"/>
    <w:rsid w:val="00DE229E"/>
    <w:rsid w:val="00DE3128"/>
    <w:rsid w:val="00DE321A"/>
    <w:rsid w:val="00DE3387"/>
    <w:rsid w:val="00DE63A8"/>
    <w:rsid w:val="00DF0150"/>
    <w:rsid w:val="00DF14E8"/>
    <w:rsid w:val="00DF48A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17D"/>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C56"/>
    <w:rsid w:val="00E936E3"/>
    <w:rsid w:val="00E945E1"/>
    <w:rsid w:val="00E95372"/>
    <w:rsid w:val="00E966B2"/>
    <w:rsid w:val="00E97000"/>
    <w:rsid w:val="00E97426"/>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4F00"/>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B1A"/>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98E"/>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5F"/>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03D0"/>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067B93CD-46FE-41FD-826D-52FDEABC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598634423">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yvan.lussaud@obeo.fr"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wa.rostren@obeo.fr"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6FF2F3BC-E331-4C20-A603-5BC72D99E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435</TotalTime>
  <Pages>8</Pages>
  <Words>1140</Words>
  <Characters>6502</Characters>
  <Application>Microsoft Office Word</Application>
  <DocSecurity>0</DocSecurity>
  <Lines>54</Lines>
  <Paragraphs>15</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111</cp:revision>
  <cp:lastPrinted>2015-04-20T10:56:00Z</cp:lastPrinted>
  <dcterms:created xsi:type="dcterms:W3CDTF">2015-04-20T09:59:00Z</dcterms:created>
  <dcterms:modified xsi:type="dcterms:W3CDTF">2015-08-27T14:11:00Z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