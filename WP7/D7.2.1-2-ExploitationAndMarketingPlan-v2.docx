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07D39A42" w14:textId="0EF6DEAA" w:rsidR="00207651" w:rsidRDefault="0022216F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D7.2.1-</w:t>
      </w:r>
      <w:r w:rsidR="006357F4">
        <w:rPr>
          <w:b/>
          <w:color w:val="00B050"/>
          <w:sz w:val="48"/>
          <w:szCs w:val="48"/>
        </w:rPr>
        <w:t>2</w:t>
      </w:r>
      <w:r>
        <w:rPr>
          <w:b/>
          <w:color w:val="00B050"/>
          <w:sz w:val="48"/>
          <w:szCs w:val="48"/>
        </w:rPr>
        <w:t xml:space="preserve"> </w:t>
      </w:r>
      <w:r w:rsidRPr="0022216F">
        <w:rPr>
          <w:b/>
          <w:color w:val="00B050"/>
          <w:sz w:val="48"/>
          <w:szCs w:val="48"/>
        </w:rPr>
        <w:t xml:space="preserve">Exploitation and Marketing Plan (release </w:t>
      </w:r>
      <w:r w:rsidR="006357F4">
        <w:rPr>
          <w:b/>
          <w:color w:val="00B050"/>
          <w:sz w:val="48"/>
          <w:szCs w:val="48"/>
        </w:rPr>
        <w:t>2</w:t>
      </w:r>
      <w:r w:rsidRPr="0022216F">
        <w:rPr>
          <w:b/>
          <w:color w:val="00B050"/>
          <w:sz w:val="48"/>
          <w:szCs w:val="48"/>
        </w:rPr>
        <w:t>)</w:t>
      </w:r>
    </w:p>
    <w:p w14:paraId="4E17132F" w14:textId="5BD1918B" w:rsidR="00BF5F63" w:rsidRPr="009301B2" w:rsidRDefault="00B12AC6" w:rsidP="00246F8D">
      <w:pPr>
        <w:pStyle w:val="ITEASubTitle"/>
      </w:pPr>
      <w:proofErr w:type="spellStart"/>
      <w:r>
        <w:t>ModelWriter</w:t>
      </w:r>
      <w:proofErr w:type="spellEnd"/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Sansinterligne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Sansinterligne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1F2718B9" w:rsidR="002115D5" w:rsidRPr="009301B2" w:rsidRDefault="002115D5" w:rsidP="002115D5">
      <w:pPr>
        <w:pStyle w:val="ITEABodyText"/>
      </w:pPr>
      <w:r>
        <w:t>Work Package: WP</w:t>
      </w:r>
      <w:r w:rsidR="0022216F">
        <w:t>7</w:t>
      </w:r>
    </w:p>
    <w:p w14:paraId="748CC0CA" w14:textId="21A5D1A6" w:rsidR="002115D5" w:rsidRPr="009301B2" w:rsidRDefault="002115D5" w:rsidP="002115D5">
      <w:pPr>
        <w:pStyle w:val="ITEABodyText"/>
      </w:pPr>
      <w:r>
        <w:t xml:space="preserve">Task: </w:t>
      </w:r>
      <w:r w:rsidRPr="002807D6">
        <w:t>T</w:t>
      </w:r>
      <w:r w:rsidR="0022216F">
        <w:t>72</w:t>
      </w:r>
      <w:r w:rsidRPr="002807D6">
        <w:t xml:space="preserve"> </w:t>
      </w:r>
      <w:r w:rsidR="0022216F">
        <w:t>–</w:t>
      </w:r>
      <w:r w:rsidRPr="002807D6">
        <w:t xml:space="preserve"> </w:t>
      </w:r>
      <w:r w:rsidR="0022216F">
        <w:t>Exploitation and marketing plan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601CDD96" w:rsidR="00207651" w:rsidRDefault="0022216F" w:rsidP="00207651">
      <w:pPr>
        <w:pStyle w:val="Corpsdetexte"/>
        <w:ind w:left="709"/>
        <w:rPr>
          <w:lang w:val="en-US"/>
        </w:rPr>
      </w:pPr>
      <w:r w:rsidRPr="00F078D5">
        <w:rPr>
          <w:lang w:val="en-US"/>
        </w:rPr>
        <w:t>Anne Monceaux</w:t>
      </w:r>
      <w:r w:rsidR="00207651" w:rsidRPr="00F078D5">
        <w:rPr>
          <w:lang w:val="en-US"/>
        </w:rPr>
        <w:t xml:space="preserve"> &lt;</w:t>
      </w:r>
      <w:r w:rsidRPr="00F078D5">
        <w:rPr>
          <w:lang w:val="en-US"/>
        </w:rPr>
        <w:t>anne.monceaux</w:t>
      </w:r>
      <w:r w:rsidR="00207651" w:rsidRPr="00F078D5">
        <w:rPr>
          <w:lang w:val="en-US"/>
        </w:rPr>
        <w:t>@</w:t>
      </w:r>
      <w:r w:rsidRPr="00F078D5">
        <w:rPr>
          <w:lang w:val="en-US"/>
        </w:rPr>
        <w:t>airbus</w:t>
      </w:r>
      <w:r w:rsidR="00207651" w:rsidRPr="00F078D5">
        <w:rPr>
          <w:lang w:val="en-US"/>
        </w:rPr>
        <w:t>.com&gt;</w:t>
      </w:r>
      <w:r w:rsidR="0094586B" w:rsidRPr="00F078D5">
        <w:rPr>
          <w:lang w:val="en-US"/>
        </w:rPr>
        <w:t xml:space="preserve"> (</w:t>
      </w:r>
      <w:r w:rsidRPr="00F078D5">
        <w:rPr>
          <w:lang w:val="en-US"/>
        </w:rPr>
        <w:t>AIRBUS GROUP</w:t>
      </w:r>
      <w:r w:rsidR="0094586B" w:rsidRPr="00F078D5">
        <w:rPr>
          <w:lang w:val="en-US"/>
        </w:rPr>
        <w:t>)</w:t>
      </w:r>
    </w:p>
    <w:p w14:paraId="07641E96" w14:textId="7C5384A6" w:rsidR="00432B9D" w:rsidRPr="00796943" w:rsidRDefault="00432B9D" w:rsidP="00207651">
      <w:pPr>
        <w:pStyle w:val="Corpsdetexte"/>
        <w:ind w:left="709"/>
        <w:rPr>
          <w:lang w:val="fr-FR"/>
        </w:rPr>
      </w:pPr>
      <w:r w:rsidRPr="00796943">
        <w:rPr>
          <w:lang w:val="fr-FR"/>
        </w:rPr>
        <w:t>Etienne Juliot &lt;Etienne.juliot@obeo.fr&gt; (OBEO)</w:t>
      </w:r>
    </w:p>
    <w:p w14:paraId="300233F2" w14:textId="7E59B120" w:rsidR="005E65A8" w:rsidRDefault="005E65A8" w:rsidP="00207651">
      <w:pPr>
        <w:pStyle w:val="Corpsdetexte"/>
        <w:ind w:left="709"/>
      </w:pPr>
      <w:r>
        <w:t>…</w:t>
      </w:r>
    </w:p>
    <w:p w14:paraId="7DF7BAE3" w14:textId="77777777" w:rsidR="00207651" w:rsidRDefault="00207651" w:rsidP="00207651">
      <w:pPr>
        <w:pStyle w:val="Corpsdetexte"/>
      </w:pPr>
    </w:p>
    <w:p w14:paraId="068F1C7E" w14:textId="2EFE36A4" w:rsidR="00207651" w:rsidRDefault="00207651" w:rsidP="00207651">
      <w:pPr>
        <w:pStyle w:val="Corpsdetexte"/>
      </w:pPr>
      <w:r w:rsidRPr="00B15F69">
        <w:t>Date:</w:t>
      </w:r>
      <w:r>
        <w:t xml:space="preserve"> </w:t>
      </w:r>
      <w:r w:rsidR="00432B9D">
        <w:t>12</w:t>
      </w:r>
      <w:r>
        <w:t>-</w:t>
      </w:r>
      <w:r w:rsidR="00432B9D">
        <w:t>Janv</w:t>
      </w:r>
      <w:r>
        <w:t>-201</w:t>
      </w:r>
      <w:r w:rsidR="00432B9D">
        <w:t>7</w:t>
      </w:r>
    </w:p>
    <w:p w14:paraId="06B5D4DD" w14:textId="46E39064" w:rsidR="001351A0" w:rsidRDefault="00207651" w:rsidP="00207651">
      <w:pPr>
        <w:pStyle w:val="ITEABodyText"/>
      </w:pPr>
      <w:r>
        <w:t xml:space="preserve">Version: </w:t>
      </w:r>
      <w:r w:rsidR="006357F4">
        <w:t>2</w:t>
      </w:r>
      <w:r>
        <w:t>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Default="001351A0" w:rsidP="00CA166C">
      <w:pPr>
        <w:pStyle w:val="ITEABodyText"/>
      </w:pPr>
    </w:p>
    <w:p w14:paraId="2498DE64" w14:textId="77777777" w:rsidR="00796943" w:rsidRDefault="00796943" w:rsidP="00CA166C">
      <w:pPr>
        <w:pStyle w:val="ITEABodyText"/>
      </w:pPr>
    </w:p>
    <w:p w14:paraId="17986458" w14:textId="77777777" w:rsidR="00796943" w:rsidRDefault="00796943" w:rsidP="00CA166C">
      <w:pPr>
        <w:pStyle w:val="ITEABodyText"/>
      </w:pPr>
    </w:p>
    <w:p w14:paraId="4C4E386B" w14:textId="77777777" w:rsidR="00796943" w:rsidRDefault="00796943" w:rsidP="00CA166C">
      <w:pPr>
        <w:pStyle w:val="ITEABodyText"/>
      </w:pPr>
    </w:p>
    <w:p w14:paraId="6FD74067" w14:textId="77777777" w:rsidR="00796943" w:rsidRPr="009301B2" w:rsidRDefault="00796943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76558797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</w:p>
    <w:tbl>
      <w:tblPr>
        <w:tblStyle w:val="Tramemoyenne1-Accent2"/>
        <w:tblW w:w="5000" w:type="pct"/>
        <w:tblLook w:val="04A0" w:firstRow="1" w:lastRow="0" w:firstColumn="1" w:lastColumn="0" w:noHBand="0" w:noVBand="1"/>
      </w:tblPr>
      <w:tblGrid>
        <w:gridCol w:w="1012"/>
        <w:gridCol w:w="2398"/>
        <w:gridCol w:w="1658"/>
        <w:gridCol w:w="4218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C7C14A8" w14:textId="65EB5A80" w:rsidR="004054F0" w:rsidRDefault="00E37CA1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Anne Monceaux</w:t>
            </w:r>
          </w:p>
        </w:tc>
        <w:tc>
          <w:tcPr>
            <w:tcW w:w="893" w:type="pct"/>
          </w:tcPr>
          <w:p w14:paraId="4F314C25" w14:textId="69830F16" w:rsidR="00973958" w:rsidRDefault="00A60944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30-Dec-201</w:t>
            </w:r>
            <w:r w:rsidR="00432B9D">
              <w:t>6</w:t>
            </w:r>
          </w:p>
        </w:tc>
        <w:tc>
          <w:tcPr>
            <w:tcW w:w="2271" w:type="pct"/>
          </w:tcPr>
          <w:p w14:paraId="3142FC7C" w14:textId="6CC92ED9" w:rsidR="00973958" w:rsidRDefault="00A60944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2247CBD9" w:rsidR="00973958" w:rsidRDefault="00432B9D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0.2.0</w:t>
            </w:r>
          </w:p>
        </w:tc>
        <w:tc>
          <w:tcPr>
            <w:tcW w:w="1291" w:type="pct"/>
          </w:tcPr>
          <w:p w14:paraId="32595ABC" w14:textId="376409D1" w:rsidR="00973958" w:rsidRDefault="00432B9D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Etienne Juliot</w:t>
            </w:r>
          </w:p>
        </w:tc>
        <w:tc>
          <w:tcPr>
            <w:tcW w:w="893" w:type="pct"/>
          </w:tcPr>
          <w:p w14:paraId="28FAB48B" w14:textId="13D9636E" w:rsidR="00973958" w:rsidRDefault="00432B9D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12-Janv-2017</w:t>
            </w:r>
          </w:p>
        </w:tc>
        <w:tc>
          <w:tcPr>
            <w:tcW w:w="2271" w:type="pct"/>
          </w:tcPr>
          <w:p w14:paraId="34ECEE98" w14:textId="7E96C52F" w:rsidR="00973958" w:rsidRDefault="00432B9D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Add </w:t>
            </w:r>
            <w:proofErr w:type="spellStart"/>
            <w:r>
              <w:rPr>
                <w:lang w:eastAsia="en-US"/>
              </w:rPr>
              <w:t>Obeo’s</w:t>
            </w:r>
            <w:proofErr w:type="spellEnd"/>
            <w:r>
              <w:rPr>
                <w:lang w:eastAsia="en-US"/>
              </w:rPr>
              <w:t xml:space="preserve"> input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6" w:name="_Toc389043586"/>
      <w:bookmarkStart w:id="7" w:name="_Toc389569496"/>
      <w:bookmarkStart w:id="8" w:name="_Toc396999121"/>
      <w:bookmarkStart w:id="9" w:name="_Toc397002645"/>
      <w:bookmarkStart w:id="10" w:name="_Toc397002679"/>
      <w:bookmarkStart w:id="11" w:name="_Toc397003062"/>
      <w:bookmarkStart w:id="12" w:name="_Toc397004130"/>
      <w:bookmarkStart w:id="13" w:name="_Toc397005048"/>
      <w:r w:rsidRPr="00687E44">
        <w:rPr>
          <w:lang w:val="en-GB"/>
        </w:rPr>
        <w:lastRenderedPageBreak/>
        <w:t>Table of Contents</w:t>
      </w:r>
      <w:bookmarkEnd w:id="6"/>
      <w:bookmarkEnd w:id="7"/>
    </w:p>
    <w:p w14:paraId="55397F34" w14:textId="77777777" w:rsidR="00E94129" w:rsidRDefault="0049173E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fr-FR" w:eastAsia="fr-FR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E94129" w:rsidRPr="005D0CCA">
        <w:rPr>
          <w:noProof/>
        </w:rPr>
        <w:t>Document History</w:t>
      </w:r>
      <w:r w:rsidR="00E94129">
        <w:rPr>
          <w:noProof/>
        </w:rPr>
        <w:tab/>
      </w:r>
      <w:r w:rsidR="00E94129">
        <w:rPr>
          <w:noProof/>
        </w:rPr>
        <w:fldChar w:fldCharType="begin"/>
      </w:r>
      <w:r w:rsidR="00E94129">
        <w:rPr>
          <w:noProof/>
        </w:rPr>
        <w:instrText xml:space="preserve"> PAGEREF _Toc476558797 \h </w:instrText>
      </w:r>
      <w:r w:rsidR="00E94129">
        <w:rPr>
          <w:noProof/>
        </w:rPr>
      </w:r>
      <w:r w:rsidR="00E94129">
        <w:rPr>
          <w:noProof/>
        </w:rPr>
        <w:fldChar w:fldCharType="separate"/>
      </w:r>
      <w:r w:rsidR="00E94129">
        <w:rPr>
          <w:noProof/>
        </w:rPr>
        <w:t>2</w:t>
      </w:r>
      <w:r w:rsidR="00E94129">
        <w:rPr>
          <w:noProof/>
        </w:rPr>
        <w:fldChar w:fldCharType="end"/>
      </w:r>
    </w:p>
    <w:p w14:paraId="19D1C15D" w14:textId="77777777" w:rsidR="00E94129" w:rsidRDefault="00E9412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fr-FR" w:eastAsia="fr-FR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_Toc476558798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F3D911" w14:textId="77777777" w:rsid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fr-FR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t xml:space="preserve"> Role of the deliverable</w:t>
      </w:r>
      <w:r>
        <w:tab/>
      </w:r>
      <w:r>
        <w:fldChar w:fldCharType="begin"/>
      </w:r>
      <w:r>
        <w:instrText xml:space="preserve"> PAGEREF _Toc476558799 \h </w:instrText>
      </w:r>
      <w:r>
        <w:fldChar w:fldCharType="separate"/>
      </w:r>
      <w:r>
        <w:t>4</w:t>
      </w:r>
      <w:r>
        <w:fldChar w:fldCharType="end"/>
      </w:r>
    </w:p>
    <w:p w14:paraId="0BDB1135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t xml:space="preserve"> Relations to other tasks and documents</w:t>
      </w:r>
      <w:r>
        <w:tab/>
      </w:r>
      <w:r>
        <w:fldChar w:fldCharType="begin"/>
      </w:r>
      <w:r>
        <w:instrText xml:space="preserve"> PAGEREF _Toc476558800 \h </w:instrText>
      </w:r>
      <w:r>
        <w:fldChar w:fldCharType="separate"/>
      </w:r>
      <w:r>
        <w:t>4</w:t>
      </w:r>
      <w:r>
        <w:fldChar w:fldCharType="end"/>
      </w:r>
    </w:p>
    <w:p w14:paraId="6E2FE249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>
        <w:t xml:space="preserve"> Terms, abbreviations and definitions</w:t>
      </w:r>
      <w:r>
        <w:tab/>
      </w:r>
      <w:r>
        <w:fldChar w:fldCharType="begin"/>
      </w:r>
      <w:r>
        <w:instrText xml:space="preserve"> PAGEREF _Toc476558801 \h </w:instrText>
      </w:r>
      <w:r>
        <w:fldChar w:fldCharType="separate"/>
      </w:r>
      <w:r>
        <w:t>4</w:t>
      </w:r>
      <w:r>
        <w:fldChar w:fldCharType="end"/>
      </w:r>
    </w:p>
    <w:p w14:paraId="3E090806" w14:textId="77777777" w:rsidR="00E94129" w:rsidRPr="00E94129" w:rsidRDefault="00E9412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2. Dissemination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_Toc476558802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85B19B" w14:textId="77777777" w:rsidR="00E94129" w:rsidRPr="00E94129" w:rsidRDefault="00E9412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3. 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_Toc476558803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FB88EF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>
        <w:t xml:space="preserve"> Key Stakeholders</w:t>
      </w:r>
      <w:r>
        <w:tab/>
      </w:r>
      <w:r>
        <w:fldChar w:fldCharType="begin"/>
      </w:r>
      <w:r>
        <w:instrText xml:space="preserve"> PAGEREF _Toc476558804 \h </w:instrText>
      </w:r>
      <w:r>
        <w:fldChar w:fldCharType="separate"/>
      </w:r>
      <w:r>
        <w:t>6</w:t>
      </w:r>
      <w:r>
        <w:fldChar w:fldCharType="end"/>
      </w:r>
    </w:p>
    <w:p w14:paraId="16C11BCF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>
        <w:t xml:space="preserve"> Key exploitable outcome of the project</w:t>
      </w:r>
      <w:r>
        <w:tab/>
      </w:r>
      <w:r>
        <w:fldChar w:fldCharType="begin"/>
      </w:r>
      <w:r>
        <w:instrText xml:space="preserve"> PAGEREF _Toc476558805 \h </w:instrText>
      </w:r>
      <w:r>
        <w:fldChar w:fldCharType="separate"/>
      </w:r>
      <w:r>
        <w:t>6</w:t>
      </w:r>
      <w:r>
        <w:fldChar w:fldCharType="end"/>
      </w:r>
    </w:p>
    <w:p w14:paraId="095485A8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>
        <w:t xml:space="preserve"> Potential customers</w:t>
      </w:r>
      <w:r>
        <w:tab/>
      </w:r>
      <w:r>
        <w:fldChar w:fldCharType="begin"/>
      </w:r>
      <w:r>
        <w:instrText xml:space="preserve"> PAGEREF _Toc476558806 \h </w:instrText>
      </w:r>
      <w:r>
        <w:fldChar w:fldCharType="separate"/>
      </w:r>
      <w:r>
        <w:t>7</w:t>
      </w:r>
      <w:r>
        <w:fldChar w:fldCharType="end"/>
      </w:r>
    </w:p>
    <w:p w14:paraId="0A982D04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</w:t>
      </w:r>
      <w:r>
        <w:t xml:space="preserve"> End users</w:t>
      </w:r>
      <w:r>
        <w:tab/>
      </w:r>
      <w:r>
        <w:fldChar w:fldCharType="begin"/>
      </w:r>
      <w:r>
        <w:instrText xml:space="preserve"> PAGEREF _Toc476558807 \h </w:instrText>
      </w:r>
      <w:r>
        <w:fldChar w:fldCharType="separate"/>
      </w:r>
      <w:r>
        <w:t>8</w:t>
      </w:r>
      <w:r>
        <w:fldChar w:fldCharType="end"/>
      </w:r>
    </w:p>
    <w:p w14:paraId="0B03A1A9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</w:t>
      </w:r>
      <w:r>
        <w:t xml:space="preserve"> Commercial companies</w:t>
      </w:r>
      <w:r>
        <w:tab/>
      </w:r>
      <w:r>
        <w:fldChar w:fldCharType="begin"/>
      </w:r>
      <w:r>
        <w:instrText xml:space="preserve"> PAGEREF _Toc476558808 \h </w:instrText>
      </w:r>
      <w:r>
        <w:fldChar w:fldCharType="separate"/>
      </w:r>
      <w:r>
        <w:t>9</w:t>
      </w:r>
      <w:r>
        <w:fldChar w:fldCharType="end"/>
      </w:r>
    </w:p>
    <w:p w14:paraId="255D9482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</w:t>
      </w:r>
      <w:r>
        <w:t xml:space="preserve"> Research organisms</w:t>
      </w:r>
      <w:r>
        <w:tab/>
      </w:r>
      <w:r>
        <w:fldChar w:fldCharType="begin"/>
      </w:r>
      <w:r>
        <w:instrText xml:space="preserve"> PAGEREF _Toc476558809 \h </w:instrText>
      </w:r>
      <w:r>
        <w:fldChar w:fldCharType="separate"/>
      </w:r>
      <w:r>
        <w:t>12</w:t>
      </w:r>
      <w:r>
        <w:fldChar w:fldCharType="end"/>
      </w:r>
    </w:p>
    <w:p w14:paraId="1216F6FA" w14:textId="77777777" w:rsidR="00E94129" w:rsidRPr="00E94129" w:rsidRDefault="00E9412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4. Pathway to exploitation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_Toc476558810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0D8DB2" w14:textId="77777777" w:rsidR="00E94129" w:rsidRPr="00E94129" w:rsidRDefault="00E9412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5. Exploitation &amp; marketing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_Toc476558811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0193F9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5.1.</w:t>
      </w:r>
      <w:r>
        <w:t xml:space="preserve"> Distribution channels</w:t>
      </w:r>
      <w:r>
        <w:tab/>
      </w:r>
      <w:r>
        <w:fldChar w:fldCharType="begin"/>
      </w:r>
      <w:r>
        <w:instrText xml:space="preserve"> PAGEREF _Toc476558812 \h </w:instrText>
      </w:r>
      <w:r>
        <w:fldChar w:fldCharType="separate"/>
      </w:r>
      <w:r>
        <w:t>15</w:t>
      </w:r>
      <w:r>
        <w:fldChar w:fldCharType="end"/>
      </w:r>
    </w:p>
    <w:p w14:paraId="549674AC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5.2.</w:t>
      </w:r>
      <w:r>
        <w:t xml:space="preserve"> Pricing models</w:t>
      </w:r>
      <w:r>
        <w:tab/>
      </w:r>
      <w:r>
        <w:fldChar w:fldCharType="begin"/>
      </w:r>
      <w:r>
        <w:instrText xml:space="preserve"> PAGEREF _Toc476558813 \h </w:instrText>
      </w:r>
      <w:r>
        <w:fldChar w:fldCharType="separate"/>
      </w:r>
      <w:r>
        <w:t>15</w:t>
      </w:r>
      <w:r>
        <w:fldChar w:fldCharType="end"/>
      </w:r>
    </w:p>
    <w:p w14:paraId="2B06D3AF" w14:textId="77777777" w:rsidR="00E94129" w:rsidRPr="00E94129" w:rsidRDefault="00E94129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5D0CCA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5.3.</w:t>
      </w:r>
      <w:r>
        <w:t xml:space="preserve"> Marketing Strategy</w:t>
      </w:r>
      <w:r>
        <w:tab/>
      </w:r>
      <w:r>
        <w:fldChar w:fldCharType="begin"/>
      </w:r>
      <w:r>
        <w:instrText xml:space="preserve"> PAGEREF _Toc476558814 \h </w:instrText>
      </w:r>
      <w:r>
        <w:fldChar w:fldCharType="separate"/>
      </w:r>
      <w:r>
        <w:t>15</w:t>
      </w:r>
      <w:r>
        <w:fldChar w:fldCharType="end"/>
      </w:r>
    </w:p>
    <w:p w14:paraId="3FF3BB50" w14:textId="77777777" w:rsidR="00E94129" w:rsidRDefault="00E9412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fr-FR" w:eastAsia="fr-FR"/>
        </w:rPr>
      </w:pPr>
      <w:r>
        <w:rPr>
          <w:noProof/>
        </w:rPr>
        <w:t>6.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_Toc476558815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65C4A2" w14:textId="77777777" w:rsidR="00E94129" w:rsidRDefault="00E9412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fr-FR" w:eastAsia="fr-FR"/>
        </w:rPr>
      </w:pPr>
      <w:r>
        <w:rPr>
          <w:noProof/>
        </w:rPr>
        <w:t>7.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_Toc476558816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fldChar w:fldCharType="end"/>
      </w:r>
      <w:bookmarkStart w:id="14" w:name="_Toc476558798"/>
      <w:bookmarkEnd w:id="8"/>
      <w:bookmarkEnd w:id="9"/>
      <w:bookmarkEnd w:id="10"/>
      <w:bookmarkEnd w:id="11"/>
      <w:bookmarkEnd w:id="12"/>
      <w:bookmarkEnd w:id="13"/>
      <w:r w:rsidR="00973958">
        <w:t>Introduction</w:t>
      </w:r>
      <w:bookmarkEnd w:id="14"/>
    </w:p>
    <w:p w14:paraId="5A79F649" w14:textId="1509901A" w:rsidR="00973958" w:rsidRDefault="00973958" w:rsidP="009D76D9">
      <w:pPr>
        <w:pStyle w:val="ITEAHeading2"/>
      </w:pPr>
      <w:bookmarkStart w:id="15" w:name="_Toc476558799"/>
      <w:r w:rsidRPr="00973958">
        <w:t>Role of the deliverable</w:t>
      </w:r>
      <w:bookmarkEnd w:id="15"/>
    </w:p>
    <w:p w14:paraId="5F22F53B" w14:textId="77777777" w:rsidR="00E37CA1" w:rsidRPr="005B7472" w:rsidRDefault="00E37CA1" w:rsidP="00E37CA1">
      <w:pPr>
        <w:spacing w:line="276" w:lineRule="auto"/>
        <w:jc w:val="both"/>
        <w:rPr>
          <w:lang w:val="en-US"/>
        </w:rPr>
      </w:pPr>
      <w:r w:rsidRPr="005B7472">
        <w:rPr>
          <w:lang w:val="en-US"/>
        </w:rPr>
        <w:t xml:space="preserve">The Exploitation Plan shall enable the members of the </w:t>
      </w:r>
      <w:proofErr w:type="spellStart"/>
      <w:r w:rsidRPr="005B7472">
        <w:rPr>
          <w:lang w:val="en-US"/>
        </w:rPr>
        <w:t>ModelWriter</w:t>
      </w:r>
      <w:proofErr w:type="spellEnd"/>
      <w:r w:rsidRPr="005B7472">
        <w:rPr>
          <w:lang w:val="en-US"/>
        </w:rPr>
        <w:t xml:space="preserve"> consortium to envisage the exploitation phase in a realistic and practical way by analyzing all aspects of the potential exploitation and commercialization of the project results.</w:t>
      </w:r>
    </w:p>
    <w:p w14:paraId="5B26C514" w14:textId="77777777" w:rsidR="00E37CA1" w:rsidRDefault="00E37CA1" w:rsidP="00E37CA1">
      <w:pPr>
        <w:spacing w:line="276" w:lineRule="auto"/>
        <w:jc w:val="both"/>
        <w:rPr>
          <w:lang w:val="en-US"/>
        </w:rPr>
      </w:pPr>
    </w:p>
    <w:p w14:paraId="796378A3" w14:textId="77777777" w:rsidR="00E37CA1" w:rsidRDefault="00E37CA1" w:rsidP="00E37CA1">
      <w:pPr>
        <w:spacing w:line="276" w:lineRule="auto"/>
        <w:jc w:val="both"/>
        <w:rPr>
          <w:lang w:val="en-US"/>
        </w:rPr>
      </w:pPr>
      <w:r w:rsidRPr="005B7472">
        <w:rPr>
          <w:lang w:val="en-US"/>
        </w:rPr>
        <w:t xml:space="preserve">End Users will provide analysis of ROI of </w:t>
      </w:r>
      <w:proofErr w:type="spellStart"/>
      <w:r w:rsidRPr="005B7472">
        <w:rPr>
          <w:lang w:val="en-US"/>
        </w:rPr>
        <w:t>ModelWriter</w:t>
      </w:r>
      <w:proofErr w:type="spellEnd"/>
      <w:r w:rsidRPr="005B7472">
        <w:rPr>
          <w:lang w:val="en-US"/>
        </w:rPr>
        <w:t xml:space="preserve"> for targeting the good price and the optimal commercial offer. This task will explore </w:t>
      </w:r>
      <w:proofErr w:type="spellStart"/>
      <w:r w:rsidRPr="005B7472">
        <w:rPr>
          <w:lang w:val="en-US"/>
        </w:rPr>
        <w:t>ModelWriter</w:t>
      </w:r>
      <w:proofErr w:type="spellEnd"/>
      <w:r w:rsidRPr="005B7472">
        <w:rPr>
          <w:lang w:val="en-US"/>
        </w:rPr>
        <w:t xml:space="preserve"> financial feasibility with two different alternatives:</w:t>
      </w:r>
    </w:p>
    <w:p w14:paraId="249CB5DA" w14:textId="77777777" w:rsidR="00A60944" w:rsidRPr="005B7472" w:rsidRDefault="00A60944" w:rsidP="00E37CA1">
      <w:pPr>
        <w:spacing w:line="276" w:lineRule="auto"/>
        <w:jc w:val="both"/>
        <w:rPr>
          <w:lang w:val="en-US"/>
        </w:rPr>
      </w:pPr>
    </w:p>
    <w:p w14:paraId="78180663" w14:textId="77777777" w:rsidR="00E37CA1" w:rsidRPr="005B7472" w:rsidRDefault="00E37CA1" w:rsidP="000018ED">
      <w:pPr>
        <w:pStyle w:val="Paragraphedeliste"/>
        <w:numPr>
          <w:ilvl w:val="0"/>
          <w:numId w:val="27"/>
        </w:numPr>
        <w:spacing w:line="276" w:lineRule="auto"/>
        <w:rPr>
          <w:lang w:val="en-US"/>
        </w:rPr>
      </w:pPr>
      <w:r w:rsidRPr="005B7472">
        <w:rPr>
          <w:lang w:val="en-US"/>
        </w:rPr>
        <w:t>among existing companies</w:t>
      </w:r>
    </w:p>
    <w:p w14:paraId="0E9C9396" w14:textId="48B7E03E" w:rsidR="009D76D9" w:rsidRPr="002A3CE5" w:rsidRDefault="00E37CA1" w:rsidP="000018ED">
      <w:pPr>
        <w:pStyle w:val="Paragraphedeliste"/>
        <w:numPr>
          <w:ilvl w:val="0"/>
          <w:numId w:val="27"/>
        </w:numPr>
        <w:spacing w:line="276" w:lineRule="auto"/>
        <w:rPr>
          <w:lang w:val="en-US"/>
        </w:rPr>
      </w:pPr>
      <w:r w:rsidRPr="005B7472">
        <w:rPr>
          <w:lang w:val="en-US"/>
        </w:rPr>
        <w:t>as an independent entity</w:t>
      </w:r>
      <w:r w:rsidRPr="005B7472">
        <w:t xml:space="preserve"> </w:t>
      </w:r>
    </w:p>
    <w:p w14:paraId="37AD6CF4" w14:textId="77777777" w:rsidR="002A3CE5" w:rsidRPr="002A3CE5" w:rsidRDefault="002A3CE5" w:rsidP="002A3CE5">
      <w:pPr>
        <w:spacing w:line="276" w:lineRule="auto"/>
        <w:rPr>
          <w:lang w:val="en-US"/>
        </w:rPr>
      </w:pPr>
    </w:p>
    <w:p w14:paraId="27D68FF3" w14:textId="31D9A72D" w:rsidR="009D76D9" w:rsidRDefault="00E37CA1" w:rsidP="009D76D9">
      <w:pPr>
        <w:pStyle w:val="ITEAHeading2"/>
      </w:pPr>
      <w:bookmarkStart w:id="16" w:name="_Toc476558800"/>
      <w:r>
        <w:t>Relation</w:t>
      </w:r>
      <w:r w:rsidR="00F3125F">
        <w:t>s</w:t>
      </w:r>
      <w:r>
        <w:t xml:space="preserve"> to other tasks and documents</w:t>
      </w:r>
      <w:bookmarkEnd w:id="16"/>
    </w:p>
    <w:p w14:paraId="70EC9B5D" w14:textId="312E1D21" w:rsidR="00E37CA1" w:rsidRDefault="00E37CA1" w:rsidP="00E37CA1">
      <w:pPr>
        <w:spacing w:line="276" w:lineRule="auto"/>
        <w:jc w:val="both"/>
      </w:pPr>
      <w:r>
        <w:t>This document is connected to sever</w:t>
      </w:r>
      <w:r w:rsidR="00FA4DF5">
        <w:t>al other tasks and deliverables:</w:t>
      </w:r>
    </w:p>
    <w:p w14:paraId="2D04EE13" w14:textId="77777777" w:rsidR="00FA4DF5" w:rsidRDefault="00FA4DF5" w:rsidP="00E37CA1">
      <w:pPr>
        <w:spacing w:line="276" w:lineRule="auto"/>
        <w:jc w:val="both"/>
      </w:pPr>
    </w:p>
    <w:p w14:paraId="401143B5" w14:textId="77777777" w:rsidR="00E37CA1" w:rsidRDefault="00E37CA1" w:rsidP="000018ED">
      <w:pPr>
        <w:pStyle w:val="Paragraphedeliste"/>
        <w:numPr>
          <w:ilvl w:val="0"/>
          <w:numId w:val="28"/>
        </w:numPr>
        <w:spacing w:line="276" w:lineRule="auto"/>
      </w:pPr>
      <w:proofErr w:type="spellStart"/>
      <w:r>
        <w:t>ModelWriter</w:t>
      </w:r>
      <w:proofErr w:type="spellEnd"/>
      <w:r>
        <w:t xml:space="preserve"> FPP includes a Market &amp; Business section with the initial state of art regarding the current trends and market, market opportunities, and a consolidated catalogue of exploitation potentials to be assessed and review periodically as the project progresses.</w:t>
      </w:r>
    </w:p>
    <w:p w14:paraId="715F5995" w14:textId="77777777" w:rsidR="00E37CA1" w:rsidRDefault="00E37CA1" w:rsidP="00E37CA1">
      <w:pPr>
        <w:pStyle w:val="Paragraphedeliste"/>
        <w:spacing w:line="276" w:lineRule="auto"/>
        <w:ind w:left="360"/>
      </w:pPr>
    </w:p>
    <w:p w14:paraId="4E29F495" w14:textId="06B9628C" w:rsidR="002A3CE5" w:rsidRDefault="002A3CE5" w:rsidP="002A3CE5">
      <w:pPr>
        <w:pStyle w:val="ITEABodyText"/>
      </w:pPr>
      <w:r>
        <w:t xml:space="preserve">Other WP7 deliverables report about </w:t>
      </w:r>
      <w:r w:rsidR="00E37CA1">
        <w:t>Dissemination</w:t>
      </w:r>
      <w:r>
        <w:t>, Networking</w:t>
      </w:r>
      <w:r w:rsidR="00E37CA1">
        <w:t xml:space="preserve"> </w:t>
      </w:r>
      <w:r>
        <w:t>and Standardization activities and results in the project.</w:t>
      </w:r>
    </w:p>
    <w:p w14:paraId="11063F0C" w14:textId="77777777" w:rsidR="002A3CE5" w:rsidRDefault="002A3CE5" w:rsidP="002A3CE5">
      <w:pPr>
        <w:pStyle w:val="ITEABodyText"/>
      </w:pPr>
    </w:p>
    <w:p w14:paraId="0D217066" w14:textId="560AA1C3" w:rsidR="00880589" w:rsidRDefault="00880589" w:rsidP="00E37CA1">
      <w:pPr>
        <w:pStyle w:val="ITEABodyText"/>
      </w:pPr>
    </w:p>
    <w:p w14:paraId="56E1C1A9" w14:textId="1525F100" w:rsidR="00880589" w:rsidRPr="00740AA8" w:rsidRDefault="00880589" w:rsidP="00740AA8">
      <w:pPr>
        <w:pStyle w:val="ITEAHeading2"/>
      </w:pPr>
      <w:bookmarkStart w:id="17" w:name="_Toc476558801"/>
      <w:r w:rsidRPr="00740AA8">
        <w:t>Terms, abbreviations and definitions</w:t>
      </w:r>
      <w:bookmarkEnd w:id="17"/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1490"/>
        <w:gridCol w:w="7630"/>
      </w:tblGrid>
      <w:tr w:rsidR="00DF14E8" w14:paraId="063DFD77" w14:textId="77777777" w:rsidTr="007E3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F3125F" w14:paraId="358CE529" w14:textId="77777777" w:rsidTr="007E36F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FA8A9DF" w14:textId="2BF9D8C5" w:rsidR="00F3125F" w:rsidRDefault="00F3125F" w:rsidP="00880589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0489CD12" w14:textId="2AFDBEE8" w:rsidR="00F3125F" w:rsidRDefault="00F3125F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F3125F" w14:paraId="2FBDCA5C" w14:textId="77777777" w:rsidTr="007E36F3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6938A7F" w14:textId="51664460" w:rsidR="00F3125F" w:rsidRDefault="00F3125F" w:rsidP="00880589">
            <w:pPr>
              <w:pStyle w:val="ITEABodyText"/>
            </w:pPr>
            <w:r>
              <w:rPr>
                <w:color w:val="000000"/>
              </w:rPr>
              <w:t>MW</w:t>
            </w:r>
          </w:p>
        </w:tc>
        <w:tc>
          <w:tcPr>
            <w:tcW w:w="7630" w:type="dxa"/>
          </w:tcPr>
          <w:p w14:paraId="15351044" w14:textId="40DB9739" w:rsidR="00F3125F" w:rsidRDefault="00F3125F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ModelWriter</w:t>
            </w:r>
            <w:proofErr w:type="spellEnd"/>
          </w:p>
        </w:tc>
      </w:tr>
      <w:tr w:rsidR="00F3125F" w14:paraId="5B5DB1CB" w14:textId="77777777" w:rsidTr="007E36F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3632FC0" w14:textId="1D61AB7D" w:rsidR="00F3125F" w:rsidRDefault="00F3125F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4F2BB8CF" w14:textId="656B4623" w:rsidR="00F3125F" w:rsidRDefault="00F3125F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Package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7301268B" w:rsidR="00397912" w:rsidRPr="009301B2" w:rsidRDefault="007E36F3" w:rsidP="00781966">
      <w:pPr>
        <w:pStyle w:val="ITEAHeading1"/>
      </w:pPr>
      <w:bookmarkStart w:id="18" w:name="_Toc476558803"/>
      <w:r>
        <w:lastRenderedPageBreak/>
        <w:t>Business Model</w:t>
      </w:r>
      <w:bookmarkEnd w:id="18"/>
    </w:p>
    <w:p w14:paraId="71BE8614" w14:textId="4A877B91" w:rsidR="009F2C84" w:rsidRDefault="007E36F3" w:rsidP="009F2C84">
      <w:pPr>
        <w:pStyle w:val="Corpsdetexte"/>
      </w:pPr>
      <w:r w:rsidRPr="007E36F3">
        <w:t xml:space="preserve">A Business Model helps to structure the reflexion. </w:t>
      </w:r>
      <w:r w:rsidR="002A3CE5">
        <w:t xml:space="preserve">The </w:t>
      </w:r>
      <w:proofErr w:type="spellStart"/>
      <w:r w:rsidR="002A3CE5">
        <w:t>ModelWriter</w:t>
      </w:r>
      <w:proofErr w:type="spellEnd"/>
      <w:r w:rsidR="002A3CE5">
        <w:t xml:space="preserve"> business model</w:t>
      </w:r>
      <w:r w:rsidRPr="007E36F3">
        <w:t xml:space="preserve"> identifies the following blocks: </w:t>
      </w:r>
      <w:r w:rsidR="002A3CE5">
        <w:t xml:space="preserve">the </w:t>
      </w:r>
      <w:r w:rsidRPr="007E36F3">
        <w:t>Key stakeholders, Key exploitable outcome</w:t>
      </w:r>
      <w:r w:rsidR="002A3CE5">
        <w:t>s</w:t>
      </w:r>
      <w:r w:rsidRPr="007E36F3">
        <w:t xml:space="preserve"> of the project, Key </w:t>
      </w:r>
      <w:r w:rsidR="004B33EF">
        <w:t>skills/competences profiles</w:t>
      </w:r>
      <w:r w:rsidR="004B33EF" w:rsidRPr="007E36F3">
        <w:t xml:space="preserve"> </w:t>
      </w:r>
      <w:r w:rsidRPr="007E36F3">
        <w:t xml:space="preserve">needed to </w:t>
      </w:r>
      <w:r w:rsidR="00044A8D">
        <w:t>use the project outcomes</w:t>
      </w:r>
      <w:r w:rsidRPr="007E36F3">
        <w:t xml:space="preserve">, </w:t>
      </w:r>
      <w:r w:rsidR="002A3CE5">
        <w:t xml:space="preserve">Potential customers including Customer Segments </w:t>
      </w:r>
      <w:r w:rsidR="00044A8D">
        <w:t xml:space="preserve">&amp; </w:t>
      </w:r>
      <w:r w:rsidRPr="007E36F3">
        <w:t>Distribution channels</w:t>
      </w:r>
      <w:r w:rsidR="00B8263E">
        <w:t>;</w:t>
      </w:r>
      <w:r w:rsidRPr="007E36F3">
        <w:t xml:space="preserve"> Costs </w:t>
      </w:r>
      <w:r>
        <w:t>structure and Revenue structure</w:t>
      </w:r>
      <w:r w:rsidR="009F2C84">
        <w:t xml:space="preserve"> </w:t>
      </w:r>
      <w:r w:rsidR="00B8263E">
        <w:t>(this last section is currently not yet developed).</w:t>
      </w:r>
    </w:p>
    <w:p w14:paraId="5B611721" w14:textId="77777777" w:rsidR="007E36F3" w:rsidRDefault="007E36F3" w:rsidP="009F2C84">
      <w:pPr>
        <w:pStyle w:val="Corpsdetexte"/>
      </w:pPr>
    </w:p>
    <w:p w14:paraId="2D9CBBB5" w14:textId="6E9550BD" w:rsidR="007E36F3" w:rsidRPr="00740AA8" w:rsidRDefault="007E36F3" w:rsidP="007E36F3">
      <w:pPr>
        <w:pStyle w:val="ITEAHeading2"/>
      </w:pPr>
      <w:bookmarkStart w:id="19" w:name="_Toc476558804"/>
      <w:r>
        <w:t>Key Stakeholders</w:t>
      </w:r>
      <w:bookmarkEnd w:id="19"/>
    </w:p>
    <w:p w14:paraId="2AC1E747" w14:textId="59219B9E" w:rsidR="007E36F3" w:rsidRDefault="007E36F3" w:rsidP="007E36F3">
      <w:r>
        <w:t>The key stakeholders are identified:</w:t>
      </w:r>
    </w:p>
    <w:p w14:paraId="04941259" w14:textId="77777777" w:rsidR="00E64F00" w:rsidRDefault="00E64F00" w:rsidP="007E36F3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764"/>
        <w:gridCol w:w="6446"/>
      </w:tblGrid>
      <w:tr w:rsidR="007E36F3" w14:paraId="32896AB3" w14:textId="77777777" w:rsidTr="00E6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630A0B7" w14:textId="77777777" w:rsidR="007E36F3" w:rsidRDefault="007E36F3" w:rsidP="007E36F3"/>
        </w:tc>
        <w:tc>
          <w:tcPr>
            <w:tcW w:w="6446" w:type="dxa"/>
          </w:tcPr>
          <w:p w14:paraId="32925310" w14:textId="77777777" w:rsidR="007E36F3" w:rsidRDefault="007E36F3" w:rsidP="007E3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6F3" w14:paraId="4CCC9FD0" w14:textId="77777777" w:rsidTr="00E64F0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CCF1F5B" w14:textId="0085CFED" w:rsidR="007E36F3" w:rsidRDefault="007E36F3" w:rsidP="007E36F3">
            <w:r w:rsidRPr="007E36F3">
              <w:t>Customers</w:t>
            </w:r>
          </w:p>
        </w:tc>
        <w:tc>
          <w:tcPr>
            <w:tcW w:w="6446" w:type="dxa"/>
          </w:tcPr>
          <w:p w14:paraId="10F2C718" w14:textId="08F85B51" w:rsidR="007E36F3" w:rsidRDefault="007E36F3" w:rsidP="007E3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6F3">
              <w:t>who buys the product or services</w:t>
            </w:r>
          </w:p>
        </w:tc>
      </w:tr>
      <w:tr w:rsidR="007E36F3" w14:paraId="1DC946E6" w14:textId="77777777" w:rsidTr="00E64F0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11BBBF6" w14:textId="45F28FA6" w:rsidR="007E36F3" w:rsidRDefault="007E36F3" w:rsidP="00424738">
            <w:r w:rsidRPr="007E36F3">
              <w:t>End Users</w:t>
            </w:r>
          </w:p>
        </w:tc>
        <w:tc>
          <w:tcPr>
            <w:tcW w:w="6446" w:type="dxa"/>
          </w:tcPr>
          <w:p w14:paraId="0006BE90" w14:textId="43B29BBB" w:rsidR="007E36F3" w:rsidRDefault="007E36F3" w:rsidP="00424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36F3">
              <w:t>who uses the product or services</w:t>
            </w:r>
          </w:p>
        </w:tc>
      </w:tr>
      <w:tr w:rsidR="007E36F3" w14:paraId="17FDE65B" w14:textId="77777777" w:rsidTr="00E64F0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DB19BF4" w14:textId="63E6B334" w:rsidR="007E36F3" w:rsidRDefault="00424738" w:rsidP="00424738">
            <w:r>
              <w:t>MW Providers</w:t>
            </w:r>
            <w:r w:rsidR="007E36F3">
              <w:t xml:space="preserve"> </w:t>
            </w:r>
          </w:p>
        </w:tc>
        <w:tc>
          <w:tcPr>
            <w:tcW w:w="6446" w:type="dxa"/>
          </w:tcPr>
          <w:p w14:paraId="31B8C22C" w14:textId="219B9150" w:rsidR="007E36F3" w:rsidRDefault="007E36F3" w:rsidP="007E3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sell</w:t>
            </w:r>
            <w:r w:rsidRPr="007E36F3">
              <w:t xml:space="preserve">  the product or services</w:t>
            </w:r>
          </w:p>
        </w:tc>
      </w:tr>
      <w:tr w:rsidR="007E36F3" w14:paraId="2BE768BF" w14:textId="77777777" w:rsidTr="00E64F0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8986922" w14:textId="508A19CA" w:rsidR="007E36F3" w:rsidRPr="007E36F3" w:rsidRDefault="007E36F3" w:rsidP="007E36F3">
            <w:r w:rsidRPr="007E36F3">
              <w:t>Research institutes</w:t>
            </w:r>
          </w:p>
        </w:tc>
        <w:tc>
          <w:tcPr>
            <w:tcW w:w="6446" w:type="dxa"/>
          </w:tcPr>
          <w:p w14:paraId="0A0639E3" w14:textId="4C193A06" w:rsidR="007E36F3" w:rsidRDefault="007E36F3" w:rsidP="007E3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who exploit </w:t>
            </w:r>
            <w:r w:rsidRPr="007E36F3">
              <w:t xml:space="preserve">the </w:t>
            </w:r>
            <w:r>
              <w:t xml:space="preserve">project </w:t>
            </w:r>
            <w:r w:rsidR="00A60944">
              <w:t xml:space="preserve">research </w:t>
            </w:r>
            <w:r>
              <w:t>results</w:t>
            </w:r>
          </w:p>
        </w:tc>
      </w:tr>
      <w:tr w:rsidR="00424738" w14:paraId="5EB34C76" w14:textId="77777777" w:rsidTr="00E64F0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7B07531" w14:textId="1F89283B" w:rsidR="00424738" w:rsidRPr="007E36F3" w:rsidRDefault="00424738" w:rsidP="007E36F3">
            <w:r>
              <w:t>Eclipse</w:t>
            </w:r>
          </w:p>
        </w:tc>
        <w:tc>
          <w:tcPr>
            <w:tcW w:w="6446" w:type="dxa"/>
          </w:tcPr>
          <w:p w14:paraId="278CC6CC" w14:textId="039470DA" w:rsidR="00424738" w:rsidRDefault="00424738" w:rsidP="007E3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Open Source Foundation and the community</w:t>
            </w:r>
          </w:p>
        </w:tc>
      </w:tr>
    </w:tbl>
    <w:p w14:paraId="2B931A3D" w14:textId="77777777" w:rsidR="007E36F3" w:rsidRDefault="007E36F3" w:rsidP="007E36F3"/>
    <w:p w14:paraId="6BD24783" w14:textId="77777777" w:rsidR="007E36F3" w:rsidRPr="00201F50" w:rsidRDefault="007E36F3" w:rsidP="007E36F3"/>
    <w:p w14:paraId="63C4697F" w14:textId="067EC122" w:rsidR="00EC7F7A" w:rsidRDefault="00E64F00" w:rsidP="00E64F00">
      <w:pPr>
        <w:pStyle w:val="ITEAHeading2"/>
      </w:pPr>
      <w:bookmarkStart w:id="20" w:name="_Toc417393646"/>
      <w:bookmarkStart w:id="21" w:name="_Toc476558805"/>
      <w:r>
        <w:t>Key exploitable outcome of the project</w:t>
      </w:r>
      <w:bookmarkEnd w:id="20"/>
      <w:bookmarkEnd w:id="21"/>
    </w:p>
    <w:p w14:paraId="312A5FBE" w14:textId="6B9A081B" w:rsidR="003A3971" w:rsidRDefault="003A3971" w:rsidP="003A3971">
      <w:r w:rsidRPr="003A3971">
        <w:t xml:space="preserve">The project </w:t>
      </w:r>
      <w:r w:rsidR="002A3CE5">
        <w:t>will deliver</w:t>
      </w:r>
      <w:r w:rsidRPr="003A3971">
        <w:t xml:space="preserve"> a </w:t>
      </w:r>
      <w:r w:rsidR="00853CDB">
        <w:t>core</w:t>
      </w:r>
      <w:r w:rsidRPr="003A3971">
        <w:t xml:space="preserve"> </w:t>
      </w:r>
      <w:proofErr w:type="spellStart"/>
      <w:r w:rsidRPr="003A3971">
        <w:t>ModelWriter</w:t>
      </w:r>
      <w:proofErr w:type="spellEnd"/>
      <w:r w:rsidRPr="003A3971">
        <w:t xml:space="preserve"> platform and also an initial set of technological modules proposed as plug-ins. By combining different set of plug-ins within th</w:t>
      </w:r>
      <w:r w:rsidR="002A3CE5">
        <w:t>e</w:t>
      </w:r>
      <w:r w:rsidRPr="003A3971">
        <w:t xml:space="preserve"> platform, </w:t>
      </w:r>
      <w:r>
        <w:t xml:space="preserve">we </w:t>
      </w:r>
      <w:r w:rsidR="002A3CE5">
        <w:t xml:space="preserve">should </w:t>
      </w:r>
      <w:r>
        <w:t xml:space="preserve">obtain different products </w:t>
      </w:r>
      <w:r w:rsidRPr="003A3971">
        <w:t xml:space="preserve">which are new or augment existing products, and </w:t>
      </w:r>
      <w:r w:rsidR="002A3CE5">
        <w:t xml:space="preserve">are </w:t>
      </w:r>
      <w:r w:rsidRPr="003A3971">
        <w:t xml:space="preserve">capable to meet </w:t>
      </w:r>
      <w:r w:rsidR="002A3CE5">
        <w:t xml:space="preserve">different </w:t>
      </w:r>
      <w:r w:rsidRPr="003A3971">
        <w:t xml:space="preserve">needs </w:t>
      </w:r>
      <w:r w:rsidR="002A3CE5">
        <w:t xml:space="preserve">and expectation </w:t>
      </w:r>
      <w:r w:rsidRPr="003A3971">
        <w:t>from various Industrial Use Cases.</w:t>
      </w:r>
    </w:p>
    <w:p w14:paraId="2834DC33" w14:textId="77777777" w:rsidR="003A3971" w:rsidRDefault="003A3971" w:rsidP="00E64F00"/>
    <w:p w14:paraId="57E85626" w14:textId="23DC08E5" w:rsidR="00E64F00" w:rsidRDefault="00E64F00" w:rsidP="00E64F00">
      <w:r>
        <w:t xml:space="preserve">The </w:t>
      </w:r>
      <w:r w:rsidR="003A3971">
        <w:t xml:space="preserve">table below summarizes the </w:t>
      </w:r>
      <w:r w:rsidR="00853CDB">
        <w:t xml:space="preserve">current </w:t>
      </w:r>
      <w:r w:rsidR="002A3CE5">
        <w:t>K</w:t>
      </w:r>
      <w:r>
        <w:t xml:space="preserve">ey </w:t>
      </w:r>
      <w:r w:rsidR="003A3971">
        <w:t>outcomes of the project</w:t>
      </w:r>
      <w:r>
        <w:t>:</w:t>
      </w:r>
    </w:p>
    <w:p w14:paraId="279D4838" w14:textId="77777777" w:rsidR="00E64F00" w:rsidRPr="00E64F00" w:rsidRDefault="00E64F00" w:rsidP="00E64F00">
      <w:pPr>
        <w:pStyle w:val="ITEABodyText"/>
      </w:pPr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1947"/>
        <w:gridCol w:w="5391"/>
        <w:gridCol w:w="1948"/>
      </w:tblGrid>
      <w:tr w:rsidR="003A3971" w14:paraId="68B1E231" w14:textId="1022C98B" w:rsidTr="003A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F350C2E" w14:textId="155C88D2" w:rsidR="003A3971" w:rsidRDefault="003A3971" w:rsidP="009C1C4D">
            <w:r>
              <w:t>Identified Outcome</w:t>
            </w:r>
          </w:p>
        </w:tc>
        <w:tc>
          <w:tcPr>
            <w:tcW w:w="5391" w:type="dxa"/>
          </w:tcPr>
          <w:p w14:paraId="0120F70A" w14:textId="19F99D0F" w:rsidR="003A3971" w:rsidRDefault="003A3971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48" w:type="dxa"/>
          </w:tcPr>
          <w:p w14:paraId="219A8B07" w14:textId="4C7F3360" w:rsidR="003A3971" w:rsidRDefault="003A3971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3A3971" w14:paraId="6A12BE1E" w14:textId="40D4417E" w:rsidTr="003A3971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B3F6E69" w14:textId="2A5B61D1" w:rsidR="003A3971" w:rsidRDefault="00B8263E" w:rsidP="009C1C4D">
            <w:r>
              <w:t>Core platform</w:t>
            </w:r>
          </w:p>
        </w:tc>
        <w:tc>
          <w:tcPr>
            <w:tcW w:w="5391" w:type="dxa"/>
          </w:tcPr>
          <w:p w14:paraId="0C998C87" w14:textId="77777777" w:rsidR="00A60944" w:rsidRDefault="00A60944" w:rsidP="00A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A3971">
              <w:t>o</w:t>
            </w:r>
            <w:r>
              <w:t>re</w:t>
            </w:r>
            <w:r w:rsidR="003A3971">
              <w:t xml:space="preserve"> </w:t>
            </w:r>
            <w:proofErr w:type="spellStart"/>
            <w:r w:rsidR="003A3971">
              <w:t>ModelWriter</w:t>
            </w:r>
            <w:proofErr w:type="spellEnd"/>
            <w:r w:rsidR="003A3971">
              <w:t xml:space="preserve"> platform</w:t>
            </w:r>
            <w:r>
              <w:t>.</w:t>
            </w:r>
          </w:p>
          <w:p w14:paraId="1B7B73B6" w14:textId="3AE720F0" w:rsidR="003A3971" w:rsidRDefault="0036628B" w:rsidP="00EE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Obeo</w:t>
            </w:r>
            <w:proofErr w:type="spellEnd"/>
            <w:r>
              <w:t xml:space="preserve"> </w:t>
            </w:r>
            <w:r w:rsidR="00853CDB">
              <w:t xml:space="preserve">has </w:t>
            </w:r>
            <w:r>
              <w:t xml:space="preserve">developed the </w:t>
            </w:r>
            <w:proofErr w:type="spellStart"/>
            <w:r>
              <w:t>ModelWriter</w:t>
            </w:r>
            <w:proofErr w:type="spellEnd"/>
            <w:r>
              <w:t xml:space="preserve"> Core platform. It i</w:t>
            </w:r>
            <w:r w:rsidR="00A60944">
              <w:t xml:space="preserve">ncludes the </w:t>
            </w:r>
            <w:proofErr w:type="spellStart"/>
            <w:r w:rsidR="00A60944">
              <w:t>ModelWriter</w:t>
            </w:r>
            <w:proofErr w:type="spellEnd"/>
            <w:r w:rsidR="00A60944">
              <w:t xml:space="preserve"> knowledge base</w:t>
            </w:r>
            <w:r w:rsidR="00911A6F">
              <w:t xml:space="preserve">, </w:t>
            </w:r>
            <w:r w:rsidR="00EE5C55">
              <w:t xml:space="preserve">the </w:t>
            </w:r>
            <w:r w:rsidR="00911A6F">
              <w:t xml:space="preserve">required configuration mechanisms </w:t>
            </w:r>
            <w:r w:rsidR="00EE5C55">
              <w:t xml:space="preserve">that </w:t>
            </w:r>
            <w:r w:rsidR="00911A6F">
              <w:t xml:space="preserve">enable </w:t>
            </w:r>
            <w:r w:rsidR="00EE5C55">
              <w:t xml:space="preserve">running </w:t>
            </w:r>
            <w:r w:rsidR="00911A6F">
              <w:t>the plugins</w:t>
            </w:r>
            <w:r w:rsidR="00EE5C55">
              <w:t>,</w:t>
            </w:r>
            <w:r w:rsidR="00911A6F">
              <w:t xml:space="preserve"> </w:t>
            </w:r>
            <w:r w:rsidR="00A60944">
              <w:t xml:space="preserve"> and </w:t>
            </w:r>
            <w:r w:rsidR="00EE5C55">
              <w:t xml:space="preserve">mechanisms to enable the management and synchronization of </w:t>
            </w:r>
            <w:r w:rsidR="00A60944">
              <w:t>links</w:t>
            </w:r>
            <w:r w:rsidR="00EE5C55">
              <w:t xml:space="preserve"> created</w:t>
            </w:r>
            <w:r w:rsidR="00A60944">
              <w:t xml:space="preserve"> between text and models</w:t>
            </w:r>
          </w:p>
        </w:tc>
        <w:tc>
          <w:tcPr>
            <w:tcW w:w="1948" w:type="dxa"/>
          </w:tcPr>
          <w:p w14:paraId="29E15039" w14:textId="135D95E4" w:rsidR="003A3971" w:rsidRDefault="00A60944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3A3971" w14:paraId="53884BA7" w14:textId="43CF5F31" w:rsidTr="003A3971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6187CF2" w14:textId="77777777" w:rsidR="003A3971" w:rsidRDefault="003A3971" w:rsidP="009C1C4D">
            <w:r>
              <w:t>Plugins</w:t>
            </w:r>
          </w:p>
        </w:tc>
        <w:tc>
          <w:tcPr>
            <w:tcW w:w="5391" w:type="dxa"/>
          </w:tcPr>
          <w:p w14:paraId="0FE91792" w14:textId="6207D76C" w:rsidR="00A60944" w:rsidRDefault="00A60944" w:rsidP="00A609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Semantic </w:t>
            </w:r>
            <w:r w:rsidR="0036628B">
              <w:t>annotator</w:t>
            </w:r>
            <w:r w:rsidR="001E7F32">
              <w:t xml:space="preserve"> </w:t>
            </w:r>
          </w:p>
          <w:p w14:paraId="3C16ADEB" w14:textId="77777777" w:rsidR="00853CDB" w:rsidRDefault="00853CDB" w:rsidP="00853C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LORIA/CNRS has developed a </w:t>
            </w:r>
            <w:r w:rsidR="0036628B">
              <w:t xml:space="preserve">Semantic Annotator </w:t>
            </w:r>
            <w:r>
              <w:t xml:space="preserve">which has been </w:t>
            </w:r>
            <w:r w:rsidR="0036628B">
              <w:t xml:space="preserve">integrated </w:t>
            </w:r>
            <w:r>
              <w:t xml:space="preserve">by </w:t>
            </w:r>
            <w:proofErr w:type="spellStart"/>
            <w:r>
              <w:t>Obeo</w:t>
            </w:r>
            <w:proofErr w:type="spellEnd"/>
            <w:r>
              <w:t xml:space="preserve"> </w:t>
            </w:r>
            <w:r w:rsidR="0036628B">
              <w:t xml:space="preserve">into the </w:t>
            </w:r>
            <w:r>
              <w:t xml:space="preserve">Core </w:t>
            </w:r>
            <w:proofErr w:type="spellStart"/>
            <w:r w:rsidR="0036628B">
              <w:t>ModelWriter</w:t>
            </w:r>
            <w:proofErr w:type="spellEnd"/>
            <w:r w:rsidR="0036628B">
              <w:t xml:space="preserve"> </w:t>
            </w:r>
            <w:r>
              <w:t xml:space="preserve">Platform </w:t>
            </w:r>
            <w:r w:rsidR="0036628B">
              <w:t>prototype.</w:t>
            </w:r>
          </w:p>
          <w:p w14:paraId="647E1213" w14:textId="7B76BA55" w:rsidR="003A3971" w:rsidRDefault="0036628B" w:rsidP="00853C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annotator automatically produces links between text fragments and model elements</w:t>
            </w:r>
            <w:r w:rsidR="00853CDB">
              <w:t>. Model might be OWL or EMF.</w:t>
            </w:r>
          </w:p>
        </w:tc>
        <w:tc>
          <w:tcPr>
            <w:tcW w:w="1948" w:type="dxa"/>
          </w:tcPr>
          <w:p w14:paraId="0583B565" w14:textId="07245682" w:rsidR="003A3971" w:rsidRPr="00C85F8C" w:rsidRDefault="003A3971" w:rsidP="003A3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UC-FR-03 </w:t>
            </w:r>
          </w:p>
        </w:tc>
      </w:tr>
      <w:tr w:rsidR="003A3971" w14:paraId="2BC7B9CB" w14:textId="28D287F5" w:rsidTr="003A3971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9B7744E" w14:textId="77777777" w:rsidR="003A3971" w:rsidRDefault="003A3971" w:rsidP="009C1C4D">
            <w:r>
              <w:lastRenderedPageBreak/>
              <w:t>Plugins</w:t>
            </w:r>
          </w:p>
        </w:tc>
        <w:tc>
          <w:tcPr>
            <w:tcW w:w="5391" w:type="dxa"/>
          </w:tcPr>
          <w:p w14:paraId="6642A1DA" w14:textId="77777777" w:rsidR="0036628B" w:rsidRDefault="0036628B" w:rsidP="0036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Reversible Semantic Processing </w:t>
            </w:r>
          </w:p>
          <w:p w14:paraId="0DF5DA63" w14:textId="06B52411" w:rsidR="003A3971" w:rsidRDefault="0036628B" w:rsidP="00853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LORIA/CNRS</w:t>
            </w:r>
            <w:r w:rsidR="00853CDB">
              <w:t xml:space="preserve"> has</w:t>
            </w:r>
            <w:r>
              <w:t xml:space="preserve"> developed a prototype called BAFLING (Back and Forth Linguistic Processing) for parsing and generating text. BAFLING integrate</w:t>
            </w:r>
            <w:r w:rsidR="00853CDB">
              <w:t>s</w:t>
            </w:r>
            <w:r>
              <w:t xml:space="preserve"> a semantic parser and a generator. The parser maps text to Description Logic (DL) formulae and the generator generates text from Description Logic (DL) formulae.</w:t>
            </w:r>
            <w:r w:rsidR="003A3971">
              <w:t xml:space="preserve"> </w:t>
            </w:r>
          </w:p>
        </w:tc>
        <w:tc>
          <w:tcPr>
            <w:tcW w:w="1948" w:type="dxa"/>
          </w:tcPr>
          <w:p w14:paraId="2FB6988C" w14:textId="3242C1A0" w:rsidR="003A3971" w:rsidRPr="00C85F8C" w:rsidRDefault="0036628B" w:rsidP="003A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UC-FR-03</w:t>
            </w:r>
          </w:p>
        </w:tc>
      </w:tr>
      <w:tr w:rsidR="003A3971" w14:paraId="2BBD8887" w14:textId="70693DE5" w:rsidTr="003A3971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5B767365" w14:textId="77777777" w:rsidR="003A3971" w:rsidRDefault="003A3971" w:rsidP="009C1C4D">
            <w:r>
              <w:t>Plugins</w:t>
            </w:r>
          </w:p>
        </w:tc>
        <w:tc>
          <w:tcPr>
            <w:tcW w:w="5391" w:type="dxa"/>
          </w:tcPr>
          <w:p w14:paraId="581B66E0" w14:textId="77777777" w:rsidR="0036628B" w:rsidRDefault="0036628B" w:rsidP="003662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TARSKI</w:t>
            </w:r>
          </w:p>
          <w:p w14:paraId="6A35C46D" w14:textId="2E3F4B73" w:rsidR="00853CDB" w:rsidRDefault="0036628B" w:rsidP="00853C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UNIT developed a prototype to specify the semantics of </w:t>
            </w:r>
            <w:r w:rsidR="00853CDB">
              <w:t xml:space="preserve">traceability relations (trace-links) that may be defined between entire artefacts (e.g., a requirements document and a design document) or between parts of artefacts (e.g. model elements, </w:t>
            </w:r>
            <w:r w:rsidR="00853CDB" w:rsidRPr="00853CDB">
              <w:rPr>
                <w:lang w:val="en-US"/>
              </w:rPr>
              <w:t xml:space="preserve">text fragments or code parts). </w:t>
            </w:r>
            <w:r w:rsidR="00853CDB">
              <w:t>T</w:t>
            </w:r>
            <w:r>
              <w:t xml:space="preserve">raceability elements are formalized using first-order relational logic, which </w:t>
            </w:r>
            <w:r w:rsidR="00853CDB">
              <w:t>enables</w:t>
            </w:r>
            <w:r>
              <w:t xml:space="preserve"> automated analys</w:t>
            </w:r>
            <w:r w:rsidR="00853CDB">
              <w:t>e</w:t>
            </w:r>
            <w:r>
              <w:t>s such as consistency checking, reasoning about trace-relations and trace-element discovery.</w:t>
            </w:r>
            <w:r w:rsidR="00853CDB">
              <w:t xml:space="preserve"> </w:t>
            </w:r>
          </w:p>
        </w:tc>
        <w:tc>
          <w:tcPr>
            <w:tcW w:w="1948" w:type="dxa"/>
          </w:tcPr>
          <w:p w14:paraId="1A7F2E1B" w14:textId="77777777" w:rsidR="003A3971" w:rsidRDefault="00853CDB" w:rsidP="003A3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UC-FR-04</w:t>
            </w:r>
          </w:p>
          <w:p w14:paraId="10786DCF" w14:textId="1C188A57" w:rsidR="00853CDB" w:rsidRPr="00C85F8C" w:rsidRDefault="00853CDB" w:rsidP="003A3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UC-TK</w:t>
            </w:r>
          </w:p>
        </w:tc>
      </w:tr>
      <w:tr w:rsidR="002306C8" w14:paraId="65AAE581" w14:textId="77777777" w:rsidTr="003A3971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A6438FE" w14:textId="66335A9E" w:rsidR="002306C8" w:rsidRDefault="002306C8" w:rsidP="009C1C4D"/>
        </w:tc>
        <w:tc>
          <w:tcPr>
            <w:tcW w:w="5391" w:type="dxa"/>
          </w:tcPr>
          <w:p w14:paraId="21EB6688" w14:textId="433F15C7" w:rsidR="002306C8" w:rsidRDefault="002306C8" w:rsidP="00E6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</w:tcPr>
          <w:p w14:paraId="5EC9255A" w14:textId="77777777" w:rsidR="002306C8" w:rsidRDefault="002306C8" w:rsidP="003A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39ED1E" w14:textId="77777777" w:rsidR="00E175BB" w:rsidRDefault="00E175BB" w:rsidP="009112D2">
      <w:pPr>
        <w:widowControl w:val="0"/>
        <w:suppressAutoHyphens/>
        <w:spacing w:line="240" w:lineRule="auto"/>
      </w:pPr>
      <w:bookmarkStart w:id="22" w:name="_Toc417393649"/>
    </w:p>
    <w:p w14:paraId="09D8C51B" w14:textId="4337598E" w:rsidR="002A3CE5" w:rsidRDefault="002A3CE5" w:rsidP="002A3CE5">
      <w:pPr>
        <w:pStyle w:val="ITEAHeading2"/>
      </w:pPr>
      <w:bookmarkStart w:id="23" w:name="_Toc476558806"/>
      <w:r>
        <w:t xml:space="preserve">Key </w:t>
      </w:r>
      <w:r w:rsidR="004B33EF">
        <w:t>skills &amp; competences</w:t>
      </w:r>
    </w:p>
    <w:p w14:paraId="5BA75F1C" w14:textId="5A0562D3" w:rsidR="00130116" w:rsidRDefault="004B33EF" w:rsidP="00130116">
      <w:pPr>
        <w:pStyle w:val="ITEABodyText"/>
      </w:pPr>
      <w:r>
        <w:t xml:space="preserve">The table below lists the identified </w:t>
      </w:r>
      <w:r w:rsidR="00B8263E" w:rsidRPr="007E36F3">
        <w:t xml:space="preserve">Key </w:t>
      </w:r>
      <w:r>
        <w:t>skills &amp; competences</w:t>
      </w:r>
      <w:r w:rsidR="00B8263E" w:rsidRPr="007E36F3">
        <w:t xml:space="preserve"> </w:t>
      </w:r>
      <w:r>
        <w:t xml:space="preserve">that </w:t>
      </w:r>
      <w:r w:rsidR="00B8263E">
        <w:t xml:space="preserve">are </w:t>
      </w:r>
      <w:r w:rsidR="00B8263E" w:rsidRPr="007E36F3">
        <w:t xml:space="preserve">needed to </w:t>
      </w:r>
      <w:r w:rsidR="00B8263E">
        <w:t>use the project outcomes</w:t>
      </w:r>
      <w:r w:rsidR="00B8263E">
        <w:t xml:space="preserve">. </w:t>
      </w:r>
    </w:p>
    <w:p w14:paraId="17000240" w14:textId="77777777" w:rsidR="00B8263E" w:rsidRPr="00130116" w:rsidRDefault="00B8263E" w:rsidP="00130116">
      <w:pPr>
        <w:pStyle w:val="ITEABodyText"/>
      </w:pPr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1947"/>
        <w:gridCol w:w="5391"/>
        <w:gridCol w:w="1948"/>
      </w:tblGrid>
      <w:tr w:rsidR="00130116" w14:paraId="02899F2B" w14:textId="77777777" w:rsidTr="00344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07A341B" w14:textId="55294995" w:rsidR="00130116" w:rsidRDefault="00130116" w:rsidP="00B8263E">
            <w:r>
              <w:t xml:space="preserve">Identified </w:t>
            </w:r>
            <w:r w:rsidR="00B8263E">
              <w:t>Resource</w:t>
            </w:r>
          </w:p>
        </w:tc>
        <w:tc>
          <w:tcPr>
            <w:tcW w:w="5391" w:type="dxa"/>
          </w:tcPr>
          <w:p w14:paraId="0B2DB053" w14:textId="77777777" w:rsidR="00130116" w:rsidRDefault="00130116" w:rsidP="0034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48" w:type="dxa"/>
          </w:tcPr>
          <w:p w14:paraId="72D222B0" w14:textId="78D3C0D0" w:rsidR="00130116" w:rsidRDefault="00B8263E" w:rsidP="0034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Core / Plugin</w:t>
            </w:r>
          </w:p>
        </w:tc>
      </w:tr>
      <w:tr w:rsidR="00B8263E" w14:paraId="0D3FB137" w14:textId="77777777" w:rsidTr="0034448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61B71FC" w14:textId="77777777" w:rsidR="00B8263E" w:rsidRDefault="00B8263E" w:rsidP="00344483">
            <w:r>
              <w:t>IT competences</w:t>
            </w:r>
          </w:p>
        </w:tc>
        <w:tc>
          <w:tcPr>
            <w:tcW w:w="5391" w:type="dxa"/>
          </w:tcPr>
          <w:p w14:paraId="35F09C3A" w14:textId="77777777" w:rsidR="00B8263E" w:rsidRDefault="00B8263E" w:rsidP="00F56D55">
            <w:pPr>
              <w:pStyle w:val="Paragraphedeliste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 and Plugin Installation.</w:t>
            </w:r>
          </w:p>
          <w:p w14:paraId="6AA62214" w14:textId="55F3386C" w:rsidR="00B8263E" w:rsidRDefault="00B8263E" w:rsidP="00F56D55">
            <w:pPr>
              <w:pStyle w:val="Paragraphedeliste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</w:t>
            </w:r>
          </w:p>
        </w:tc>
        <w:tc>
          <w:tcPr>
            <w:tcW w:w="1948" w:type="dxa"/>
          </w:tcPr>
          <w:p w14:paraId="02763E46" w14:textId="281A4462" w:rsidR="00B8263E" w:rsidRDefault="00F56D55" w:rsidP="00F5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/ plugins</w:t>
            </w:r>
          </w:p>
        </w:tc>
      </w:tr>
      <w:tr w:rsidR="00B8263E" w14:paraId="45034BEF" w14:textId="77777777" w:rsidTr="00344483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5C26FC11" w14:textId="77777777" w:rsidR="00B8263E" w:rsidRDefault="00B8263E" w:rsidP="00344483">
            <w:r>
              <w:t>Business competence</w:t>
            </w:r>
          </w:p>
        </w:tc>
        <w:tc>
          <w:tcPr>
            <w:tcW w:w="5391" w:type="dxa"/>
          </w:tcPr>
          <w:p w14:paraId="5EA10D10" w14:textId="77777777" w:rsidR="00B8263E" w:rsidRDefault="00B8263E" w:rsidP="00F56D55">
            <w:pPr>
              <w:pStyle w:val="Paragraphedeliste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Need analysis</w:t>
            </w:r>
          </w:p>
          <w:p w14:paraId="637F0670" w14:textId="77777777" w:rsidR="00B8263E" w:rsidRDefault="00B8263E" w:rsidP="00F56D55">
            <w:pPr>
              <w:pStyle w:val="Paragraphedeliste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 setting</w:t>
            </w:r>
          </w:p>
          <w:p w14:paraId="2AB505C7" w14:textId="77777777" w:rsidR="00B8263E" w:rsidRDefault="00B8263E" w:rsidP="00F56D55">
            <w:pPr>
              <w:pStyle w:val="Paragraphedeliste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Asset / information resource</w:t>
            </w:r>
            <w:r w:rsidR="00F56D55">
              <w:t>s</w:t>
            </w:r>
            <w:r>
              <w:t xml:space="preserve"> identification</w:t>
            </w:r>
            <w:r w:rsidR="00F56D55">
              <w:t xml:space="preserve"> (documents, models to be considered in a project)</w:t>
            </w:r>
          </w:p>
          <w:p w14:paraId="3C4E2EE1" w14:textId="7DAB5EDC" w:rsidR="00F56D55" w:rsidRDefault="00F56D55" w:rsidP="00F56D55">
            <w:pPr>
              <w:pStyle w:val="Paragraphedeliste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setting</w:t>
            </w:r>
          </w:p>
        </w:tc>
        <w:tc>
          <w:tcPr>
            <w:tcW w:w="1948" w:type="dxa"/>
          </w:tcPr>
          <w:p w14:paraId="1E69342C" w14:textId="123DEE37" w:rsidR="00B8263E" w:rsidRDefault="00F56D55" w:rsidP="00F56D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Core / plugins</w:t>
            </w:r>
          </w:p>
        </w:tc>
      </w:tr>
      <w:tr w:rsidR="00B8263E" w14:paraId="59CC654D" w14:textId="77777777" w:rsidTr="0034448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28D2FF1" w14:textId="1C7B81AB" w:rsidR="00B8263E" w:rsidRDefault="00B8263E" w:rsidP="00344483">
            <w:proofErr w:type="spellStart"/>
            <w:r>
              <w:t>Modeling</w:t>
            </w:r>
            <w:proofErr w:type="spellEnd"/>
            <w:r>
              <w:t xml:space="preserve"> / MBSE</w:t>
            </w:r>
          </w:p>
        </w:tc>
        <w:tc>
          <w:tcPr>
            <w:tcW w:w="5391" w:type="dxa"/>
          </w:tcPr>
          <w:p w14:paraId="492A33E5" w14:textId="1F7601FB" w:rsidR="00B8263E" w:rsidRDefault="00B8263E" w:rsidP="000B43F6">
            <w:pPr>
              <w:pStyle w:val="Paragraphedeliste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Traceability model</w:t>
            </w:r>
            <w:r w:rsidR="00F56D55">
              <w:t xml:space="preserve"> (ALLOY, EMF)</w:t>
            </w:r>
          </w:p>
          <w:p w14:paraId="283A33C5" w14:textId="77777777" w:rsidR="00B8263E" w:rsidRDefault="00B8263E" w:rsidP="00344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</w:tcPr>
          <w:p w14:paraId="5BE0CAAE" w14:textId="7315A990" w:rsidR="00B8263E" w:rsidRDefault="00B8263E" w:rsidP="00344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TARSKI</w:t>
            </w:r>
          </w:p>
        </w:tc>
      </w:tr>
      <w:tr w:rsidR="00B8263E" w14:paraId="393E813A" w14:textId="77777777" w:rsidTr="00344483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463B7B76" w14:textId="2DF05D32" w:rsidR="00B8263E" w:rsidRDefault="00B8263E" w:rsidP="00344483">
            <w:r>
              <w:t>NLP competences</w:t>
            </w:r>
          </w:p>
        </w:tc>
        <w:tc>
          <w:tcPr>
            <w:tcW w:w="5391" w:type="dxa"/>
          </w:tcPr>
          <w:p w14:paraId="4CB59B48" w14:textId="6A1A7A1F" w:rsidR="00F56D55" w:rsidRDefault="00F56D55" w:rsidP="000B43F6">
            <w:pPr>
              <w:pStyle w:val="Paragraphedeliste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Grammar development (adaptation)</w:t>
            </w:r>
          </w:p>
          <w:p w14:paraId="793419CF" w14:textId="054F4278" w:rsidR="00B8263E" w:rsidRDefault="00B8263E" w:rsidP="000B43F6">
            <w:pPr>
              <w:pStyle w:val="Paragraphedeliste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Terminology or ontology modelling</w:t>
            </w:r>
            <w:r w:rsidR="00F56D55">
              <w:t xml:space="preserve"> (Text, RDF(S), OWL)</w:t>
            </w:r>
          </w:p>
          <w:p w14:paraId="72FC2725" w14:textId="77777777" w:rsidR="00B8263E" w:rsidRDefault="00B8263E" w:rsidP="00344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8" w:type="dxa"/>
          </w:tcPr>
          <w:p w14:paraId="4E76A902" w14:textId="5ECF0173" w:rsidR="00B8263E" w:rsidRDefault="00B8263E" w:rsidP="00344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Reversible Semantic Processing </w:t>
            </w:r>
          </w:p>
        </w:tc>
      </w:tr>
    </w:tbl>
    <w:p w14:paraId="20118EF0" w14:textId="6E130101" w:rsidR="002A3CE5" w:rsidRPr="002A3CE5" w:rsidRDefault="002A3CE5" w:rsidP="002A3CE5">
      <w:pPr>
        <w:pStyle w:val="ITEABodyText"/>
      </w:pPr>
    </w:p>
    <w:p w14:paraId="566904BC" w14:textId="5C0E541B" w:rsidR="00E175BB" w:rsidRDefault="00E175BB" w:rsidP="002A3CE5">
      <w:pPr>
        <w:pStyle w:val="ITEAHeading2"/>
      </w:pPr>
      <w:r>
        <w:t>Potential customers</w:t>
      </w:r>
      <w:bookmarkEnd w:id="22"/>
      <w:bookmarkEnd w:id="23"/>
    </w:p>
    <w:p w14:paraId="542966A0" w14:textId="2ADC5280" w:rsidR="00E175BB" w:rsidRDefault="00E175BB" w:rsidP="00E175BB">
      <w:r>
        <w:t xml:space="preserve">The table below </w:t>
      </w:r>
      <w:r w:rsidR="004B33EF">
        <w:t>lists</w:t>
      </w:r>
      <w:r w:rsidR="00853CDB">
        <w:t xml:space="preserve"> the identified potential customers.</w:t>
      </w:r>
    </w:p>
    <w:p w14:paraId="7B5694CB" w14:textId="77777777" w:rsidR="003B212D" w:rsidRDefault="003B212D" w:rsidP="00E175BB">
      <w:pPr>
        <w:widowControl w:val="0"/>
        <w:suppressAutoHyphens/>
        <w:spacing w:line="240" w:lineRule="auto"/>
      </w:pPr>
    </w:p>
    <w:p w14:paraId="1743AD7C" w14:textId="3070F373" w:rsidR="00E175BB" w:rsidRDefault="00E175BB" w:rsidP="00E175BB">
      <w:pPr>
        <w:widowControl w:val="0"/>
        <w:suppressAutoHyphens/>
        <w:spacing w:line="240" w:lineRule="auto"/>
      </w:pPr>
      <w:r w:rsidRPr="00201F50">
        <w:t xml:space="preserve">Steps of analysis of the </w:t>
      </w:r>
      <w:r w:rsidR="004B33EF">
        <w:t>C</w:t>
      </w:r>
      <w:r w:rsidRPr="00201F50">
        <w:t xml:space="preserve">ustomer </w:t>
      </w:r>
      <w:r>
        <w:t>may</w:t>
      </w:r>
      <w:r w:rsidRPr="00201F50">
        <w:t xml:space="preserve"> include</w:t>
      </w:r>
      <w:r>
        <w:t>:</w:t>
      </w:r>
    </w:p>
    <w:p w14:paraId="78384336" w14:textId="77777777" w:rsidR="004B33EF" w:rsidRDefault="004B33EF" w:rsidP="00E175BB">
      <w:pPr>
        <w:widowControl w:val="0"/>
        <w:suppressAutoHyphens/>
        <w:spacing w:line="240" w:lineRule="auto"/>
      </w:pPr>
    </w:p>
    <w:p w14:paraId="7BF131AF" w14:textId="7D4CA18A" w:rsidR="00E175BB" w:rsidRDefault="003B212D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Id</w:t>
      </w:r>
      <w:r w:rsidR="00E175BB" w:rsidRPr="00201F50">
        <w:t xml:space="preserve">entification &amp; validation of </w:t>
      </w:r>
      <w:r>
        <w:t>C</w:t>
      </w:r>
      <w:r w:rsidR="00E175BB" w:rsidRPr="00201F50">
        <w:t>ustomers</w:t>
      </w:r>
    </w:p>
    <w:p w14:paraId="38A9B1DB" w14:textId="53138962" w:rsidR="00E175BB" w:rsidRPr="00201F50" w:rsidRDefault="00E175BB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 xml:space="preserve">Definition of Customer Segment (e.g. </w:t>
      </w:r>
      <w:r w:rsidRPr="00201F50">
        <w:t>Demographic segmentation</w:t>
      </w:r>
      <w:r>
        <w:t xml:space="preserve">, </w:t>
      </w:r>
      <w:r w:rsidRPr="00201F50">
        <w:t>Territory Segmentation</w:t>
      </w:r>
      <w:r>
        <w:t>, etc.)</w:t>
      </w:r>
    </w:p>
    <w:p w14:paraId="6118E8F6" w14:textId="76797E9C" w:rsidR="00E175BB" w:rsidRDefault="00B970BB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 xml:space="preserve">Supported </w:t>
      </w:r>
      <w:r w:rsidRPr="0073083C">
        <w:t>business and activities</w:t>
      </w:r>
    </w:p>
    <w:p w14:paraId="61FAD8F6" w14:textId="254226DC" w:rsidR="00765699" w:rsidRDefault="005D206F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r</w:t>
      </w:r>
      <w:r w:rsidRPr="00201F50">
        <w:t xml:space="preserve">eview of </w:t>
      </w:r>
      <w:r>
        <w:t>c</w:t>
      </w:r>
      <w:r w:rsidR="00765699">
        <w:t xml:space="preserve">ondition for </w:t>
      </w:r>
      <w:r w:rsidR="00765699" w:rsidRPr="00765699">
        <w:t xml:space="preserve">transfer and adoption of </w:t>
      </w:r>
      <w:r w:rsidR="00765699">
        <w:t>the outcomes</w:t>
      </w:r>
      <w:r w:rsidR="00765699" w:rsidRPr="00765699">
        <w:t xml:space="preserve"> by industry</w:t>
      </w:r>
    </w:p>
    <w:p w14:paraId="3764FE18" w14:textId="77777777" w:rsidR="00B970BB" w:rsidRDefault="00B970BB" w:rsidP="00B970BB">
      <w:pPr>
        <w:widowControl w:val="0"/>
        <w:suppressAutoHyphens/>
        <w:spacing w:line="240" w:lineRule="auto"/>
      </w:pPr>
    </w:p>
    <w:p w14:paraId="506D0237" w14:textId="1AC8CE58" w:rsidR="00765699" w:rsidRDefault="004B33EF" w:rsidP="00765699">
      <w:r>
        <w:t xml:space="preserve">The followed </w:t>
      </w:r>
      <w:r w:rsidR="00B970BB">
        <w:t>approach capture</w:t>
      </w:r>
      <w:r>
        <w:t>s</w:t>
      </w:r>
      <w:r w:rsidR="00B970BB">
        <w:t xml:space="preserve"> of </w:t>
      </w:r>
      <w:r w:rsidR="00B970BB" w:rsidRPr="0073083C">
        <w:t>the consortium partners’ individual intentions towards exploiting the project results to support their own business and activities</w:t>
      </w:r>
      <w:r w:rsidR="00B970BB">
        <w:t>.</w:t>
      </w:r>
      <w:r w:rsidR="00765699" w:rsidRPr="00765699">
        <w:t xml:space="preserve"> </w:t>
      </w:r>
    </w:p>
    <w:p w14:paraId="4D2ABA2B" w14:textId="374E9BF6" w:rsidR="00B970BB" w:rsidRDefault="00B970BB" w:rsidP="00B970BB">
      <w:pPr>
        <w:widowControl w:val="0"/>
        <w:suppressAutoHyphens/>
        <w:spacing w:line="240" w:lineRule="auto"/>
      </w:pPr>
    </w:p>
    <w:p w14:paraId="13F74EA4" w14:textId="3100AC62" w:rsidR="00E175BB" w:rsidRPr="00E175BB" w:rsidRDefault="00E175BB" w:rsidP="00E175BB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100"/>
        <w:gridCol w:w="2374"/>
        <w:gridCol w:w="2744"/>
        <w:gridCol w:w="2068"/>
      </w:tblGrid>
      <w:tr w:rsidR="00B0230D" w14:paraId="75C09FCD" w14:textId="6767DDDB" w:rsidTr="00B0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2AEDC197" w14:textId="40D06F37" w:rsidR="00B0230D" w:rsidRDefault="00B0230D" w:rsidP="00E175BB">
            <w:r>
              <w:lastRenderedPageBreak/>
              <w:t>Identified C</w:t>
            </w:r>
            <w:r w:rsidRPr="00201F50">
              <w:t>ustomers</w:t>
            </w:r>
          </w:p>
        </w:tc>
        <w:tc>
          <w:tcPr>
            <w:tcW w:w="2374" w:type="dxa"/>
          </w:tcPr>
          <w:p w14:paraId="7E2893F2" w14:textId="613827A1" w:rsidR="00B0230D" w:rsidRDefault="00B0230D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</w:t>
            </w:r>
          </w:p>
        </w:tc>
        <w:tc>
          <w:tcPr>
            <w:tcW w:w="2744" w:type="dxa"/>
          </w:tcPr>
          <w:p w14:paraId="13B16158" w14:textId="1BD13A79" w:rsidR="00B0230D" w:rsidRDefault="00B0230D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Supported </w:t>
            </w:r>
            <w:r w:rsidRPr="0073083C">
              <w:t>business and activities</w:t>
            </w:r>
          </w:p>
        </w:tc>
        <w:tc>
          <w:tcPr>
            <w:tcW w:w="2068" w:type="dxa"/>
          </w:tcPr>
          <w:p w14:paraId="16B70363" w14:textId="62BD6C06" w:rsidR="00B0230D" w:rsidRDefault="00B0230D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B0230D" w14:paraId="436813A4" w14:textId="0609A4DD" w:rsidTr="00B0230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80C76C4" w14:textId="77777777" w:rsidR="00424738" w:rsidRDefault="00B0230D" w:rsidP="009C1C4D">
            <w:r>
              <w:t>AIRBUS</w:t>
            </w:r>
          </w:p>
          <w:p w14:paraId="2C8C700B" w14:textId="77777777" w:rsidR="00B0230D" w:rsidRDefault="00424738" w:rsidP="009C1C4D">
            <w:r>
              <w:t xml:space="preserve">Ford </w:t>
            </w:r>
            <w:proofErr w:type="spellStart"/>
            <w:r>
              <w:t>Ottosan</w:t>
            </w:r>
            <w:proofErr w:type="spellEnd"/>
          </w:p>
          <w:p w14:paraId="00E5D8F4" w14:textId="22B32A98" w:rsidR="00424738" w:rsidRDefault="00424738" w:rsidP="009C1C4D">
            <w:proofErr w:type="spellStart"/>
            <w:r>
              <w:t>Havelsan</w:t>
            </w:r>
            <w:proofErr w:type="spellEnd"/>
          </w:p>
        </w:tc>
        <w:tc>
          <w:tcPr>
            <w:tcW w:w="2374" w:type="dxa"/>
          </w:tcPr>
          <w:p w14:paraId="0CC0C749" w14:textId="49C82905" w:rsidR="00B0230D" w:rsidRDefault="00B0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Multinational OEM company</w:t>
            </w:r>
            <w:r w:rsidR="00424738">
              <w:t xml:space="preserve">, with a  system engineering </w:t>
            </w:r>
            <w:r w:rsidR="00901529">
              <w:t xml:space="preserve">&amp; requirement engineering </w:t>
            </w:r>
            <w:r w:rsidR="00424738">
              <w:t>activity</w:t>
            </w:r>
          </w:p>
        </w:tc>
        <w:tc>
          <w:tcPr>
            <w:tcW w:w="2744" w:type="dxa"/>
          </w:tcPr>
          <w:p w14:paraId="33636F1D" w14:textId="77777777" w:rsidR="003B212D" w:rsidRDefault="003B212D" w:rsidP="003B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management and up-date</w:t>
            </w:r>
          </w:p>
          <w:p w14:paraId="5AA9E94D" w14:textId="08AA798A" w:rsidR="00424738" w:rsidRPr="007E36F3" w:rsidRDefault="00424738" w:rsidP="003B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Consistency of traceability links between text &amp; model artefacts</w:t>
            </w:r>
          </w:p>
        </w:tc>
        <w:tc>
          <w:tcPr>
            <w:tcW w:w="2068" w:type="dxa"/>
          </w:tcPr>
          <w:p w14:paraId="3A23CA14" w14:textId="77777777" w:rsidR="00B0230D" w:rsidRDefault="00B0230D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UC-FR-03</w:t>
            </w:r>
          </w:p>
          <w:p w14:paraId="0308E5C2" w14:textId="77777777" w:rsidR="00424738" w:rsidRDefault="00424738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UC-FR-04</w:t>
            </w:r>
          </w:p>
          <w:p w14:paraId="5414E1F2" w14:textId="130D7895" w:rsidR="00424738" w:rsidRDefault="00424738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UC-TR-04</w:t>
            </w:r>
          </w:p>
          <w:p w14:paraId="3B067918" w14:textId="402CD5A9" w:rsidR="00424738" w:rsidRDefault="00424738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UC-TR-03</w:t>
            </w:r>
          </w:p>
        </w:tc>
      </w:tr>
      <w:tr w:rsidR="009C1C4D" w14:paraId="39CED144" w14:textId="77777777" w:rsidTr="00B0230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D9F66C1" w14:textId="318F80A6" w:rsidR="009C1C4D" w:rsidRDefault="009C1C4D" w:rsidP="009C1C4D">
            <w:r>
              <w:t>AIRBUS</w:t>
            </w:r>
          </w:p>
        </w:tc>
        <w:tc>
          <w:tcPr>
            <w:tcW w:w="2374" w:type="dxa"/>
          </w:tcPr>
          <w:p w14:paraId="6735EC4D" w14:textId="69472FA7" w:rsidR="009C1C4D" w:rsidRDefault="009C1C4D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Multinational OEM company</w:t>
            </w:r>
          </w:p>
        </w:tc>
        <w:tc>
          <w:tcPr>
            <w:tcW w:w="2744" w:type="dxa"/>
          </w:tcPr>
          <w:p w14:paraId="1AB73F49" w14:textId="14089D65" w:rsidR="009C1C4D" w:rsidRDefault="009C1C4D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Ontology/model  up-date based on text semantic processing</w:t>
            </w:r>
          </w:p>
        </w:tc>
        <w:tc>
          <w:tcPr>
            <w:tcW w:w="2068" w:type="dxa"/>
          </w:tcPr>
          <w:p w14:paraId="030389EC" w14:textId="60C79C3B" w:rsidR="009C1C4D" w:rsidRDefault="009C1C4D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UC-FR-03</w:t>
            </w:r>
          </w:p>
        </w:tc>
      </w:tr>
      <w:tr w:rsidR="009C1C4D" w14:paraId="28599484" w14:textId="02605A26" w:rsidTr="00B0230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9BF6318" w14:textId="115CE97B" w:rsidR="009C1C4D" w:rsidRDefault="009C1C4D" w:rsidP="009C1C4D"/>
        </w:tc>
        <w:tc>
          <w:tcPr>
            <w:tcW w:w="2374" w:type="dxa"/>
          </w:tcPr>
          <w:p w14:paraId="3E499804" w14:textId="3475DD57" w:rsidR="009C1C4D" w:rsidRDefault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Enterprise Architecture</w:t>
            </w:r>
          </w:p>
        </w:tc>
        <w:tc>
          <w:tcPr>
            <w:tcW w:w="2744" w:type="dxa"/>
          </w:tcPr>
          <w:p w14:paraId="15F9BD00" w14:textId="28B91B4A" w:rsidR="009C1C4D" w:rsidRPr="007E36F3" w:rsidRDefault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features for consistency of traceability links between text &amp; model artefacts</w:t>
            </w:r>
            <w:r w:rsidDel="00424738">
              <w:t xml:space="preserve"> </w:t>
            </w:r>
          </w:p>
        </w:tc>
        <w:tc>
          <w:tcPr>
            <w:tcW w:w="2068" w:type="dxa"/>
          </w:tcPr>
          <w:p w14:paraId="456F21C5" w14:textId="6058A0B3" w:rsidR="009C1C4D" w:rsidRDefault="00901529" w:rsidP="00B0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UC-FR-02</w:t>
            </w:r>
          </w:p>
        </w:tc>
      </w:tr>
      <w:tr w:rsidR="009C1C4D" w14:paraId="75F1EE6C" w14:textId="536F64B9" w:rsidTr="00B0230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FA3553C" w14:textId="4319E36B" w:rsidR="009C1C4D" w:rsidRDefault="00901529" w:rsidP="009C1C4D">
            <w:r>
              <w:t>Sirius community</w:t>
            </w:r>
          </w:p>
        </w:tc>
        <w:tc>
          <w:tcPr>
            <w:tcW w:w="2374" w:type="dxa"/>
          </w:tcPr>
          <w:p w14:paraId="0809AB01" w14:textId="53366B64" w:rsidR="009C1C4D" w:rsidRDefault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Method &amp; Tool IT Team of large companies</w:t>
            </w:r>
          </w:p>
        </w:tc>
        <w:tc>
          <w:tcPr>
            <w:tcW w:w="2744" w:type="dxa"/>
          </w:tcPr>
          <w:p w14:paraId="7C276721" w14:textId="77777777" w:rsidR="00901529" w:rsidRPr="009A335E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335E">
              <w:t>Support &amp; Maintenance</w:t>
            </w:r>
          </w:p>
          <w:p w14:paraId="0EAC6895" w14:textId="77777777" w:rsidR="00901529" w:rsidRPr="009A335E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335E">
              <w:t>Training</w:t>
            </w:r>
          </w:p>
          <w:p w14:paraId="796D5DA4" w14:textId="716FF8F7" w:rsidR="009C1C4D" w:rsidRPr="007E36F3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335E">
              <w:t>Dev outsourcing / expertise for extraction rules, core new feature, integration</w:t>
            </w:r>
          </w:p>
        </w:tc>
        <w:tc>
          <w:tcPr>
            <w:tcW w:w="2068" w:type="dxa"/>
          </w:tcPr>
          <w:p w14:paraId="7377FC19" w14:textId="6FAF1C01" w:rsidR="009C1C4D" w:rsidRPr="007E36F3" w:rsidRDefault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UC-FR-02</w:t>
            </w:r>
          </w:p>
        </w:tc>
      </w:tr>
    </w:tbl>
    <w:p w14:paraId="15E786BA" w14:textId="25258842" w:rsidR="00E175BB" w:rsidRDefault="00E175BB" w:rsidP="00E175BB"/>
    <w:p w14:paraId="6E284CA8" w14:textId="77777777" w:rsidR="00E175BB" w:rsidRPr="00201F50" w:rsidRDefault="00E175BB" w:rsidP="00E175BB"/>
    <w:p w14:paraId="03DE6D99" w14:textId="77777777" w:rsidR="00C22A83" w:rsidRDefault="00C22A83" w:rsidP="00A34A6A">
      <w:pPr>
        <w:pStyle w:val="ITEAHeading2"/>
      </w:pPr>
      <w:bookmarkStart w:id="24" w:name="_Toc476558807"/>
      <w:r>
        <w:t>End users</w:t>
      </w:r>
      <w:bookmarkEnd w:id="24"/>
    </w:p>
    <w:p w14:paraId="071F2D53" w14:textId="4AD94A5B" w:rsidR="00C22A83" w:rsidRDefault="00C22A83" w:rsidP="00C22A83">
      <w:r>
        <w:t xml:space="preserve">The table below </w:t>
      </w:r>
      <w:r w:rsidR="004B33EF">
        <w:t>lists</w:t>
      </w:r>
      <w:r>
        <w:t xml:space="preserve"> the identified End users. </w:t>
      </w:r>
    </w:p>
    <w:p w14:paraId="0D066E1D" w14:textId="77777777" w:rsidR="004B33EF" w:rsidRDefault="004B33EF" w:rsidP="00C22A83"/>
    <w:p w14:paraId="521A791B" w14:textId="77777777" w:rsidR="00C22A83" w:rsidRDefault="00C22A83" w:rsidP="00C22A83">
      <w:pPr>
        <w:widowControl w:val="0"/>
        <w:suppressAutoHyphens/>
        <w:spacing w:line="240" w:lineRule="auto"/>
      </w:pPr>
      <w:r w:rsidRPr="00201F50">
        <w:t xml:space="preserve">Steps of analysis of the </w:t>
      </w:r>
      <w:r>
        <w:t>End users</w:t>
      </w:r>
      <w:r w:rsidRPr="00201F50">
        <w:t xml:space="preserve"> </w:t>
      </w:r>
      <w:r>
        <w:t>may</w:t>
      </w:r>
      <w:r w:rsidRPr="00201F50">
        <w:t xml:space="preserve"> include</w:t>
      </w:r>
      <w:r>
        <w:t>:</w:t>
      </w:r>
    </w:p>
    <w:p w14:paraId="5CA4E43D" w14:textId="77777777" w:rsidR="00C22A83" w:rsidRDefault="00C22A8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i</w:t>
      </w:r>
      <w:r w:rsidRPr="00201F50">
        <w:t xml:space="preserve">dentification &amp; validation of </w:t>
      </w:r>
      <w:r>
        <w:t>End users</w:t>
      </w:r>
    </w:p>
    <w:p w14:paraId="49991070" w14:textId="77777777" w:rsidR="00F3125F" w:rsidRDefault="00F3125F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scenario</w:t>
      </w:r>
    </w:p>
    <w:p w14:paraId="3CD4D36C" w14:textId="10187168" w:rsidR="00C22A83" w:rsidRPr="00201F50" w:rsidRDefault="00C22A8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need resources</w:t>
      </w:r>
    </w:p>
    <w:p w14:paraId="4BBFB937" w14:textId="77777777" w:rsidR="00C22A83" w:rsidRDefault="00C22A8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r</w:t>
      </w:r>
      <w:r w:rsidRPr="00201F50">
        <w:t>eview of barriers to adoption across target groups</w:t>
      </w:r>
    </w:p>
    <w:p w14:paraId="7E9D4ECD" w14:textId="77777777" w:rsidR="00B970BB" w:rsidRDefault="00B970BB" w:rsidP="00B970BB">
      <w:pPr>
        <w:widowControl w:val="0"/>
        <w:suppressAutoHyphens/>
        <w:spacing w:line="240" w:lineRule="auto"/>
      </w:pPr>
    </w:p>
    <w:p w14:paraId="2F265135" w14:textId="4F38C82C" w:rsidR="00B970BB" w:rsidRDefault="004B33EF" w:rsidP="00B970BB">
      <w:pPr>
        <w:widowControl w:val="0"/>
        <w:suppressAutoHyphens/>
        <w:spacing w:line="240" w:lineRule="auto"/>
      </w:pPr>
      <w:r>
        <w:t>The followed</w:t>
      </w:r>
      <w:r w:rsidR="00B970BB">
        <w:t xml:space="preserve"> approach capture</w:t>
      </w:r>
      <w:r>
        <w:t>s</w:t>
      </w:r>
      <w:r w:rsidR="00B970BB">
        <w:t xml:space="preserve"> </w:t>
      </w:r>
      <w:r w:rsidR="00B970BB" w:rsidRPr="0073083C">
        <w:t xml:space="preserve">the consortium partners’ individual </w:t>
      </w:r>
      <w:r w:rsidR="00B970BB">
        <w:t>experience</w:t>
      </w:r>
      <w:r w:rsidR="00B970BB" w:rsidRPr="0073083C">
        <w:t xml:space="preserve"> </w:t>
      </w:r>
      <w:r w:rsidR="00B970BB">
        <w:t>in</w:t>
      </w:r>
      <w:r w:rsidR="00B970BB" w:rsidRPr="0073083C">
        <w:t xml:space="preserve"> exploiting the project </w:t>
      </w:r>
      <w:r w:rsidR="00B970BB">
        <w:t xml:space="preserve">outcomes in the context of their </w:t>
      </w:r>
      <w:r w:rsidR="00B970BB" w:rsidRPr="0073083C">
        <w:t>own business and activities</w:t>
      </w:r>
    </w:p>
    <w:p w14:paraId="15314ACD" w14:textId="77777777" w:rsidR="00C22A83" w:rsidRPr="00E175BB" w:rsidRDefault="00C22A83" w:rsidP="00C22A83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2268"/>
        <w:gridCol w:w="3082"/>
      </w:tblGrid>
      <w:tr w:rsidR="00F3125F" w14:paraId="43C5CD2E" w14:textId="77777777" w:rsidTr="003E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0F4974" w14:textId="77777777" w:rsidR="00F3125F" w:rsidRDefault="00F3125F" w:rsidP="009C1C4D">
            <w:r>
              <w:t>Identified End Users</w:t>
            </w:r>
          </w:p>
        </w:tc>
        <w:tc>
          <w:tcPr>
            <w:tcW w:w="1701" w:type="dxa"/>
          </w:tcPr>
          <w:p w14:paraId="792FA52F" w14:textId="2BA71E8F" w:rsidR="00F3125F" w:rsidRDefault="00F3125F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2268" w:type="dxa"/>
          </w:tcPr>
          <w:p w14:paraId="2881BCB6" w14:textId="18DD3464" w:rsidR="00F3125F" w:rsidRDefault="00F3125F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Needed resources</w:t>
            </w:r>
          </w:p>
        </w:tc>
        <w:tc>
          <w:tcPr>
            <w:tcW w:w="3082" w:type="dxa"/>
          </w:tcPr>
          <w:p w14:paraId="1431563B" w14:textId="77777777" w:rsidR="00F3125F" w:rsidRDefault="00F3125F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201F50">
              <w:t>arriers to adoption</w:t>
            </w:r>
          </w:p>
        </w:tc>
      </w:tr>
      <w:tr w:rsidR="00F3125F" w14:paraId="6C1307F3" w14:textId="77777777" w:rsidTr="003E6EA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65D3CF3" w14:textId="77777777" w:rsidR="00F3125F" w:rsidRDefault="00F3125F" w:rsidP="009C1C4D">
            <w:r>
              <w:t>Technical author (Requirements)</w:t>
            </w:r>
          </w:p>
        </w:tc>
        <w:tc>
          <w:tcPr>
            <w:tcW w:w="1701" w:type="dxa"/>
          </w:tcPr>
          <w:p w14:paraId="58D0A640" w14:textId="141E4BBC" w:rsidR="00F3125F" w:rsidRDefault="00F3125F" w:rsidP="0091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Annotation</w:t>
            </w:r>
          </w:p>
        </w:tc>
        <w:tc>
          <w:tcPr>
            <w:tcW w:w="2268" w:type="dxa"/>
          </w:tcPr>
          <w:p w14:paraId="6ABD8EA5" w14:textId="38984ABE" w:rsidR="00F3125F" w:rsidRDefault="00F3125F" w:rsidP="003E6EA6">
            <w:pPr>
              <w:pStyle w:val="Paragraphedeliste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Platform</w:t>
            </w:r>
          </w:p>
          <w:p w14:paraId="11F7E496" w14:textId="1831CD2E" w:rsidR="00F3125F" w:rsidRDefault="00F3125F" w:rsidP="003E6EA6">
            <w:pPr>
              <w:pStyle w:val="Paragraphedeliste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Annotation</w:t>
            </w:r>
          </w:p>
        </w:tc>
        <w:tc>
          <w:tcPr>
            <w:tcW w:w="3082" w:type="dxa"/>
          </w:tcPr>
          <w:p w14:paraId="5946A1F8" w14:textId="7F3B5E8B" w:rsidR="00F3125F" w:rsidRDefault="004B33EF" w:rsidP="004B33EF">
            <w:pPr>
              <w:pStyle w:val="Paragraphedeliste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F3125F">
              <w:t>reat</w:t>
            </w:r>
            <w:r>
              <w:t xml:space="preserve">ion of </w:t>
            </w:r>
            <w:r w:rsidR="00F3125F">
              <w:t xml:space="preserve">the </w:t>
            </w:r>
            <w:r>
              <w:t xml:space="preserve">annotation </w:t>
            </w:r>
            <w:r w:rsidR="00F3125F">
              <w:t>resources</w:t>
            </w:r>
          </w:p>
          <w:p w14:paraId="6E090BB5" w14:textId="3FD375EE" w:rsidR="004B33EF" w:rsidRPr="007E36F3" w:rsidRDefault="004B33EF" w:rsidP="004B33EF">
            <w:pPr>
              <w:pStyle w:val="Paragraphedeliste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Annotation management</w:t>
            </w:r>
          </w:p>
        </w:tc>
      </w:tr>
      <w:tr w:rsidR="009112D2" w14:paraId="507F4D45" w14:textId="77777777" w:rsidTr="003E6EA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D93D6D" w14:textId="09571AA0" w:rsidR="009112D2" w:rsidRDefault="009112D2" w:rsidP="009C1C4D">
            <w:r>
              <w:lastRenderedPageBreak/>
              <w:t>Technical author (Requirements)</w:t>
            </w:r>
          </w:p>
        </w:tc>
        <w:tc>
          <w:tcPr>
            <w:tcW w:w="1701" w:type="dxa"/>
          </w:tcPr>
          <w:p w14:paraId="2F16554B" w14:textId="6DA524B2" w:rsidR="009112D2" w:rsidRDefault="009112D2" w:rsidP="00911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Requirement formalization</w:t>
            </w:r>
          </w:p>
        </w:tc>
        <w:tc>
          <w:tcPr>
            <w:tcW w:w="2268" w:type="dxa"/>
          </w:tcPr>
          <w:p w14:paraId="06D62664" w14:textId="4578378F" w:rsidR="009112D2" w:rsidRDefault="009112D2" w:rsidP="003E6EA6">
            <w:pPr>
              <w:pStyle w:val="Paragraphedeliste"/>
              <w:numPr>
                <w:ilvl w:val="0"/>
                <w:numId w:val="4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Core Platform</w:t>
            </w:r>
          </w:p>
          <w:p w14:paraId="06D2D7CB" w14:textId="608B7E1A" w:rsidR="009112D2" w:rsidRDefault="009112D2" w:rsidP="003E6EA6">
            <w:pPr>
              <w:pStyle w:val="Paragraphedeliste"/>
              <w:numPr>
                <w:ilvl w:val="0"/>
                <w:numId w:val="4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Semantic Annotation</w:t>
            </w:r>
          </w:p>
        </w:tc>
        <w:tc>
          <w:tcPr>
            <w:tcW w:w="3082" w:type="dxa"/>
          </w:tcPr>
          <w:p w14:paraId="61AD4D67" w14:textId="0025DB20" w:rsidR="009112D2" w:rsidRDefault="003E6EA6" w:rsidP="003E6EA6">
            <w:pPr>
              <w:pStyle w:val="Paragraphedeliste"/>
              <w:numPr>
                <w:ilvl w:val="0"/>
                <w:numId w:val="4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Creation of initial ontology </w:t>
            </w:r>
          </w:p>
        </w:tc>
      </w:tr>
      <w:tr w:rsidR="00F3125F" w14:paraId="59E94B7A" w14:textId="77777777" w:rsidTr="003E6EA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24F661" w14:textId="0516449C" w:rsidR="00F3125F" w:rsidRDefault="00F3125F" w:rsidP="009C1C4D">
            <w:r>
              <w:t>Engineers/designers</w:t>
            </w:r>
          </w:p>
        </w:tc>
        <w:tc>
          <w:tcPr>
            <w:tcW w:w="1701" w:type="dxa"/>
          </w:tcPr>
          <w:p w14:paraId="6727097C" w14:textId="0762B674" w:rsidR="00F3125F" w:rsidRDefault="009112D2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Traceability compliance</w:t>
            </w:r>
          </w:p>
        </w:tc>
        <w:tc>
          <w:tcPr>
            <w:tcW w:w="2268" w:type="dxa"/>
          </w:tcPr>
          <w:p w14:paraId="657AAB68" w14:textId="77777777" w:rsidR="004B33EF" w:rsidRDefault="004B33EF" w:rsidP="003E6EA6">
            <w:pPr>
              <w:pStyle w:val="Paragraphedeliste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Platform</w:t>
            </w:r>
          </w:p>
          <w:p w14:paraId="720CBFE0" w14:textId="1F701C57" w:rsidR="00F3125F" w:rsidRDefault="004B33EF" w:rsidP="003E6EA6">
            <w:pPr>
              <w:pStyle w:val="Paragraphedeliste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TARSKI</w:t>
            </w:r>
          </w:p>
        </w:tc>
        <w:tc>
          <w:tcPr>
            <w:tcW w:w="3082" w:type="dxa"/>
          </w:tcPr>
          <w:p w14:paraId="33D65E81" w14:textId="77777777" w:rsidR="00F3125F" w:rsidRDefault="004B33EF" w:rsidP="004B33EF">
            <w:pPr>
              <w:pStyle w:val="Paragraphedeliste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Creation of the </w:t>
            </w:r>
            <w:r w:rsidR="009112D2">
              <w:t xml:space="preserve">traceability model </w:t>
            </w:r>
          </w:p>
          <w:p w14:paraId="6E29F001" w14:textId="3ACDAB8F" w:rsidR="003E6EA6" w:rsidRPr="007E36F3" w:rsidRDefault="003E6EA6" w:rsidP="004B33EF">
            <w:pPr>
              <w:pStyle w:val="Paragraphedeliste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annotation</w:t>
            </w:r>
          </w:p>
        </w:tc>
      </w:tr>
      <w:tr w:rsidR="00F3125F" w14:paraId="4A981FAB" w14:textId="77777777" w:rsidTr="003E6EA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015D90" w14:textId="47541C56" w:rsidR="00F3125F" w:rsidRDefault="003E6EA6" w:rsidP="009C1C4D">
            <w:r>
              <w:t>ITC</w:t>
            </w:r>
          </w:p>
        </w:tc>
        <w:tc>
          <w:tcPr>
            <w:tcW w:w="1701" w:type="dxa"/>
          </w:tcPr>
          <w:p w14:paraId="2663FB33" w14:textId="00CFF48D" w:rsidR="00F3125F" w:rsidRDefault="003E6EA6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MW integration</w:t>
            </w:r>
          </w:p>
        </w:tc>
        <w:tc>
          <w:tcPr>
            <w:tcW w:w="2268" w:type="dxa"/>
          </w:tcPr>
          <w:p w14:paraId="5D6F39C6" w14:textId="5FA3B502" w:rsidR="00F3125F" w:rsidRDefault="00F3125F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82" w:type="dxa"/>
          </w:tcPr>
          <w:p w14:paraId="0F084051" w14:textId="77777777" w:rsidR="00F3125F" w:rsidRDefault="00F3125F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BB960E9" w14:textId="77777777" w:rsidR="00C22A83" w:rsidRPr="00201F50" w:rsidRDefault="00C22A83" w:rsidP="00C22A83"/>
    <w:p w14:paraId="562524AF" w14:textId="77777777" w:rsidR="008B0748" w:rsidRDefault="008B0748" w:rsidP="008B0748"/>
    <w:p w14:paraId="69FD3666" w14:textId="77777777" w:rsidR="008B0748" w:rsidRDefault="008B0748" w:rsidP="00A34A6A">
      <w:pPr>
        <w:pStyle w:val="ITEAHeading2"/>
      </w:pPr>
      <w:bookmarkStart w:id="25" w:name="_Toc476558808"/>
      <w:r>
        <w:t>Commercial companies</w:t>
      </w:r>
      <w:bookmarkEnd w:id="25"/>
    </w:p>
    <w:p w14:paraId="4F7E3EEC" w14:textId="0F0E0DB2" w:rsidR="00765699" w:rsidRDefault="00765699" w:rsidP="008B0748">
      <w:r>
        <w:t>The plan stated in the FPP foresees that a</w:t>
      </w:r>
      <w:r w:rsidRPr="00765699">
        <w:t>fter this project, the commercial companies will continue sharing th</w:t>
      </w:r>
      <w:r>
        <w:t>e</w:t>
      </w:r>
      <w:r w:rsidRPr="00765699">
        <w:t xml:space="preserve"> </w:t>
      </w:r>
      <w:r w:rsidR="00D34398">
        <w:t xml:space="preserve">Core </w:t>
      </w:r>
      <w:proofErr w:type="spellStart"/>
      <w:r w:rsidR="00D34398">
        <w:t>Modelwriter</w:t>
      </w:r>
      <w:proofErr w:type="spellEnd"/>
      <w:r w:rsidRPr="00765699">
        <w:t xml:space="preserve"> platform. Depending on their own mar</w:t>
      </w:r>
      <w:r>
        <w:t xml:space="preserve">kets, they </w:t>
      </w:r>
      <w:r w:rsidRPr="00765699">
        <w:t>will elaborate market-specific extensions and assemb</w:t>
      </w:r>
      <w:r>
        <w:t>le their own specific products.</w:t>
      </w:r>
    </w:p>
    <w:p w14:paraId="35072F75" w14:textId="31365117" w:rsidR="00765699" w:rsidRDefault="00765699" w:rsidP="008B0748">
      <w:r w:rsidRPr="00765699">
        <w:t xml:space="preserve">From </w:t>
      </w:r>
      <w:r w:rsidR="00D34398">
        <w:t>the</w:t>
      </w:r>
      <w:r w:rsidRPr="00765699">
        <w:t xml:space="preserve"> Use Cases (see Appendix), we have already evidences that these plug-ins will be complementary to each other, for example because of the different application domains (hence other applicable technical standards) and/or the different linguistic territories  (English, French, Turkish, etc.). In case of any overlap, though, the rules set out in the Consortium Agreement, in WP7 “Exploitation” and further post-project commercial analysis (incl. for a </w:t>
      </w:r>
      <w:proofErr w:type="spellStart"/>
      <w:r w:rsidRPr="00765699">
        <w:t>ModelWriter</w:t>
      </w:r>
      <w:proofErr w:type="spellEnd"/>
      <w:r w:rsidRPr="00765699">
        <w:t xml:space="preserve"> independent commercial entity with all interested parties) will dictate the modalities for a fair exploitation of the shared plug-ins between the concerned partners.</w:t>
      </w:r>
    </w:p>
    <w:p w14:paraId="75F2E613" w14:textId="77777777" w:rsidR="00765699" w:rsidRDefault="00765699" w:rsidP="008B0748"/>
    <w:p w14:paraId="321CC551" w14:textId="6FB460CF" w:rsidR="008B0748" w:rsidRDefault="008B0748" w:rsidP="008B0748">
      <w:r>
        <w:t xml:space="preserve">The table below gives an overview of the commercial companies that will exploit the project results. </w:t>
      </w:r>
    </w:p>
    <w:p w14:paraId="14CA7B3C" w14:textId="77777777" w:rsidR="008B0748" w:rsidRDefault="008B0748" w:rsidP="008B0748">
      <w:pPr>
        <w:widowControl w:val="0"/>
        <w:suppressAutoHyphens/>
        <w:spacing w:line="240" w:lineRule="auto"/>
      </w:pPr>
      <w:r w:rsidRPr="00201F50">
        <w:t xml:space="preserve">Steps of analysis of the </w:t>
      </w:r>
      <w:r>
        <w:t>Commercial companies</w:t>
      </w:r>
      <w:r w:rsidRPr="00201F50">
        <w:t xml:space="preserve"> </w:t>
      </w:r>
      <w:r>
        <w:t>may</w:t>
      </w:r>
      <w:r w:rsidRPr="00201F50">
        <w:t xml:space="preserve"> include</w:t>
      </w:r>
      <w:r>
        <w:t>:</w:t>
      </w:r>
    </w:p>
    <w:p w14:paraId="36E6793A" w14:textId="142F88CF" w:rsidR="008B0748" w:rsidRDefault="00D43C64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I</w:t>
      </w:r>
      <w:r w:rsidR="008B0748" w:rsidRPr="00201F50">
        <w:t xml:space="preserve">dentification &amp; validation of </w:t>
      </w:r>
      <w:r w:rsidR="008B0748">
        <w:t>the commercial company</w:t>
      </w:r>
    </w:p>
    <w:p w14:paraId="75FF161F" w14:textId="77777777" w:rsidR="00044A8D" w:rsidRPr="00796943" w:rsidRDefault="00044A8D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 w:rsidRPr="00796943">
        <w:t xml:space="preserve">Customer Relationships &amp; Distribution channels </w:t>
      </w:r>
    </w:p>
    <w:p w14:paraId="7EA032E1" w14:textId="2458378F" w:rsidR="00D43C64" w:rsidRPr="00796943" w:rsidRDefault="002306C8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 w:rsidRPr="00796943">
        <w:t>Actions</w:t>
      </w:r>
    </w:p>
    <w:p w14:paraId="299B8F6D" w14:textId="6CCD78D1" w:rsidR="008B0748" w:rsidRPr="00796943" w:rsidRDefault="008B0748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 w:rsidRPr="00796943">
        <w:t>…</w:t>
      </w:r>
    </w:p>
    <w:p w14:paraId="4FDA207D" w14:textId="77777777" w:rsidR="008B0748" w:rsidRPr="00E175BB" w:rsidRDefault="008B0748" w:rsidP="008B0748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4216"/>
      </w:tblGrid>
      <w:tr w:rsidR="008B0748" w14:paraId="6EF27C69" w14:textId="77777777" w:rsidTr="003E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1D37B8" w14:textId="77777777" w:rsidR="008B0748" w:rsidRDefault="008B0748" w:rsidP="009C1C4D">
            <w:r>
              <w:t>Commercial company</w:t>
            </w:r>
          </w:p>
        </w:tc>
        <w:tc>
          <w:tcPr>
            <w:tcW w:w="3402" w:type="dxa"/>
          </w:tcPr>
          <w:p w14:paraId="41EF85A8" w14:textId="01D912A0" w:rsidR="008B0748" w:rsidRDefault="00044A8D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4A8D">
              <w:t>Customer Relationships &amp; Distribution channels</w:t>
            </w:r>
          </w:p>
        </w:tc>
        <w:tc>
          <w:tcPr>
            <w:tcW w:w="4216" w:type="dxa"/>
          </w:tcPr>
          <w:p w14:paraId="1CE74298" w14:textId="72F67A54" w:rsidR="008B0748" w:rsidRDefault="002306C8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8B0748" w14:paraId="797642EA" w14:textId="77777777" w:rsidTr="003E6EA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9BB503" w14:textId="77777777" w:rsidR="008B0748" w:rsidRDefault="008B0748" w:rsidP="009C1C4D">
            <w:r>
              <w:t>OBEO</w:t>
            </w:r>
          </w:p>
        </w:tc>
        <w:tc>
          <w:tcPr>
            <w:tcW w:w="3402" w:type="dxa"/>
          </w:tcPr>
          <w:p w14:paraId="15B69565" w14:textId="77777777" w:rsidR="008B0748" w:rsidRDefault="00D43C64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Eclipse </w:t>
            </w:r>
            <w:r w:rsidR="002306C8">
              <w:t>Foundation</w:t>
            </w:r>
          </w:p>
          <w:p w14:paraId="188E1178" w14:textId="77777777" w:rsidR="00901529" w:rsidRDefault="00901529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EclipseCon</w:t>
            </w:r>
            <w:proofErr w:type="spellEnd"/>
            <w:r>
              <w:t xml:space="preserve"> Conferences</w:t>
            </w:r>
          </w:p>
          <w:p w14:paraId="5B7C3172" w14:textId="5F668C42" w:rsidR="00901529" w:rsidRDefault="00901529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 channel</w:t>
            </w:r>
          </w:p>
        </w:tc>
        <w:tc>
          <w:tcPr>
            <w:tcW w:w="4216" w:type="dxa"/>
          </w:tcPr>
          <w:p w14:paraId="4681B7D5" w14:textId="4A22148F" w:rsidR="008B0748" w:rsidRPr="007E36F3" w:rsidRDefault="00D43C64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Modelwriter</w:t>
            </w:r>
            <w:proofErr w:type="spellEnd"/>
            <w:r>
              <w:t xml:space="preserve"> Core Platform to be proposed as a</w:t>
            </w:r>
            <w:r w:rsidR="002306C8">
              <w:t>n</w:t>
            </w:r>
            <w:r>
              <w:t xml:space="preserve"> </w:t>
            </w:r>
            <w:r w:rsidR="002306C8">
              <w:t xml:space="preserve">Eclipse Open Source project </w:t>
            </w:r>
          </w:p>
        </w:tc>
      </w:tr>
      <w:tr w:rsidR="003E3759" w14:paraId="29AF3E1A" w14:textId="77777777" w:rsidTr="003E6EA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DD6223" w14:textId="1D40F0E7" w:rsidR="003E3759" w:rsidRDefault="003E3759" w:rsidP="00901529">
            <w:r>
              <w:t>OBEO</w:t>
            </w:r>
          </w:p>
        </w:tc>
        <w:tc>
          <w:tcPr>
            <w:tcW w:w="3402" w:type="dxa"/>
          </w:tcPr>
          <w:p w14:paraId="610ACE93" w14:textId="77777777" w:rsidR="003E3759" w:rsidRDefault="003E375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Integration with other Open source tools</w:t>
            </w:r>
          </w:p>
        </w:tc>
        <w:tc>
          <w:tcPr>
            <w:tcW w:w="4216" w:type="dxa"/>
          </w:tcPr>
          <w:p w14:paraId="76A3D2F6" w14:textId="77777777" w:rsidR="003E3759" w:rsidRDefault="003E375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M2Doc</w:t>
            </w:r>
          </w:p>
          <w:p w14:paraId="05E12759" w14:textId="77777777" w:rsidR="003E3759" w:rsidRDefault="003E375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Obeo</w:t>
            </w:r>
            <w:proofErr w:type="spellEnd"/>
            <w:r>
              <w:t xml:space="preserve"> is developing a new product of MS word document generation M2Doc, and will propose future </w:t>
            </w:r>
            <w:r>
              <w:lastRenderedPageBreak/>
              <w:t xml:space="preserve">new feature for traceability using </w:t>
            </w:r>
            <w:proofErr w:type="spellStart"/>
            <w:r>
              <w:t>ModelWriter</w:t>
            </w:r>
            <w:proofErr w:type="spellEnd"/>
          </w:p>
        </w:tc>
      </w:tr>
      <w:tr w:rsidR="00901529" w14:paraId="012D87A3" w14:textId="77777777" w:rsidTr="003E6EA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4B3171" w14:textId="41818ADF" w:rsidR="00901529" w:rsidRDefault="00901529" w:rsidP="00901529">
            <w:r>
              <w:lastRenderedPageBreak/>
              <w:t>OBEO</w:t>
            </w:r>
          </w:p>
        </w:tc>
        <w:tc>
          <w:tcPr>
            <w:tcW w:w="3402" w:type="dxa"/>
          </w:tcPr>
          <w:p w14:paraId="1264CB70" w14:textId="77777777" w:rsidR="00901529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option to </w:t>
            </w:r>
            <w:proofErr w:type="spellStart"/>
            <w:r>
              <w:t>Obeo</w:t>
            </w:r>
            <w:proofErr w:type="spellEnd"/>
            <w:r>
              <w:t xml:space="preserve"> Designer subscription</w:t>
            </w:r>
          </w:p>
          <w:p w14:paraId="43B4864E" w14:textId="646FA85E" w:rsidR="00901529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 sales</w:t>
            </w:r>
          </w:p>
        </w:tc>
        <w:tc>
          <w:tcPr>
            <w:tcW w:w="4216" w:type="dxa"/>
          </w:tcPr>
          <w:p w14:paraId="7F913865" w14:textId="4CFA8307" w:rsidR="00901529" w:rsidRDefault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5E">
              <w:t>Support &amp; Maintenance</w:t>
            </w:r>
          </w:p>
        </w:tc>
      </w:tr>
      <w:tr w:rsidR="00901529" w14:paraId="64B639BA" w14:textId="77777777" w:rsidTr="003E6EA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DAE7CE" w14:textId="7C1F9E9C" w:rsidR="00901529" w:rsidRDefault="00901529" w:rsidP="00901529">
            <w:r>
              <w:t>OBEO</w:t>
            </w:r>
          </w:p>
        </w:tc>
        <w:tc>
          <w:tcPr>
            <w:tcW w:w="3402" w:type="dxa"/>
          </w:tcPr>
          <w:p w14:paraId="310F509E" w14:textId="3394899A" w:rsidR="00901529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Direct sales</w:t>
            </w:r>
          </w:p>
          <w:p w14:paraId="09FB75BF" w14:textId="2A9B0CAB" w:rsidR="00901529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existing Sirius users</w:t>
            </w:r>
          </w:p>
        </w:tc>
        <w:tc>
          <w:tcPr>
            <w:tcW w:w="4216" w:type="dxa"/>
          </w:tcPr>
          <w:p w14:paraId="38CA31E9" w14:textId="77777777" w:rsidR="00901529" w:rsidRPr="009A335E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335E">
              <w:t>Training</w:t>
            </w:r>
          </w:p>
          <w:p w14:paraId="0EE0E4CD" w14:textId="7DBECC3B" w:rsidR="00901529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335E">
              <w:t>Dev outsourcing / expertise for extraction rules, core new feature, integration</w:t>
            </w:r>
            <w:r>
              <w:t xml:space="preserve"> with SCM, ALM, Editors</w:t>
            </w:r>
          </w:p>
        </w:tc>
      </w:tr>
      <w:tr w:rsidR="008B0748" w14:paraId="0BE0617C" w14:textId="77777777" w:rsidTr="003E6EA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F1F15C" w14:textId="16B92A41" w:rsidR="008B0748" w:rsidRDefault="00D43C64" w:rsidP="009C1C4D">
            <w:r>
              <w:t>UNIT</w:t>
            </w:r>
          </w:p>
        </w:tc>
        <w:tc>
          <w:tcPr>
            <w:tcW w:w="3402" w:type="dxa"/>
          </w:tcPr>
          <w:p w14:paraId="04C5350F" w14:textId="583A8C72" w:rsidR="008B0748" w:rsidRDefault="00E61C32" w:rsidP="00E6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with other commercial tools</w:t>
            </w:r>
          </w:p>
        </w:tc>
        <w:tc>
          <w:tcPr>
            <w:tcW w:w="4216" w:type="dxa"/>
          </w:tcPr>
          <w:p w14:paraId="1C9143BD" w14:textId="7BE7FAFF" w:rsidR="008B0748" w:rsidRPr="007E36F3" w:rsidRDefault="00D43C64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C64">
              <w:t>Integration with</w:t>
            </w:r>
            <w:r>
              <w:t xml:space="preserve"> </w:t>
            </w:r>
            <w:r w:rsidRPr="00D43C64">
              <w:t xml:space="preserve">Siemens </w:t>
            </w:r>
            <w:proofErr w:type="spellStart"/>
            <w:r w:rsidRPr="00D43C64">
              <w:t>Teamcenter</w:t>
            </w:r>
            <w:proofErr w:type="spellEnd"/>
            <w:r w:rsidRPr="00D43C64">
              <w:t xml:space="preserve"> PLM visualization</w:t>
            </w:r>
            <w:r w:rsidR="002306C8">
              <w:t xml:space="preserve">, </w:t>
            </w:r>
            <w:r w:rsidRPr="00D43C64">
              <w:t>IBM Rational DOORS</w:t>
            </w:r>
            <w:r w:rsidR="002306C8">
              <w:t xml:space="preserve"> </w:t>
            </w:r>
            <w:r w:rsidRPr="00D43C64">
              <w:t xml:space="preserve">or </w:t>
            </w:r>
            <w:proofErr w:type="spellStart"/>
            <w:r w:rsidRPr="00D43C64">
              <w:t>Esterel</w:t>
            </w:r>
            <w:proofErr w:type="spellEnd"/>
            <w:r w:rsidR="002306C8">
              <w:t xml:space="preserve"> </w:t>
            </w:r>
            <w:r w:rsidRPr="00D43C64">
              <w:t>SCADE Suite</w:t>
            </w:r>
          </w:p>
        </w:tc>
      </w:tr>
      <w:tr w:rsidR="008B0748" w14:paraId="046D8C9B" w14:textId="77777777" w:rsidTr="003E6EA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72CAB9" w14:textId="3D0AA6E7" w:rsidR="008B0748" w:rsidRPr="007E36F3" w:rsidRDefault="006A4DF0" w:rsidP="009C1C4D">
            <w:r>
              <w:t>MANTIS</w:t>
            </w:r>
          </w:p>
        </w:tc>
        <w:tc>
          <w:tcPr>
            <w:tcW w:w="3402" w:type="dxa"/>
          </w:tcPr>
          <w:p w14:paraId="26D7F8E8" w14:textId="424CC50B" w:rsidR="008B0748" w:rsidRPr="003E6EA6" w:rsidRDefault="008B0748" w:rsidP="006A4D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216" w:type="dxa"/>
          </w:tcPr>
          <w:p w14:paraId="4674A869" w14:textId="163010FD" w:rsidR="008B0748" w:rsidRPr="003E6EA6" w:rsidRDefault="00B2324A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6EA6">
              <w:t>Web based services for Turkish language support</w:t>
            </w:r>
          </w:p>
        </w:tc>
      </w:tr>
    </w:tbl>
    <w:p w14:paraId="0C4B5378" w14:textId="40CDCCB4" w:rsidR="001A1334" w:rsidRDefault="001A1334">
      <w:pPr>
        <w:spacing w:after="200" w:line="276" w:lineRule="auto"/>
      </w:pPr>
      <w:r>
        <w:br w:type="page"/>
      </w:r>
    </w:p>
    <w:p w14:paraId="575D6F0C" w14:textId="12765C75" w:rsidR="001A1334" w:rsidRDefault="001A1334" w:rsidP="001A1334">
      <w:pPr>
        <w:pStyle w:val="ITEAHeading1"/>
        <w:numPr>
          <w:ilvl w:val="0"/>
          <w:numId w:val="0"/>
        </w:numPr>
        <w:ind w:left="454"/>
        <w:sectPr w:rsidR="001A1334" w:rsidSect="0085787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2371" w:right="1418" w:bottom="851" w:left="1418" w:header="567" w:footer="0" w:gutter="0"/>
          <w:cols w:space="708"/>
          <w:titlePg/>
          <w:docGrid w:linePitch="360"/>
        </w:sectPr>
      </w:pPr>
    </w:p>
    <w:p w14:paraId="61C5B89D" w14:textId="77777777" w:rsidR="001A1334" w:rsidRDefault="001A1334" w:rsidP="001A1334">
      <w:pPr>
        <w:pStyle w:val="ITEABodyText"/>
        <w:rPr>
          <w:lang w:eastAsia="en-US"/>
        </w:rPr>
      </w:pPr>
    </w:p>
    <w:p w14:paraId="7F4037DF" w14:textId="6575AA2B" w:rsidR="001A1334" w:rsidRDefault="001A1334" w:rsidP="001A1334">
      <w:pPr>
        <w:pStyle w:val="ITEABodyText"/>
        <w:rPr>
          <w:lang w:eastAsia="en-US"/>
        </w:rPr>
      </w:pPr>
      <w:r>
        <w:rPr>
          <w:lang w:eastAsia="en-US"/>
        </w:rPr>
        <w:t xml:space="preserve">The schema summarizes with the “Business Model Canvas” Method the business model of </w:t>
      </w:r>
      <w:proofErr w:type="spellStart"/>
      <w:r>
        <w:rPr>
          <w:lang w:eastAsia="en-US"/>
        </w:rPr>
        <w:t>Obeo</w:t>
      </w:r>
      <w:proofErr w:type="spellEnd"/>
      <w:r>
        <w:rPr>
          <w:lang w:eastAsia="en-US"/>
        </w:rPr>
        <w:t xml:space="preserve"> about the exploitation of </w:t>
      </w:r>
      <w:proofErr w:type="spellStart"/>
      <w:r>
        <w:rPr>
          <w:lang w:eastAsia="en-US"/>
        </w:rPr>
        <w:t>ModelWriter</w:t>
      </w:r>
      <w:proofErr w:type="spellEnd"/>
      <w:r>
        <w:rPr>
          <w:lang w:eastAsia="en-US"/>
        </w:rPr>
        <w:t xml:space="preserve"> outcomes:</w:t>
      </w:r>
    </w:p>
    <w:p w14:paraId="31B8F965" w14:textId="77777777" w:rsidR="001A1334" w:rsidRDefault="001A1334" w:rsidP="001A1334">
      <w:pPr>
        <w:pStyle w:val="ITEABodyText"/>
        <w:rPr>
          <w:lang w:eastAsia="en-US"/>
        </w:rPr>
      </w:pPr>
    </w:p>
    <w:p w14:paraId="20446671" w14:textId="3C58340F" w:rsidR="001A1334" w:rsidRDefault="001A1334" w:rsidP="001A1334">
      <w:pPr>
        <w:pStyle w:val="ITEABodyText"/>
      </w:pPr>
      <w:r>
        <w:rPr>
          <w:noProof/>
          <w:lang w:val="fr-FR" w:eastAsia="fr-FR"/>
        </w:rPr>
        <w:drawing>
          <wp:inline distT="0" distB="0" distL="0" distR="0" wp14:anchorId="10891C01" wp14:editId="2C0AFB52">
            <wp:extent cx="8754745" cy="4919980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745" cy="491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C53A1" w14:textId="77777777" w:rsidR="001A1334" w:rsidRDefault="001A1334" w:rsidP="001A1334">
      <w:pPr>
        <w:pStyle w:val="ITEABodyText"/>
      </w:pPr>
    </w:p>
    <w:p w14:paraId="5EDAFFF1" w14:textId="77777777" w:rsidR="001A1334" w:rsidRDefault="001A1334" w:rsidP="001A1334">
      <w:pPr>
        <w:pStyle w:val="ITEABodyText"/>
        <w:rPr>
          <w:lang w:eastAsia="en-US"/>
        </w:rPr>
        <w:sectPr w:rsidR="001A1334" w:rsidSect="00E95846">
          <w:pgSz w:w="16838" w:h="11906" w:orient="landscape"/>
          <w:pgMar w:top="1418" w:right="2371" w:bottom="1418" w:left="851" w:header="567" w:footer="0" w:gutter="0"/>
          <w:cols w:space="708"/>
          <w:titlePg/>
          <w:docGrid w:linePitch="360"/>
        </w:sectPr>
      </w:pPr>
    </w:p>
    <w:p w14:paraId="1949828F" w14:textId="45E36844" w:rsidR="008B0748" w:rsidRDefault="008B0748" w:rsidP="00A34A6A">
      <w:pPr>
        <w:pStyle w:val="ITEAHeading2"/>
      </w:pPr>
      <w:bookmarkStart w:id="26" w:name="_Toc476558809"/>
      <w:r>
        <w:lastRenderedPageBreak/>
        <w:t>Research organism</w:t>
      </w:r>
      <w:r w:rsidR="00A34A6A">
        <w:t>s</w:t>
      </w:r>
      <w:bookmarkEnd w:id="26"/>
    </w:p>
    <w:p w14:paraId="211EC0B7" w14:textId="77777777" w:rsidR="00765699" w:rsidRDefault="00765699" w:rsidP="008B0748">
      <w:r>
        <w:t xml:space="preserve">The plan stated in the FPP foresees that Research Institutes will continue to use the </w:t>
      </w:r>
      <w:proofErr w:type="spellStart"/>
      <w:r>
        <w:t>ModelWriter</w:t>
      </w:r>
      <w:proofErr w:type="spellEnd"/>
      <w:r>
        <w:t xml:space="preserve"> platform and augment it after the project:</w:t>
      </w:r>
    </w:p>
    <w:p w14:paraId="6ED2016A" w14:textId="77777777" w:rsidR="00765699" w:rsidRDefault="00765699" w:rsidP="000018ED">
      <w:pPr>
        <w:pStyle w:val="Paragraphedeliste"/>
        <w:numPr>
          <w:ilvl w:val="0"/>
          <w:numId w:val="29"/>
        </w:numPr>
      </w:pPr>
      <w:r>
        <w:t xml:space="preserve">New research topics fostered by identified new Industrial Use Cases </w:t>
      </w:r>
    </w:p>
    <w:p w14:paraId="0B8712CB" w14:textId="33F36B41" w:rsidR="00765699" w:rsidRDefault="00911A6F" w:rsidP="000018ED">
      <w:pPr>
        <w:pStyle w:val="Paragraphedeliste"/>
        <w:numPr>
          <w:ilvl w:val="0"/>
          <w:numId w:val="29"/>
        </w:numPr>
      </w:pPr>
      <w:r>
        <w:t>Transfer</w:t>
      </w:r>
      <w:r w:rsidR="00765699">
        <w:t xml:space="preserve"> of research results into immediately usable plug-ins, in the domains of NLP, NLG, model-to-model transformations, model checking, etc. </w:t>
      </w:r>
    </w:p>
    <w:p w14:paraId="4B352CF0" w14:textId="56C1E18E" w:rsidR="00765699" w:rsidRDefault="00765699" w:rsidP="000018ED">
      <w:pPr>
        <w:pStyle w:val="Paragraphedeliste"/>
        <w:numPr>
          <w:ilvl w:val="0"/>
          <w:numId w:val="29"/>
        </w:numPr>
      </w:pPr>
      <w:r>
        <w:t>This approach for exploitation has therefore the potential to help accelerate research (e.g. by integrating results of PhD and other academic resources such as GATE libraries)</w:t>
      </w:r>
      <w:r w:rsidR="00044D13">
        <w:t>.</w:t>
      </w:r>
    </w:p>
    <w:p w14:paraId="511F1C20" w14:textId="77777777" w:rsidR="00765699" w:rsidRDefault="00765699" w:rsidP="008B0748"/>
    <w:p w14:paraId="34225FB2" w14:textId="4AF9181E" w:rsidR="008B0748" w:rsidRDefault="008B0748" w:rsidP="008B0748">
      <w:r>
        <w:t xml:space="preserve">The table below gives an overview of the research organisms that will exploit the project results. </w:t>
      </w:r>
    </w:p>
    <w:p w14:paraId="25BE0EE6" w14:textId="42A21616" w:rsidR="008B0748" w:rsidRDefault="008B0748" w:rsidP="008B0748">
      <w:pPr>
        <w:widowControl w:val="0"/>
        <w:suppressAutoHyphens/>
        <w:spacing w:line="240" w:lineRule="auto"/>
      </w:pPr>
      <w:r w:rsidRPr="00201F50">
        <w:t xml:space="preserve">Steps of analysis of the </w:t>
      </w:r>
      <w:r w:rsidR="00044A8D">
        <w:t>Research</w:t>
      </w:r>
      <w:r>
        <w:t xml:space="preserve"> </w:t>
      </w:r>
      <w:r w:rsidR="00044A8D">
        <w:t>O</w:t>
      </w:r>
      <w:r>
        <w:t>rganism</w:t>
      </w:r>
      <w:r w:rsidRPr="00201F50">
        <w:t xml:space="preserve"> </w:t>
      </w:r>
      <w:r>
        <w:t>may</w:t>
      </w:r>
      <w:r w:rsidRPr="00201F50">
        <w:t xml:space="preserve"> include</w:t>
      </w:r>
      <w:r>
        <w:t>:</w:t>
      </w:r>
    </w:p>
    <w:p w14:paraId="074E623A" w14:textId="26725C46" w:rsidR="008B0748" w:rsidRDefault="00044D1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I</w:t>
      </w:r>
      <w:r w:rsidR="008B0748" w:rsidRPr="00201F50">
        <w:t xml:space="preserve">dentification &amp; validation of </w:t>
      </w:r>
      <w:r w:rsidR="008B0748">
        <w:t>the research organism</w:t>
      </w:r>
    </w:p>
    <w:p w14:paraId="651B0849" w14:textId="2579A7D5" w:rsidR="008B0748" w:rsidRPr="00044D13" w:rsidRDefault="00044D1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 w:rsidRPr="00044D13">
        <w:t>involvement</w:t>
      </w:r>
      <w:r w:rsidR="008B0748" w:rsidRPr="00044D13">
        <w:t xml:space="preserve"> in plugins development</w:t>
      </w:r>
    </w:p>
    <w:p w14:paraId="3BB5670B" w14:textId="49A5F42F" w:rsidR="00196298" w:rsidRDefault="00196298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r</w:t>
      </w:r>
      <w:r w:rsidRPr="00201F50">
        <w:t xml:space="preserve">eview of </w:t>
      </w:r>
      <w:r>
        <w:t xml:space="preserve">condition for reuse </w:t>
      </w:r>
      <w:r w:rsidRPr="00765699">
        <w:t xml:space="preserve">of </w:t>
      </w:r>
      <w:r>
        <w:t>the outcomes</w:t>
      </w:r>
      <w:r w:rsidRPr="00765699">
        <w:t xml:space="preserve"> by </w:t>
      </w:r>
      <w:r>
        <w:t>research organisms</w:t>
      </w:r>
    </w:p>
    <w:p w14:paraId="4C298A95" w14:textId="77777777" w:rsidR="008B0748" w:rsidRPr="00E175BB" w:rsidRDefault="008B0748" w:rsidP="008B0748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518"/>
        <w:gridCol w:w="3260"/>
        <w:gridCol w:w="3508"/>
      </w:tblGrid>
      <w:tr w:rsidR="008B0748" w14:paraId="499017DE" w14:textId="77777777" w:rsidTr="009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0B64EB1" w14:textId="3B09740D" w:rsidR="008B0748" w:rsidRDefault="00044A8D" w:rsidP="009C1C4D">
            <w:r>
              <w:t>Research organism</w:t>
            </w:r>
          </w:p>
        </w:tc>
        <w:tc>
          <w:tcPr>
            <w:tcW w:w="3260" w:type="dxa"/>
          </w:tcPr>
          <w:p w14:paraId="1CF5D0F7" w14:textId="03C89E62" w:rsidR="008B0748" w:rsidRDefault="00765699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plug-in</w:t>
            </w:r>
          </w:p>
        </w:tc>
        <w:tc>
          <w:tcPr>
            <w:tcW w:w="3508" w:type="dxa"/>
          </w:tcPr>
          <w:p w14:paraId="1D5E6687" w14:textId="36AAAD6D" w:rsidR="008B0748" w:rsidRDefault="002306C8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for reuse</w:t>
            </w:r>
          </w:p>
        </w:tc>
      </w:tr>
      <w:tr w:rsidR="008B0748" w14:paraId="5BEE0BF6" w14:textId="77777777" w:rsidTr="009C1C4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7F07CC9" w14:textId="62E34CFE" w:rsidR="008B0748" w:rsidRDefault="00765699" w:rsidP="009C1C4D">
            <w:r>
              <w:t>LORIA</w:t>
            </w:r>
          </w:p>
        </w:tc>
        <w:tc>
          <w:tcPr>
            <w:tcW w:w="3260" w:type="dxa"/>
          </w:tcPr>
          <w:p w14:paraId="1FEFFC65" w14:textId="62CF9DCE" w:rsidR="008B0748" w:rsidRDefault="00044D13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annotator</w:t>
            </w:r>
          </w:p>
        </w:tc>
        <w:tc>
          <w:tcPr>
            <w:tcW w:w="3508" w:type="dxa"/>
          </w:tcPr>
          <w:p w14:paraId="1C667DDF" w14:textId="77777777" w:rsidR="008B0748" w:rsidRDefault="00765699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Open-source version</w:t>
            </w:r>
          </w:p>
          <w:p w14:paraId="54B26C35" w14:textId="23599646" w:rsidR="00911A6F" w:rsidRPr="007E36F3" w:rsidRDefault="00911A6F" w:rsidP="009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Improvement: a</w:t>
            </w:r>
            <w:r w:rsidRPr="00911A6F">
              <w:t>dding multi word expressions to the semantic annotator in the MW prototype</w:t>
            </w:r>
          </w:p>
        </w:tc>
      </w:tr>
      <w:tr w:rsidR="008B0748" w14:paraId="50597047" w14:textId="77777777" w:rsidTr="009C1C4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64DCCFC" w14:textId="18E2C186" w:rsidR="008B0748" w:rsidRDefault="00D43C64" w:rsidP="009C1C4D">
            <w:r>
              <w:t>LORIA</w:t>
            </w:r>
          </w:p>
        </w:tc>
        <w:tc>
          <w:tcPr>
            <w:tcW w:w="3260" w:type="dxa"/>
          </w:tcPr>
          <w:p w14:paraId="01BDB99D" w14:textId="2634EE68" w:rsidR="008B0748" w:rsidRDefault="00044D13" w:rsidP="00044D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Reversible Semantic Processing </w:t>
            </w:r>
          </w:p>
        </w:tc>
        <w:tc>
          <w:tcPr>
            <w:tcW w:w="3508" w:type="dxa"/>
          </w:tcPr>
          <w:p w14:paraId="66867C3F" w14:textId="4CCBEF09" w:rsidR="008B0748" w:rsidRPr="007E36F3" w:rsidRDefault="008B074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0748" w14:paraId="182C01A1" w14:textId="77777777" w:rsidTr="009C1C4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2353A26" w14:textId="31D51288" w:rsidR="008B0748" w:rsidRDefault="008B0748" w:rsidP="009C1C4D"/>
        </w:tc>
        <w:tc>
          <w:tcPr>
            <w:tcW w:w="3260" w:type="dxa"/>
          </w:tcPr>
          <w:p w14:paraId="1F047BEE" w14:textId="77777777" w:rsidR="008B0748" w:rsidRDefault="008B0748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8" w:type="dxa"/>
          </w:tcPr>
          <w:p w14:paraId="0A130ED0" w14:textId="77777777" w:rsidR="008B0748" w:rsidRDefault="008B0748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748" w14:paraId="7B9E97B8" w14:textId="77777777" w:rsidTr="009C1C4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B473C93" w14:textId="77777777" w:rsidR="008B0748" w:rsidRPr="007E36F3" w:rsidRDefault="008B0748" w:rsidP="009C1C4D"/>
        </w:tc>
        <w:tc>
          <w:tcPr>
            <w:tcW w:w="3260" w:type="dxa"/>
          </w:tcPr>
          <w:p w14:paraId="26EBD15C" w14:textId="77777777" w:rsidR="008B0748" w:rsidRDefault="008B074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08" w:type="dxa"/>
          </w:tcPr>
          <w:p w14:paraId="3FCB76EF" w14:textId="77777777" w:rsidR="008B0748" w:rsidRDefault="008B074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E2F7970" w14:textId="77777777" w:rsidR="008B0748" w:rsidRPr="00201F50" w:rsidRDefault="008B0748" w:rsidP="008B0748"/>
    <w:p w14:paraId="2D9083BF" w14:textId="77777777" w:rsidR="00C22A83" w:rsidRDefault="00C22A83" w:rsidP="00C22A83"/>
    <w:p w14:paraId="01102254" w14:textId="77777777" w:rsidR="008F772D" w:rsidRPr="00EC7F7A" w:rsidRDefault="008F772D" w:rsidP="00642734">
      <w:pPr>
        <w:pStyle w:val="ITEABodyText"/>
      </w:pPr>
    </w:p>
    <w:p w14:paraId="1AA664CC" w14:textId="77777777" w:rsidR="00E95846" w:rsidRDefault="00E95846">
      <w:pPr>
        <w:spacing w:after="200" w:line="276" w:lineRule="auto"/>
        <w:rPr>
          <w:rFonts w:eastAsiaTheme="minorHAnsi" w:cstheme="minorBidi"/>
          <w:b/>
          <w:color w:val="00A651" w:themeColor="accent1"/>
          <w:spacing w:val="0"/>
          <w:sz w:val="28"/>
          <w:szCs w:val="28"/>
          <w:lang w:eastAsia="en-US"/>
        </w:rPr>
      </w:pPr>
      <w:r>
        <w:br w:type="page"/>
      </w:r>
    </w:p>
    <w:p w14:paraId="2425F7CB" w14:textId="77777777" w:rsidR="00E95846" w:rsidRDefault="00E95846" w:rsidP="0014260F">
      <w:pPr>
        <w:pStyle w:val="ITEAHeading1"/>
        <w:sectPr w:rsidR="00E95846" w:rsidSect="00857876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2371" w:right="1418" w:bottom="851" w:left="1418" w:header="567" w:footer="0" w:gutter="0"/>
          <w:cols w:space="708"/>
          <w:titlePg/>
          <w:docGrid w:linePitch="360"/>
        </w:sectPr>
      </w:pPr>
    </w:p>
    <w:p w14:paraId="17AB3E6B" w14:textId="222C9A3E" w:rsidR="00E95846" w:rsidRDefault="00E95846" w:rsidP="0014260F">
      <w:pPr>
        <w:pStyle w:val="ITEAHeading1"/>
      </w:pPr>
      <w:bookmarkStart w:id="27" w:name="_Toc476558810"/>
      <w:r>
        <w:lastRenderedPageBreak/>
        <w:t>Pathway to exploitation</w:t>
      </w:r>
      <w:bookmarkEnd w:id="27"/>
    </w:p>
    <w:p w14:paraId="0089C147" w14:textId="3DED6F18" w:rsidR="00E95846" w:rsidRDefault="00E95846" w:rsidP="00E95846">
      <w:pPr>
        <w:pStyle w:val="ITEABodyText"/>
      </w:pPr>
      <w:r>
        <w:rPr>
          <w:lang w:eastAsia="en-US"/>
        </w:rPr>
        <w:t xml:space="preserve">The table summarizes </w:t>
      </w:r>
      <w:r>
        <w:t>the actions</w:t>
      </w:r>
      <w:r w:rsidRPr="00776DE0">
        <w:t xml:space="preserve"> undertaken </w:t>
      </w:r>
      <w:r>
        <w:t xml:space="preserve">or planned </w:t>
      </w:r>
      <w:r w:rsidRPr="00776DE0">
        <w:t xml:space="preserve">within the project scope </w:t>
      </w:r>
      <w:r>
        <w:t xml:space="preserve">and </w:t>
      </w:r>
      <w:r w:rsidRPr="00776DE0">
        <w:t>that have a strong influence on exploitation possibilities</w:t>
      </w:r>
      <w:r>
        <w:t>.</w:t>
      </w:r>
    </w:p>
    <w:p w14:paraId="047B1D6A" w14:textId="77777777" w:rsidR="00E95846" w:rsidRDefault="00E95846" w:rsidP="00E95846">
      <w:pPr>
        <w:pStyle w:val="ITEABodyText"/>
      </w:pPr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4585"/>
        <w:gridCol w:w="4585"/>
        <w:gridCol w:w="4586"/>
      </w:tblGrid>
      <w:tr w:rsidR="00E95846" w14:paraId="2D2D8CD1" w14:textId="77777777" w:rsidTr="00E95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99BEBE" w14:textId="6DC67B4E" w:rsidR="00E95846" w:rsidRDefault="00E95846" w:rsidP="00E9584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PATHWAY</w:t>
            </w:r>
          </w:p>
        </w:tc>
        <w:tc>
          <w:tcPr>
            <w:tcW w:w="4585" w:type="dxa"/>
          </w:tcPr>
          <w:p w14:paraId="79377A34" w14:textId="15AF4F2A" w:rsidR="00E95846" w:rsidRDefault="00E95846" w:rsidP="00E95846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95846">
              <w:rPr>
                <w:lang w:eastAsia="en-US"/>
              </w:rPr>
              <w:t>ACTION</w:t>
            </w:r>
          </w:p>
        </w:tc>
        <w:tc>
          <w:tcPr>
            <w:tcW w:w="4586" w:type="dxa"/>
          </w:tcPr>
          <w:p w14:paraId="60580E68" w14:textId="74276A57" w:rsidR="00E95846" w:rsidRDefault="00E95846" w:rsidP="00E95846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95846">
              <w:rPr>
                <w:lang w:eastAsia="en-US"/>
              </w:rPr>
              <w:t>Status</w:t>
            </w:r>
          </w:p>
        </w:tc>
      </w:tr>
      <w:tr w:rsidR="00E95846" w14:paraId="3AF221EE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7FEA05" w14:textId="4844B548" w:rsidR="00E95846" w:rsidRDefault="00E95846" w:rsidP="00E95846">
            <w:pPr>
              <w:pStyle w:val="ITEABodyText"/>
              <w:rPr>
                <w:lang w:eastAsia="en-US"/>
              </w:rPr>
            </w:pPr>
            <w:r>
              <w:t>Direct involvement of End-users as partners in the project</w:t>
            </w:r>
          </w:p>
        </w:tc>
        <w:tc>
          <w:tcPr>
            <w:tcW w:w="4585" w:type="dxa"/>
          </w:tcPr>
          <w:p w14:paraId="11418F38" w14:textId="4B2298D1" w:rsidR="00E95846" w:rsidRDefault="002306C8" w:rsidP="002306C8">
            <w:pPr>
              <w:pStyle w:val="ITEA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Airbus to involve potential end-users</w:t>
            </w:r>
          </w:p>
        </w:tc>
        <w:tc>
          <w:tcPr>
            <w:tcW w:w="4586" w:type="dxa"/>
          </w:tcPr>
          <w:p w14:paraId="1B20232C" w14:textId="094D559B" w:rsidR="002306C8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test session of </w:t>
            </w:r>
            <w:proofErr w:type="spellStart"/>
            <w:r>
              <w:rPr>
                <w:lang w:eastAsia="en-US"/>
              </w:rPr>
              <w:t>ModelWriter</w:t>
            </w:r>
            <w:proofErr w:type="spellEnd"/>
            <w:r>
              <w:rPr>
                <w:lang w:eastAsia="en-US"/>
              </w:rPr>
              <w:t xml:space="preserve"> tools for identified activities to be planned</w:t>
            </w:r>
          </w:p>
        </w:tc>
      </w:tr>
      <w:tr w:rsidR="00E95846" w14:paraId="188A01E3" w14:textId="77777777" w:rsidTr="00E9584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60C8438" w14:textId="06F39F99" w:rsidR="00E95846" w:rsidRDefault="00E95846" w:rsidP="00E95846">
            <w:pPr>
              <w:pStyle w:val="ITEABodyText"/>
              <w:rPr>
                <w:lang w:eastAsia="en-US"/>
              </w:rPr>
            </w:pPr>
            <w:r>
              <w:t>P</w:t>
            </w:r>
            <w:r w:rsidRPr="00A22A42">
              <w:t xml:space="preserve">reliminary contacts with potentially interested </w:t>
            </w:r>
            <w:r>
              <w:t>o</w:t>
            </w:r>
            <w:r w:rsidRPr="00A22A42">
              <w:t>rganizations and individuals</w:t>
            </w:r>
          </w:p>
        </w:tc>
        <w:tc>
          <w:tcPr>
            <w:tcW w:w="4585" w:type="dxa"/>
          </w:tcPr>
          <w:p w14:paraId="59395399" w14:textId="367E12D1" w:rsidR="00E95846" w:rsidRDefault="002306C8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Contact Eclipse Foundation</w:t>
            </w:r>
          </w:p>
        </w:tc>
        <w:tc>
          <w:tcPr>
            <w:tcW w:w="4586" w:type="dxa"/>
          </w:tcPr>
          <w:p w14:paraId="07490D25" w14:textId="0CBF3382" w:rsidR="00E95846" w:rsidRDefault="00901529" w:rsidP="00796943">
            <w:pPr>
              <w:pStyle w:val="ITEABodyText"/>
              <w:numPr>
                <w:ilvl w:val="0"/>
                <w:numId w:val="29"/>
              </w:numPr>
              <w:ind w:left="4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need to reach a first stable 1.0 version to initialize proposal process to create an Eclipse Foundation project</w:t>
            </w:r>
          </w:p>
        </w:tc>
      </w:tr>
      <w:tr w:rsidR="00E95846" w14:paraId="18273219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17712D9" w14:textId="792C49AF" w:rsidR="00E95846" w:rsidRDefault="00E95846" w:rsidP="00E95846">
            <w:pPr>
              <w:pStyle w:val="ITEABodyText"/>
              <w:rPr>
                <w:lang w:eastAsia="en-US"/>
              </w:rPr>
            </w:pPr>
            <w:r>
              <w:t xml:space="preserve">Promotion of the </w:t>
            </w:r>
            <w:proofErr w:type="spellStart"/>
            <w:r>
              <w:t>ModelWriter</w:t>
            </w:r>
            <w:proofErr w:type="spellEnd"/>
            <w:r>
              <w:t xml:space="preserve"> concepts and results to the end-user community</w:t>
            </w:r>
          </w:p>
        </w:tc>
        <w:tc>
          <w:tcPr>
            <w:tcW w:w="4585" w:type="dxa"/>
          </w:tcPr>
          <w:p w14:paraId="501AB6D8" w14:textId="5B276AA0" w:rsidR="00E95846" w:rsidRDefault="002306C8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2915C6">
              <w:rPr>
                <w:i/>
              </w:rPr>
              <w:t>See Dissemination plan</w:t>
            </w:r>
          </w:p>
        </w:tc>
        <w:tc>
          <w:tcPr>
            <w:tcW w:w="4586" w:type="dxa"/>
          </w:tcPr>
          <w:p w14:paraId="015E7B58" w14:textId="77777777" w:rsidR="002306C8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see dissemination activities</w:t>
            </w:r>
          </w:p>
          <w:p w14:paraId="5072C8B4" w14:textId="5E8A795B" w:rsidR="002306C8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Airbus Internal presentation in 2016</w:t>
            </w:r>
          </w:p>
          <w:p w14:paraId="2BE55629" w14:textId="537F8A1C" w:rsidR="00E95846" w:rsidRDefault="00277626" w:rsidP="00796943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Need to obtain public information / feedback from UC and their KPI to insure promotion of MW’s ROI</w:t>
            </w:r>
          </w:p>
        </w:tc>
      </w:tr>
      <w:tr w:rsidR="00E95846" w14:paraId="2CD202CE" w14:textId="77777777" w:rsidTr="00E9584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35E0BCB" w14:textId="20AE85EF" w:rsidR="00E95846" w:rsidRDefault="00E95846" w:rsidP="00E95846">
            <w:pPr>
              <w:pStyle w:val="ITEABodyText"/>
            </w:pPr>
            <w:r>
              <w:t>Promotion of the technological results</w:t>
            </w:r>
          </w:p>
        </w:tc>
        <w:tc>
          <w:tcPr>
            <w:tcW w:w="4585" w:type="dxa"/>
          </w:tcPr>
          <w:p w14:paraId="29F762A2" w14:textId="48145967" w:rsidR="00E95846" w:rsidRDefault="00E95846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 w:rsidRPr="002915C6">
              <w:rPr>
                <w:i/>
              </w:rPr>
              <w:t>See Dissemination plan</w:t>
            </w:r>
          </w:p>
        </w:tc>
        <w:tc>
          <w:tcPr>
            <w:tcW w:w="4586" w:type="dxa"/>
          </w:tcPr>
          <w:p w14:paraId="128FAC4F" w14:textId="77777777" w:rsidR="00E95846" w:rsidRDefault="00E95846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E95846" w14:paraId="23A739D3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DF0F5DF" w14:textId="5EE228D7" w:rsidR="00E95846" w:rsidRDefault="008721E8" w:rsidP="00E95846">
            <w:pPr>
              <w:pStyle w:val="ITEABodyText"/>
            </w:pPr>
            <w:r w:rsidRPr="00796943">
              <w:t xml:space="preserve">Promotion of services related to the </w:t>
            </w:r>
            <w:proofErr w:type="spellStart"/>
            <w:r w:rsidRPr="00796943">
              <w:t>ModelWriter</w:t>
            </w:r>
            <w:proofErr w:type="spellEnd"/>
            <w:r w:rsidRPr="00796943">
              <w:t xml:space="preserve"> results</w:t>
            </w:r>
          </w:p>
        </w:tc>
        <w:tc>
          <w:tcPr>
            <w:tcW w:w="4585" w:type="dxa"/>
          </w:tcPr>
          <w:p w14:paraId="20156BB1" w14:textId="1FA5E192" w:rsidR="00E95846" w:rsidRDefault="00277626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Create web material and a conference based on UC’s feedbacks which illustrated the kind of professional services needed to deploy MW</w:t>
            </w:r>
          </w:p>
        </w:tc>
        <w:tc>
          <w:tcPr>
            <w:tcW w:w="4586" w:type="dxa"/>
          </w:tcPr>
          <w:p w14:paraId="23A1304A" w14:textId="77777777" w:rsidR="00E95846" w:rsidRDefault="00277626" w:rsidP="00796943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Business model canvas finished</w:t>
            </w:r>
          </w:p>
          <w:p w14:paraId="70D12C8E" w14:textId="469117E2" w:rsidR="00277626" w:rsidRDefault="00277626" w:rsidP="00796943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UC have to send feedbacks</w:t>
            </w:r>
          </w:p>
        </w:tc>
      </w:tr>
      <w:tr w:rsidR="00E95846" w14:paraId="139B0BFB" w14:textId="77777777" w:rsidTr="00E9584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9F566D6" w14:textId="79C646A5" w:rsidR="00E95846" w:rsidRPr="00160233" w:rsidRDefault="00E95846" w:rsidP="00E95846">
            <w:pPr>
              <w:pStyle w:val="ITEABodyText"/>
              <w:rPr>
                <w:highlight w:val="yellow"/>
              </w:rPr>
            </w:pPr>
            <w:r>
              <w:t xml:space="preserve">Exploitation of the </w:t>
            </w:r>
            <w:proofErr w:type="spellStart"/>
            <w:r>
              <w:t>ModelWriter</w:t>
            </w:r>
            <w:proofErr w:type="spellEnd"/>
            <w:r>
              <w:t xml:space="preserve"> results as the basis for subsequent initiatives in the field of the research and technological transfer</w:t>
            </w:r>
          </w:p>
        </w:tc>
        <w:tc>
          <w:tcPr>
            <w:tcW w:w="4585" w:type="dxa"/>
          </w:tcPr>
          <w:p w14:paraId="0677031A" w14:textId="4630D1C8" w:rsidR="00E95846" w:rsidRDefault="00E95846" w:rsidP="002306C8">
            <w:pPr>
              <w:pStyle w:val="ITEABodyText"/>
              <w:ind w:left="4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4586" w:type="dxa"/>
          </w:tcPr>
          <w:p w14:paraId="1EBEAA61" w14:textId="45D7462A" w:rsidR="00E95846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warning session @ Airbus on Ontology management</w:t>
            </w:r>
          </w:p>
        </w:tc>
      </w:tr>
      <w:tr w:rsidR="00E95846" w14:paraId="0692897F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B17646" w14:textId="77777777" w:rsidR="00E95846" w:rsidRDefault="00E95846" w:rsidP="009C1C4D">
            <w:pPr>
              <w:pStyle w:val="Corpsdetexte"/>
            </w:pPr>
            <w:r w:rsidRPr="00CE37D3">
              <w:t>Deployment enablers investigation</w:t>
            </w:r>
          </w:p>
          <w:p w14:paraId="7CFE6ADC" w14:textId="77777777" w:rsidR="00E95846" w:rsidRDefault="00E95846" w:rsidP="00E95846">
            <w:pPr>
              <w:pStyle w:val="ITEABodyText"/>
            </w:pPr>
          </w:p>
        </w:tc>
        <w:tc>
          <w:tcPr>
            <w:tcW w:w="4585" w:type="dxa"/>
          </w:tcPr>
          <w:p w14:paraId="47567388" w14:textId="695D4F7E" w:rsidR="00E95846" w:rsidRDefault="00E95846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2915C6">
              <w:lastRenderedPageBreak/>
              <w:t>User acceptance</w:t>
            </w:r>
          </w:p>
        </w:tc>
        <w:tc>
          <w:tcPr>
            <w:tcW w:w="4586" w:type="dxa"/>
          </w:tcPr>
          <w:p w14:paraId="5A9AFAC0" w14:textId="5634A77F" w:rsidR="00E95846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tests and validation to be planned</w:t>
            </w:r>
            <w:r w:rsidR="006A4DF0">
              <w:rPr>
                <w:lang w:eastAsia="en-US"/>
              </w:rPr>
              <w:t xml:space="preserve"> at WP1 </w:t>
            </w:r>
            <w:r w:rsidR="006A4DF0">
              <w:rPr>
                <w:lang w:eastAsia="en-US"/>
              </w:rPr>
              <w:lastRenderedPageBreak/>
              <w:t>partners places</w:t>
            </w:r>
          </w:p>
        </w:tc>
      </w:tr>
      <w:tr w:rsidR="00E95846" w14:paraId="423CF5E6" w14:textId="77777777" w:rsidTr="00E9584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16960F4" w14:textId="37B25611" w:rsidR="00E95846" w:rsidRPr="00CE37D3" w:rsidRDefault="00E95846" w:rsidP="009C1C4D">
            <w:pPr>
              <w:pStyle w:val="Corpsdetexte"/>
            </w:pPr>
            <w:r w:rsidRPr="003E6EA6">
              <w:lastRenderedPageBreak/>
              <w:t xml:space="preserve">Risk mitigation </w:t>
            </w:r>
          </w:p>
        </w:tc>
        <w:tc>
          <w:tcPr>
            <w:tcW w:w="4585" w:type="dxa"/>
          </w:tcPr>
          <w:p w14:paraId="02B94144" w14:textId="3BBF72E2" w:rsidR="00E95846" w:rsidRDefault="00E95846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 w:rsidRPr="00241BEF">
              <w:t>See D1.9.1 Technical Risk Assessment Document (OBEO)</w:t>
            </w:r>
          </w:p>
        </w:tc>
        <w:tc>
          <w:tcPr>
            <w:tcW w:w="4586" w:type="dxa"/>
          </w:tcPr>
          <w:p w14:paraId="18099244" w14:textId="77777777" w:rsidR="00E95846" w:rsidRDefault="00E95846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E95846" w14:paraId="307E33ED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3F96F3D" w14:textId="749ACA09" w:rsidR="00E95846" w:rsidRDefault="00E95846" w:rsidP="009C1C4D">
            <w:pPr>
              <w:pStyle w:val="Corpsdetexte"/>
              <w:rPr>
                <w:highlight w:val="yellow"/>
              </w:rPr>
            </w:pPr>
            <w:r w:rsidRPr="00322C33">
              <w:t>Contribution to standards</w:t>
            </w:r>
          </w:p>
        </w:tc>
        <w:tc>
          <w:tcPr>
            <w:tcW w:w="4585" w:type="dxa"/>
          </w:tcPr>
          <w:p w14:paraId="632D36EC" w14:textId="3AA72756" w:rsidR="00E95846" w:rsidRDefault="00E95846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241BEF">
              <w:t xml:space="preserve">See D7.7.1 </w:t>
            </w:r>
            <w:proofErr w:type="spellStart"/>
            <w:r w:rsidRPr="00241BEF">
              <w:t>ModelWriter</w:t>
            </w:r>
            <w:proofErr w:type="spellEnd"/>
            <w:r w:rsidRPr="00241BEF">
              <w:t xml:space="preserve"> and standardization activities (LORIA)</w:t>
            </w:r>
          </w:p>
        </w:tc>
        <w:tc>
          <w:tcPr>
            <w:tcW w:w="4586" w:type="dxa"/>
          </w:tcPr>
          <w:p w14:paraId="58A0EBAD" w14:textId="77777777" w:rsidR="00E95846" w:rsidRDefault="00E95846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6B3BBB74" w14:textId="77777777" w:rsidR="00E95846" w:rsidRDefault="00E95846" w:rsidP="00E95846">
      <w:pPr>
        <w:pStyle w:val="ITEABodyText"/>
        <w:rPr>
          <w:lang w:eastAsia="en-US"/>
        </w:rPr>
        <w:sectPr w:rsidR="00E95846" w:rsidSect="00E95846">
          <w:pgSz w:w="16838" w:h="11906" w:orient="landscape"/>
          <w:pgMar w:top="1418" w:right="2371" w:bottom="1418" w:left="851" w:header="567" w:footer="0" w:gutter="0"/>
          <w:cols w:space="708"/>
          <w:titlePg/>
          <w:docGrid w:linePitch="360"/>
        </w:sectPr>
      </w:pPr>
    </w:p>
    <w:p w14:paraId="517B9341" w14:textId="7EE9C3D7" w:rsidR="00397912" w:rsidRDefault="001E601B" w:rsidP="00A34A6A">
      <w:pPr>
        <w:pStyle w:val="ITEAHeading1"/>
      </w:pPr>
      <w:bookmarkStart w:id="28" w:name="_Toc476558811"/>
      <w:r>
        <w:lastRenderedPageBreak/>
        <w:t xml:space="preserve">Exploitation </w:t>
      </w:r>
      <w:r w:rsidR="007F1226">
        <w:t xml:space="preserve">&amp; marketing </w:t>
      </w:r>
      <w:r>
        <w:t>plan</w:t>
      </w:r>
      <w:bookmarkEnd w:id="28"/>
    </w:p>
    <w:p w14:paraId="37A8A892" w14:textId="77777777" w:rsidR="001E601B" w:rsidRDefault="001E601B" w:rsidP="00A34A6A">
      <w:pPr>
        <w:pStyle w:val="ITEAHeading2"/>
      </w:pPr>
      <w:bookmarkStart w:id="29" w:name="_Toc417393652"/>
      <w:bookmarkStart w:id="30" w:name="_Toc476558812"/>
      <w:r>
        <w:t>Distribution channels</w:t>
      </w:r>
      <w:bookmarkEnd w:id="29"/>
      <w:bookmarkEnd w:id="30"/>
    </w:p>
    <w:p w14:paraId="5C57B384" w14:textId="0E0F9682" w:rsidR="001E601B" w:rsidRDefault="001E601B" w:rsidP="001E601B">
      <w:r>
        <w:t xml:space="preserve">Distribution models for both </w:t>
      </w:r>
      <w:r w:rsidR="003E6EA6">
        <w:t>project</w:t>
      </w:r>
      <w:r>
        <w:t xml:space="preserve"> outcomes and future more mature envisaged product must be considered. Depending on the products / services we will consider:</w:t>
      </w:r>
    </w:p>
    <w:p w14:paraId="661B236C" w14:textId="5340B4BC" w:rsidR="00432B9D" w:rsidRDefault="00432B9D" w:rsidP="00796943">
      <w:pPr>
        <w:pStyle w:val="Paragraphedeliste"/>
        <w:numPr>
          <w:ilvl w:val="0"/>
          <w:numId w:val="29"/>
        </w:numPr>
      </w:pPr>
      <w:r>
        <w:t xml:space="preserve">For support and maintenance, throw </w:t>
      </w:r>
      <w:proofErr w:type="spellStart"/>
      <w:r>
        <w:t>Obeo</w:t>
      </w:r>
      <w:proofErr w:type="spellEnd"/>
      <w:r>
        <w:t xml:space="preserve"> Designer offer which is already in place, with direct sales (and local partners in several countries)</w:t>
      </w:r>
    </w:p>
    <w:p w14:paraId="17B9F034" w14:textId="154FF034" w:rsidR="00432B9D" w:rsidRDefault="00432B9D" w:rsidP="00796943">
      <w:pPr>
        <w:pStyle w:val="Paragraphedeliste"/>
        <w:numPr>
          <w:ilvl w:val="0"/>
          <w:numId w:val="29"/>
        </w:numPr>
      </w:pPr>
      <w:r>
        <w:t>For development outsourcing and MW expertise, direct sales with partnership with IT integrator and local specialists</w:t>
      </w:r>
    </w:p>
    <w:p w14:paraId="693678BE" w14:textId="77777777" w:rsidR="001E601B" w:rsidRDefault="001E601B" w:rsidP="00A34A6A">
      <w:pPr>
        <w:pStyle w:val="ITEAHeading2"/>
      </w:pPr>
      <w:bookmarkStart w:id="31" w:name="_Toc413709827"/>
      <w:bookmarkStart w:id="32" w:name="_Toc417393653"/>
      <w:bookmarkStart w:id="33" w:name="_Toc476558813"/>
      <w:r w:rsidRPr="00AC4B86">
        <w:t xml:space="preserve">Pricing </w:t>
      </w:r>
      <w:r>
        <w:t>m</w:t>
      </w:r>
      <w:r w:rsidRPr="00AC4B86">
        <w:t>odels</w:t>
      </w:r>
      <w:bookmarkEnd w:id="31"/>
      <w:bookmarkEnd w:id="32"/>
      <w:bookmarkEnd w:id="33"/>
    </w:p>
    <w:p w14:paraId="69C3077C" w14:textId="77777777" w:rsidR="001E601B" w:rsidRDefault="001E601B" w:rsidP="001E601B">
      <w:r>
        <w:t>Pricing  will  depend  heavily  on  the  objectives  of  the commercial  entities  exploiting  the project results.  A competitive environment analysis will be a key input to this activity.</w:t>
      </w:r>
    </w:p>
    <w:p w14:paraId="2F41B0CA" w14:textId="77777777" w:rsidR="00A34A6A" w:rsidRDefault="00A34A6A" w:rsidP="001E601B">
      <w:pPr>
        <w:pStyle w:val="Corpsdetexte"/>
      </w:pPr>
    </w:p>
    <w:p w14:paraId="7A03008D" w14:textId="77777777" w:rsidR="001E601B" w:rsidRDefault="001E601B" w:rsidP="001E601B">
      <w:pPr>
        <w:pStyle w:val="Corpsdetexte"/>
      </w:pPr>
      <w:r>
        <w:t>The project's participants are committed to the creation of software under the Open Source/Free Software model, a proven means to continue useful software beyond project lifetimes.</w:t>
      </w:r>
    </w:p>
    <w:p w14:paraId="60F8E70E" w14:textId="47C4DB3A" w:rsidR="00432B9D" w:rsidRDefault="00432B9D" w:rsidP="001E601B">
      <w:pPr>
        <w:pStyle w:val="Corpsdetexte"/>
      </w:pPr>
      <w:proofErr w:type="spellStart"/>
      <w:r>
        <w:t>Obeo</w:t>
      </w:r>
      <w:proofErr w:type="spellEnd"/>
      <w:r>
        <w:t xml:space="preserve"> plan to apply the same pricing model he used with success for years with others Open Source projects such as Sirius.</w:t>
      </w:r>
    </w:p>
    <w:p w14:paraId="60391FA0" w14:textId="77777777" w:rsidR="001E601B" w:rsidRDefault="001E601B" w:rsidP="00A34A6A">
      <w:pPr>
        <w:pStyle w:val="ITEAHeading2"/>
      </w:pPr>
      <w:bookmarkStart w:id="34" w:name="_Toc413709828"/>
      <w:bookmarkStart w:id="35" w:name="_Toc417393654"/>
      <w:bookmarkStart w:id="36" w:name="_Toc476558814"/>
      <w:r w:rsidRPr="00AC4B86">
        <w:t>Marketing Strategy</w:t>
      </w:r>
      <w:bookmarkEnd w:id="34"/>
      <w:bookmarkEnd w:id="35"/>
      <w:bookmarkEnd w:id="36"/>
    </w:p>
    <w:p w14:paraId="0634EE5A" w14:textId="27A6A9FB" w:rsidR="001E601B" w:rsidRPr="001E601B" w:rsidRDefault="001E601B" w:rsidP="001E601B">
      <w:pPr>
        <w:pStyle w:val="ITEABodyText"/>
        <w:rPr>
          <w:lang w:eastAsia="en-US"/>
        </w:rPr>
      </w:pPr>
      <w:r w:rsidRPr="00AC4B86">
        <w:t xml:space="preserve">Marketing goals and objectives </w:t>
      </w:r>
      <w:r w:rsidR="00A34A6A">
        <w:t>have to be</w:t>
      </w:r>
      <w:r w:rsidRPr="00AC4B86">
        <w:t xml:space="preserve"> defined</w:t>
      </w:r>
      <w:r w:rsidR="00A34A6A">
        <w:t xml:space="preserve"> and explained </w:t>
      </w:r>
      <w:r>
        <w:t xml:space="preserve">in </w:t>
      </w:r>
      <w:r w:rsidR="00A34A6A">
        <w:t>a next version of this deliverable (deliverable 7.2.2 and 7.2.1 being merged).</w:t>
      </w:r>
    </w:p>
    <w:p w14:paraId="128052DD" w14:textId="394A7793" w:rsidR="00E92134" w:rsidRDefault="00E92134" w:rsidP="00EA4115">
      <w:pPr>
        <w:pStyle w:val="ITEAHeading1"/>
      </w:pPr>
      <w:bookmarkStart w:id="37" w:name="_Toc476558815"/>
      <w:r>
        <w:lastRenderedPageBreak/>
        <w:t>Conclusion</w:t>
      </w:r>
      <w:bookmarkEnd w:id="37"/>
    </w:p>
    <w:p w14:paraId="78DA0456" w14:textId="6C0D9065" w:rsidR="00E92134" w:rsidRDefault="00E92134" w:rsidP="00E92134">
      <w:pPr>
        <w:pStyle w:val="Corpsdetexte"/>
      </w:pPr>
      <w:r>
        <w:t xml:space="preserve">The </w:t>
      </w:r>
      <w:proofErr w:type="spellStart"/>
      <w:r>
        <w:t>ModelWriter</w:t>
      </w:r>
      <w:proofErr w:type="spellEnd"/>
      <w:r>
        <w:t xml:space="preserve"> exploitation &amp; marketing are mainly addressed so far towards two main modalities:</w:t>
      </w:r>
    </w:p>
    <w:p w14:paraId="78303E10" w14:textId="2EE21AA5" w:rsidR="00E92134" w:rsidRDefault="00E92134" w:rsidP="000018ED">
      <w:pPr>
        <w:pStyle w:val="Corpsdetexte"/>
        <w:widowControl w:val="0"/>
        <w:numPr>
          <w:ilvl w:val="0"/>
          <w:numId w:val="32"/>
        </w:numPr>
        <w:suppressAutoHyphens/>
        <w:spacing w:after="120" w:line="240" w:lineRule="auto"/>
        <w:jc w:val="both"/>
      </w:pPr>
      <w:r>
        <w:t xml:space="preserve">Promotion of the </w:t>
      </w:r>
      <w:proofErr w:type="spellStart"/>
      <w:r w:rsidRPr="001E20F8">
        <w:t>ModelWriter</w:t>
      </w:r>
      <w:proofErr w:type="spellEnd"/>
      <w:r w:rsidRPr="001E20F8">
        <w:t xml:space="preserve"> </w:t>
      </w:r>
      <w:r>
        <w:t xml:space="preserve">outcomes outside </w:t>
      </w:r>
      <w:r w:rsidR="003E6EA6">
        <w:t xml:space="preserve">through </w:t>
      </w:r>
      <w:r w:rsidR="003E6EA6" w:rsidRPr="003E6EA6">
        <w:t>dissemination</w:t>
      </w:r>
      <w:r w:rsidR="003E6EA6" w:rsidRPr="003E6EA6">
        <w:t xml:space="preserve"> </w:t>
      </w:r>
      <w:r w:rsidRPr="003E6EA6">
        <w:t>towards:  platforms of end-users</w:t>
      </w:r>
      <w:r w:rsidR="003E6EA6" w:rsidRPr="003E6EA6">
        <w:t>,</w:t>
      </w:r>
      <w:r w:rsidRPr="003E6EA6">
        <w:t xml:space="preserve"> service providers</w:t>
      </w:r>
      <w:r w:rsidR="003E6EA6" w:rsidRPr="003E6EA6">
        <w:t>,</w:t>
      </w:r>
      <w:r w:rsidRPr="003E6EA6">
        <w:t xml:space="preserve"> Industry</w:t>
      </w:r>
      <w:r w:rsidR="003E6EA6" w:rsidRPr="003E6EA6">
        <w:t xml:space="preserve">, Research, and </w:t>
      </w:r>
      <w:r w:rsidRPr="003E6EA6">
        <w:t>SME communities.</w:t>
      </w:r>
    </w:p>
    <w:p w14:paraId="5FF79CE2" w14:textId="6DC9DCE0" w:rsidR="00E92134" w:rsidRPr="00E92134" w:rsidRDefault="00E92134" w:rsidP="000018ED">
      <w:pPr>
        <w:pStyle w:val="Corpsdetexte"/>
        <w:widowControl w:val="0"/>
        <w:numPr>
          <w:ilvl w:val="0"/>
          <w:numId w:val="32"/>
        </w:numPr>
        <w:suppressAutoHyphens/>
        <w:spacing w:after="120" w:line="240" w:lineRule="auto"/>
        <w:jc w:val="both"/>
      </w:pPr>
      <w:r>
        <w:t xml:space="preserve">Exploitation intention of the </w:t>
      </w:r>
      <w:proofErr w:type="spellStart"/>
      <w:r>
        <w:t>ModelWriter</w:t>
      </w:r>
      <w:proofErr w:type="spellEnd"/>
      <w:r>
        <w:t xml:space="preserve"> results carried out by the partners of the project.</w:t>
      </w:r>
    </w:p>
    <w:p w14:paraId="5F4A5AAD" w14:textId="4D4BF041" w:rsidR="005A5A65" w:rsidRDefault="005A5A65" w:rsidP="00EA4115">
      <w:pPr>
        <w:pStyle w:val="ITEAHeading1"/>
      </w:pPr>
      <w:bookmarkStart w:id="38" w:name="_Toc476558816"/>
      <w:r>
        <w:lastRenderedPageBreak/>
        <w:t>References</w:t>
      </w:r>
      <w:bookmarkEnd w:id="38"/>
    </w:p>
    <w:p w14:paraId="03DFF0DF" w14:textId="77777777" w:rsidR="00921D41" w:rsidRPr="00921D41" w:rsidRDefault="00921D41" w:rsidP="000018ED">
      <w:pPr>
        <w:pStyle w:val="Paragraphedeliste"/>
        <w:numPr>
          <w:ilvl w:val="0"/>
          <w:numId w:val="26"/>
        </w:numPr>
        <w:rPr>
          <w:lang w:eastAsia="en-US"/>
        </w:rPr>
      </w:pPr>
      <w:r w:rsidRPr="00921D41">
        <w:rPr>
          <w:lang w:eastAsia="en-US"/>
        </w:rPr>
        <w:t xml:space="preserve">Baldwin, Timothy, Emily M. Bender, Dan </w:t>
      </w:r>
      <w:proofErr w:type="spellStart"/>
      <w:r w:rsidRPr="00921D41">
        <w:rPr>
          <w:lang w:eastAsia="en-US"/>
        </w:rPr>
        <w:t>Flickinger</w:t>
      </w:r>
      <w:proofErr w:type="spellEnd"/>
      <w:r w:rsidRPr="00921D41">
        <w:rPr>
          <w:lang w:eastAsia="en-US"/>
        </w:rPr>
        <w:t xml:space="preserve">, </w:t>
      </w:r>
      <w:proofErr w:type="spellStart"/>
      <w:r w:rsidRPr="00921D41">
        <w:rPr>
          <w:lang w:eastAsia="en-US"/>
        </w:rPr>
        <w:t>Ara</w:t>
      </w:r>
      <w:proofErr w:type="spellEnd"/>
      <w:r w:rsidRPr="00921D41">
        <w:rPr>
          <w:lang w:eastAsia="en-US"/>
        </w:rPr>
        <w:t xml:space="preserve"> Kim and Stephan </w:t>
      </w:r>
      <w:proofErr w:type="spellStart"/>
      <w:r w:rsidRPr="00921D41">
        <w:rPr>
          <w:lang w:eastAsia="en-US"/>
        </w:rPr>
        <w:t>Oepen</w:t>
      </w:r>
      <w:proofErr w:type="spellEnd"/>
      <w:r w:rsidRPr="00921D41">
        <w:rPr>
          <w:lang w:eastAsia="en-US"/>
        </w:rPr>
        <w:t xml:space="preserve"> (2004) Road-testing the English Resource Grammar over the British National Corpus, In Proceedings of the Fourth International Conference on Language Resources and Evaluation (LREC 2004), Lisbon, Portugal. </w:t>
      </w:r>
    </w:p>
    <w:p w14:paraId="2C1B7873" w14:textId="332505A2" w:rsidR="00BD0F29" w:rsidRDefault="00BD0F29" w:rsidP="003E6EA6">
      <w:pPr>
        <w:pStyle w:val="ITEABodyText"/>
        <w:ind w:left="360"/>
        <w:rPr>
          <w:lang w:eastAsia="en-US"/>
        </w:rPr>
      </w:pPr>
      <w:bookmarkStart w:id="39" w:name="_GoBack"/>
      <w:bookmarkEnd w:id="39"/>
    </w:p>
    <w:p w14:paraId="1F8DE28C" w14:textId="74FF5ED6" w:rsidR="00911A6F" w:rsidRDefault="00911A6F" w:rsidP="00E81A83">
      <w:pPr>
        <w:pStyle w:val="ITEAHeading2"/>
        <w:numPr>
          <w:ilvl w:val="0"/>
          <w:numId w:val="0"/>
        </w:numPr>
        <w:rPr>
          <w:lang w:eastAsia="en-US"/>
        </w:rPr>
      </w:pPr>
    </w:p>
    <w:sectPr w:rsidR="00911A6F" w:rsidSect="00857876"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F443A2" w15:done="0"/>
  <w15:commentEx w15:paraId="2A434A55" w15:done="0"/>
  <w15:commentEx w15:paraId="68600656" w15:paraIdParent="2A434A55" w15:done="0"/>
  <w15:commentEx w15:paraId="1257A49A" w15:paraIdParent="68600656" w15:done="0"/>
  <w15:commentEx w15:paraId="7F370B70" w15:paraIdParent="1257A4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93F2E" w14:textId="77777777" w:rsidR="00E94129" w:rsidRDefault="00E94129" w:rsidP="00963638">
      <w:r>
        <w:separator/>
      </w:r>
    </w:p>
  </w:endnote>
  <w:endnote w:type="continuationSeparator" w:id="0">
    <w:p w14:paraId="368533F6" w14:textId="77777777" w:rsidR="00E94129" w:rsidRDefault="00E94129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E94129" w:rsidRPr="007F744A" w14:paraId="369DE39C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1E9A6ED5" w14:textId="77777777" w:rsidR="00E94129" w:rsidRPr="00CA166C" w:rsidRDefault="00E94129" w:rsidP="00606229">
          <w:pPr>
            <w:pStyle w:val="Pieddepage"/>
            <w:rPr>
              <w:b/>
            </w:rPr>
          </w:pPr>
          <w:r w:rsidRPr="00CA166C">
            <w:rPr>
              <w:noProof/>
              <w:lang w:val="fr-FR" w:eastAsia="fr-FR"/>
            </w:rPr>
            <w:drawing>
              <wp:anchor distT="0" distB="0" distL="114300" distR="114300" simplePos="0" relativeHeight="251664384" behindDoc="1" locked="0" layoutInCell="1" allowOverlap="1" wp14:anchorId="3CFBF5FC" wp14:editId="29188CA1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10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szCs w:val="20"/>
            </w:rPr>
            <w:instrText xml:space="preserve"> PAGE </w:instrText>
          </w:r>
          <w:r w:rsidRPr="00CA166C">
            <w:rPr>
              <w:rStyle w:val="Numrodepage"/>
              <w:rFonts w:cs="Arial"/>
              <w:szCs w:val="20"/>
            </w:rPr>
            <w:fldChar w:fldCharType="separate"/>
          </w:r>
          <w:r w:rsidR="003E6EA6">
            <w:rPr>
              <w:rStyle w:val="Numrodepage"/>
              <w:rFonts w:cs="Arial"/>
              <w:noProof/>
              <w:szCs w:val="20"/>
            </w:rPr>
            <w:t>9</w:t>
          </w:r>
          <w:r w:rsidRPr="00CA166C">
            <w:rPr>
              <w:rStyle w:val="Numrodepage"/>
              <w:rFonts w:cs="Arial"/>
              <w:szCs w:val="20"/>
            </w:rPr>
            <w:fldChar w:fldCharType="end"/>
          </w:r>
          <w:r w:rsidRPr="007F744A">
            <w:rPr>
              <w:rStyle w:val="Numrodepage"/>
              <w:rFonts w:cs="Arial"/>
              <w:b/>
              <w:szCs w:val="20"/>
            </w:rPr>
            <w:t xml:space="preserve"> of </w:t>
          </w:r>
          <w:r w:rsidRPr="00CF6CCA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Numrodepage"/>
              <w:rFonts w:cs="Arial"/>
              <w:szCs w:val="20"/>
            </w:rPr>
            <w:fldChar w:fldCharType="separate"/>
          </w:r>
          <w:r w:rsidR="003E6EA6">
            <w:rPr>
              <w:rStyle w:val="Numrodepage"/>
              <w:rFonts w:cs="Arial"/>
              <w:b/>
              <w:noProof/>
              <w:szCs w:val="20"/>
            </w:rPr>
            <w:t>16</w:t>
          </w:r>
          <w:r w:rsidRPr="00CF6CCA">
            <w:rPr>
              <w:rStyle w:val="Numrodepage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259A96F4" w14:textId="77777777" w:rsidR="00E94129" w:rsidRPr="00CA166C" w:rsidRDefault="00E94129" w:rsidP="00F506E9">
          <w:pPr>
            <w:pStyle w:val="Pieddepage"/>
            <w:jc w:val="right"/>
            <w:rPr>
              <w:b/>
            </w:rPr>
          </w:pPr>
          <w:r>
            <w:t>Based on the ITEA 3 FFP Annex</w:t>
          </w:r>
          <w:r w:rsidRPr="00CA166C">
            <w:t xml:space="preserve"> Template v1.0 (</w:t>
          </w:r>
          <w:r>
            <w:t>September</w:t>
          </w:r>
          <w:r w:rsidRPr="00CA166C">
            <w:t xml:space="preserve"> 2014)</w:t>
          </w:r>
        </w:p>
      </w:tc>
    </w:tr>
  </w:tbl>
  <w:p w14:paraId="6231B0C3" w14:textId="77777777" w:rsidR="00E94129" w:rsidRPr="007F744A" w:rsidRDefault="00E94129" w:rsidP="00CA166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985F5" w14:textId="77777777" w:rsidR="00E94129" w:rsidRDefault="00E94129" w:rsidP="00CA166C">
    <w:pPr>
      <w:pStyle w:val="Pieddepage"/>
    </w:pPr>
    <w:r>
      <w:rPr>
        <w:noProof/>
        <w:lang w:val="fr-FR" w:eastAsia="fr-FR"/>
      </w:rPr>
      <w:drawing>
        <wp:anchor distT="0" distB="0" distL="114300" distR="114300" simplePos="0" relativeHeight="251663360" behindDoc="1" locked="0" layoutInCell="1" allowOverlap="1" wp14:anchorId="01586B7B" wp14:editId="38201012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12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E94129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E94129" w:rsidRPr="00CA166C" w:rsidRDefault="00E94129" w:rsidP="00606229">
          <w:pPr>
            <w:pStyle w:val="Pieddepage"/>
            <w:rPr>
              <w:b/>
            </w:rPr>
          </w:pPr>
          <w:r w:rsidRPr="00CA166C">
            <w:rPr>
              <w:noProof/>
              <w:lang w:val="fr-FR" w:eastAsia="fr-FR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szCs w:val="20"/>
            </w:rPr>
            <w:instrText xml:space="preserve"> PAGE </w:instrText>
          </w:r>
          <w:r w:rsidRPr="00CA166C">
            <w:rPr>
              <w:rStyle w:val="Numrodepage"/>
              <w:rFonts w:cs="Arial"/>
              <w:szCs w:val="20"/>
            </w:rPr>
            <w:fldChar w:fldCharType="separate"/>
          </w:r>
          <w:r w:rsidR="003E6EA6">
            <w:rPr>
              <w:rStyle w:val="Numrodepage"/>
              <w:rFonts w:cs="Arial"/>
              <w:noProof/>
              <w:szCs w:val="20"/>
            </w:rPr>
            <w:t>16</w:t>
          </w:r>
          <w:r w:rsidRPr="00CA166C">
            <w:rPr>
              <w:rStyle w:val="Numrodepage"/>
              <w:rFonts w:cs="Arial"/>
              <w:szCs w:val="20"/>
            </w:rPr>
            <w:fldChar w:fldCharType="end"/>
          </w:r>
          <w:r w:rsidRPr="007F744A">
            <w:rPr>
              <w:rStyle w:val="Numrodepage"/>
              <w:rFonts w:cs="Arial"/>
              <w:b/>
              <w:szCs w:val="20"/>
            </w:rPr>
            <w:t xml:space="preserve"> of </w:t>
          </w:r>
          <w:r w:rsidRPr="00CF6CCA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Numrodepage"/>
              <w:rFonts w:cs="Arial"/>
              <w:szCs w:val="20"/>
            </w:rPr>
            <w:fldChar w:fldCharType="separate"/>
          </w:r>
          <w:r w:rsidR="003E6EA6">
            <w:rPr>
              <w:rStyle w:val="Numrodepage"/>
              <w:rFonts w:cs="Arial"/>
              <w:b/>
              <w:noProof/>
              <w:szCs w:val="20"/>
            </w:rPr>
            <w:t>16</w:t>
          </w:r>
          <w:r w:rsidRPr="00CF6CCA">
            <w:rPr>
              <w:rStyle w:val="Numrodepage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E94129" w:rsidRPr="00CA166C" w:rsidRDefault="00E94129" w:rsidP="00F506E9">
          <w:pPr>
            <w:pStyle w:val="Pieddepage"/>
            <w:jc w:val="right"/>
            <w:rPr>
              <w:b/>
            </w:rPr>
          </w:pPr>
          <w:r>
            <w:t>Based on the ITEA 3 FFP Annex</w:t>
          </w:r>
          <w:r w:rsidRPr="00CA166C">
            <w:t xml:space="preserve"> Template v1.0 (</w:t>
          </w:r>
          <w:r>
            <w:t>September</w:t>
          </w:r>
          <w:r w:rsidRPr="00CA166C">
            <w:t xml:space="preserve"> 2014)</w:t>
          </w:r>
        </w:p>
      </w:tc>
    </w:tr>
  </w:tbl>
  <w:p w14:paraId="1D8BCCD3" w14:textId="77777777" w:rsidR="00E94129" w:rsidRPr="007F744A" w:rsidRDefault="00E94129" w:rsidP="00CA166C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E8C54" w14:textId="77777777" w:rsidR="00E94129" w:rsidRDefault="00E94129" w:rsidP="00CA166C">
    <w:pPr>
      <w:pStyle w:val="Pieddepage"/>
    </w:pPr>
    <w:r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65CFA" w14:textId="77777777" w:rsidR="00E94129" w:rsidRDefault="00E94129" w:rsidP="00963638">
      <w:r>
        <w:separator/>
      </w:r>
    </w:p>
  </w:footnote>
  <w:footnote w:type="continuationSeparator" w:id="0">
    <w:p w14:paraId="756A14DF" w14:textId="77777777" w:rsidR="00E94129" w:rsidRDefault="00E94129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1506083"/>
      <w:docPartObj>
        <w:docPartGallery w:val="Page Numbers (Top of Page)"/>
        <w:docPartUnique/>
      </w:docPartObj>
    </w:sdtPr>
    <w:sdtContent>
      <w:p w14:paraId="785304A0" w14:textId="77777777" w:rsidR="00E94129" w:rsidRPr="00F14F6F" w:rsidRDefault="00E94129" w:rsidP="00CA166C">
        <w:pPr>
          <w:pStyle w:val="En-tte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EA6"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  <w:lang w:val="fr-FR" w:eastAsia="fr-FR"/>
          </w:rPr>
          <w:drawing>
            <wp:anchor distT="0" distB="0" distL="114300" distR="114300" simplePos="0" relativeHeight="251665408" behindDoc="1" locked="0" layoutInCell="1" allowOverlap="1" wp14:anchorId="71274C7E" wp14:editId="0BAE68E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9" name="Picture 1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23E57898" w14:textId="77777777" w:rsidR="00E94129" w:rsidRPr="00F14F6F" w:rsidRDefault="00E94129" w:rsidP="00F14F6F">
    <w:pPr>
      <w:pStyle w:val="En-tte"/>
      <w:spacing w:before="120" w:after="120"/>
      <w:jc w:val="right"/>
      <w:rPr>
        <w:sz w:val="12"/>
        <w:szCs w:val="12"/>
      </w:rPr>
    </w:pPr>
  </w:p>
  <w:p w14:paraId="35502C79" w14:textId="77777777" w:rsidR="00E94129" w:rsidRPr="00ED1AF8" w:rsidRDefault="00E94129" w:rsidP="00874322">
    <w:pPr>
      <w:pStyle w:val="En-tte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proofErr w:type="spellStart"/>
    <w:r>
      <w:rPr>
        <w:color w:val="00A651" w:themeColor="accent1"/>
        <w:sz w:val="18"/>
        <w:szCs w:val="18"/>
      </w:rPr>
      <w:t>ModelWriter</w:t>
    </w:r>
    <w:proofErr w:type="spellEnd"/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5FC6DBD9" w14:textId="77777777" w:rsidR="00E94129" w:rsidRPr="00ED1AF8" w:rsidRDefault="00E94129" w:rsidP="00874322">
    <w:pPr>
      <w:pStyle w:val="En-tt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380D2" w14:textId="77777777" w:rsidR="00E94129" w:rsidRDefault="00E94129" w:rsidP="00CA166C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2336" behindDoc="1" locked="0" layoutInCell="1" allowOverlap="1" wp14:anchorId="2DD7CC4A" wp14:editId="4AC4F78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11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8295584"/>
      <w:docPartObj>
        <w:docPartGallery w:val="Page Numbers (Top of Page)"/>
        <w:docPartUnique/>
      </w:docPartObj>
    </w:sdtPr>
    <w:sdtContent>
      <w:p w14:paraId="28FF2BE2" w14:textId="77777777" w:rsidR="00E94129" w:rsidRPr="00F14F6F" w:rsidRDefault="00E94129" w:rsidP="00CA166C">
        <w:pPr>
          <w:pStyle w:val="En-tte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EA6">
          <w:rPr>
            <w:noProof/>
          </w:rPr>
          <w:t>16</w:t>
        </w:r>
        <w:r>
          <w:rPr>
            <w:noProof/>
          </w:rPr>
          <w:fldChar w:fldCharType="end"/>
        </w:r>
        <w:r>
          <w:rPr>
            <w:noProof/>
            <w:lang w:val="fr-FR" w:eastAsia="fr-FR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1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E94129" w:rsidRPr="00F14F6F" w:rsidRDefault="00E94129" w:rsidP="00F14F6F">
    <w:pPr>
      <w:pStyle w:val="En-tte"/>
      <w:spacing w:before="120" w:after="120"/>
      <w:jc w:val="right"/>
      <w:rPr>
        <w:sz w:val="12"/>
        <w:szCs w:val="12"/>
      </w:rPr>
    </w:pPr>
  </w:p>
  <w:p w14:paraId="3A94CAA6" w14:textId="77777777" w:rsidR="00E94129" w:rsidRPr="00ED1AF8" w:rsidRDefault="00E94129" w:rsidP="00874322">
    <w:pPr>
      <w:pStyle w:val="En-tte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proofErr w:type="spellStart"/>
    <w:r>
      <w:rPr>
        <w:color w:val="00A651" w:themeColor="accent1"/>
        <w:sz w:val="18"/>
        <w:szCs w:val="18"/>
      </w:rPr>
      <w:t>ModelWriter</w:t>
    </w:r>
    <w:proofErr w:type="spellEnd"/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11C474BA" w14:textId="19A719C8" w:rsidR="00E94129" w:rsidRPr="00ED1AF8" w:rsidRDefault="00E94129" w:rsidP="00874322">
    <w:pPr>
      <w:pStyle w:val="En-tte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CB9B8" w14:textId="77777777" w:rsidR="00E94129" w:rsidRDefault="00E94129" w:rsidP="00CA166C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pStyle w:val="Listepuces1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9641B"/>
    <w:multiLevelType w:val="hybridMultilevel"/>
    <w:tmpl w:val="1CEAB252"/>
    <w:lvl w:ilvl="0" w:tplc="00000008">
      <w:start w:val="1"/>
      <w:numFmt w:val="bullet"/>
      <w:lvlText w:val="-"/>
      <w:lvlJc w:val="left"/>
      <w:pPr>
        <w:ind w:left="360" w:hanging="360"/>
      </w:pPr>
      <w:rPr>
        <w:rFonts w:ascii="Arial" w:hAnsi="Aria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C7735B2"/>
    <w:multiLevelType w:val="hybridMultilevel"/>
    <w:tmpl w:val="7DDCFE70"/>
    <w:lvl w:ilvl="0" w:tplc="00000008">
      <w:start w:val="1"/>
      <w:numFmt w:val="bullet"/>
      <w:lvlText w:val="-"/>
      <w:lvlJc w:val="left"/>
      <w:pPr>
        <w:ind w:left="810" w:hanging="45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40BF3"/>
    <w:multiLevelType w:val="hybridMultilevel"/>
    <w:tmpl w:val="14D6D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F5299F"/>
    <w:multiLevelType w:val="hybridMultilevel"/>
    <w:tmpl w:val="D46CDA72"/>
    <w:lvl w:ilvl="0" w:tplc="00000008">
      <w:start w:val="1"/>
      <w:numFmt w:val="bullet"/>
      <w:lvlText w:val="-"/>
      <w:lvlJc w:val="left"/>
      <w:pPr>
        <w:ind w:left="360" w:hanging="360"/>
      </w:pPr>
      <w:rPr>
        <w:rFonts w:ascii="Arial" w:hAnsi="Aria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1DD0FC5"/>
    <w:multiLevelType w:val="multilevel"/>
    <w:tmpl w:val="75F2655A"/>
    <w:numStyleLink w:val="ITEAReferenceItem"/>
  </w:abstractNum>
  <w:abstractNum w:abstractNumId="15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8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2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A9E29DA"/>
    <w:multiLevelType w:val="hybridMultilevel"/>
    <w:tmpl w:val="92C40CEA"/>
    <w:lvl w:ilvl="0" w:tplc="00000008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007D52"/>
    <w:multiLevelType w:val="hybridMultilevel"/>
    <w:tmpl w:val="0BF62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54E4F"/>
    <w:multiLevelType w:val="hybridMultilevel"/>
    <w:tmpl w:val="C248E20E"/>
    <w:lvl w:ilvl="0" w:tplc="00000008">
      <w:start w:val="1"/>
      <w:numFmt w:val="bullet"/>
      <w:lvlText w:val="-"/>
      <w:lvlJc w:val="left"/>
      <w:pPr>
        <w:ind w:left="867" w:hanging="45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>
    <w:nsid w:val="68665018"/>
    <w:multiLevelType w:val="hybridMultilevel"/>
    <w:tmpl w:val="D486CE36"/>
    <w:lvl w:ilvl="0" w:tplc="00000008">
      <w:start w:val="1"/>
      <w:numFmt w:val="bullet"/>
      <w:lvlText w:val="-"/>
      <w:lvlJc w:val="left"/>
      <w:pPr>
        <w:ind w:left="360" w:hanging="360"/>
      </w:pPr>
      <w:rPr>
        <w:rFonts w:ascii="Arial" w:hAnsi="Aria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662D1A"/>
    <w:multiLevelType w:val="hybridMultilevel"/>
    <w:tmpl w:val="2D4C1F5A"/>
    <w:lvl w:ilvl="0" w:tplc="D2269462">
      <w:start w:val="1"/>
      <w:numFmt w:val="bullet"/>
      <w:lvlText w:val="•"/>
      <w:lvlJc w:val="left"/>
      <w:pPr>
        <w:ind w:left="360" w:hanging="360"/>
      </w:pPr>
      <w:rPr>
        <w:rFonts w:ascii="Arial" w:eastAsia="Bitstream Vera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E72BB5"/>
    <w:multiLevelType w:val="hybridMultilevel"/>
    <w:tmpl w:val="FEDA9472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7116223E"/>
    <w:multiLevelType w:val="hybridMultilevel"/>
    <w:tmpl w:val="7E305F80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6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7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8"/>
  </w:num>
  <w:num w:numId="2">
    <w:abstractNumId w:val="3"/>
  </w:num>
  <w:num w:numId="3">
    <w:abstractNumId w:val="26"/>
  </w:num>
  <w:num w:numId="4">
    <w:abstractNumId w:val="22"/>
  </w:num>
  <w:num w:numId="5">
    <w:abstractNumId w:val="4"/>
  </w:num>
  <w:num w:numId="6">
    <w:abstractNumId w:val="19"/>
  </w:num>
  <w:num w:numId="7">
    <w:abstractNumId w:val="20"/>
  </w:num>
  <w:num w:numId="8">
    <w:abstractNumId w:val="18"/>
  </w:num>
  <w:num w:numId="9">
    <w:abstractNumId w:val="11"/>
  </w:num>
  <w:num w:numId="10">
    <w:abstractNumId w:val="36"/>
  </w:num>
  <w:num w:numId="11">
    <w:abstractNumId w:val="13"/>
  </w:num>
  <w:num w:numId="12">
    <w:abstractNumId w:val="6"/>
  </w:num>
  <w:num w:numId="13">
    <w:abstractNumId w:val="21"/>
  </w:num>
  <w:num w:numId="14">
    <w:abstractNumId w:val="33"/>
  </w:num>
  <w:num w:numId="15">
    <w:abstractNumId w:val="10"/>
  </w:num>
  <w:num w:numId="16">
    <w:abstractNumId w:val="17"/>
  </w:num>
  <w:num w:numId="17">
    <w:abstractNumId w:val="1"/>
  </w:num>
  <w:num w:numId="18">
    <w:abstractNumId w:val="30"/>
  </w:num>
  <w:num w:numId="19">
    <w:abstractNumId w:val="16"/>
  </w:num>
  <w:num w:numId="20">
    <w:abstractNumId w:val="12"/>
  </w:num>
  <w:num w:numId="21">
    <w:abstractNumId w:val="32"/>
  </w:num>
  <w:num w:numId="22">
    <w:abstractNumId w:val="15"/>
  </w:num>
  <w:num w:numId="23">
    <w:abstractNumId w:val="25"/>
  </w:num>
  <w:num w:numId="24">
    <w:abstractNumId w:val="37"/>
  </w:num>
  <w:num w:numId="25">
    <w:abstractNumId w:val="34"/>
  </w:num>
  <w:num w:numId="26">
    <w:abstractNumId w:val="14"/>
  </w:num>
  <w:num w:numId="27">
    <w:abstractNumId w:val="7"/>
  </w:num>
  <w:num w:numId="28">
    <w:abstractNumId w:val="2"/>
  </w:num>
  <w:num w:numId="29">
    <w:abstractNumId w:val="5"/>
  </w:num>
  <w:num w:numId="30">
    <w:abstractNumId w:val="0"/>
  </w:num>
  <w:num w:numId="31">
    <w:abstractNumId w:val="24"/>
  </w:num>
  <w:num w:numId="32">
    <w:abstractNumId w:val="29"/>
  </w:num>
  <w:num w:numId="33">
    <w:abstractNumId w:val="27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31"/>
  </w:num>
  <w:num w:numId="45">
    <w:abstractNumId w:val="35"/>
  </w:num>
  <w:num w:numId="46">
    <w:abstractNumId w:val="23"/>
  </w:num>
  <w:num w:numId="47">
    <w:abstractNumId w:val="28"/>
  </w:num>
  <w:num w:numId="48">
    <w:abstractNumId w:val="9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tienne Juliot">
    <w15:presenceInfo w15:providerId="Windows Live" w15:userId="2a9d838d51a8f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Tramemoyenne1-Accent2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97"/>
    <w:rsid w:val="000015F2"/>
    <w:rsid w:val="000018ED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4A8D"/>
    <w:rsid w:val="00044D13"/>
    <w:rsid w:val="0004781C"/>
    <w:rsid w:val="00050F75"/>
    <w:rsid w:val="00051181"/>
    <w:rsid w:val="000516DA"/>
    <w:rsid w:val="0005173E"/>
    <w:rsid w:val="00051D5D"/>
    <w:rsid w:val="00052814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3F6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0B30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116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96298"/>
    <w:rsid w:val="001A1334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01B"/>
    <w:rsid w:val="001E6432"/>
    <w:rsid w:val="001E6F5A"/>
    <w:rsid w:val="001E7F32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216F"/>
    <w:rsid w:val="00223E91"/>
    <w:rsid w:val="00225EE8"/>
    <w:rsid w:val="0023010E"/>
    <w:rsid w:val="002306C8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1952"/>
    <w:rsid w:val="00271BFD"/>
    <w:rsid w:val="0027308C"/>
    <w:rsid w:val="002733D3"/>
    <w:rsid w:val="00274B1A"/>
    <w:rsid w:val="00276A3E"/>
    <w:rsid w:val="00277626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3CE5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00B4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628B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3971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212D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3759"/>
    <w:rsid w:val="003E43DF"/>
    <w:rsid w:val="003E5E68"/>
    <w:rsid w:val="003E6535"/>
    <w:rsid w:val="003E6EA6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4397"/>
    <w:rsid w:val="00424738"/>
    <w:rsid w:val="00427552"/>
    <w:rsid w:val="0042771A"/>
    <w:rsid w:val="00427A6D"/>
    <w:rsid w:val="0043014B"/>
    <w:rsid w:val="00430344"/>
    <w:rsid w:val="00431FE8"/>
    <w:rsid w:val="00432B9D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3A86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33EF"/>
    <w:rsid w:val="004B443B"/>
    <w:rsid w:val="004C0E92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09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206F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357F4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8C8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A4DF0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45E5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5699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943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F3"/>
    <w:rsid w:val="007E3973"/>
    <w:rsid w:val="007E3FEE"/>
    <w:rsid w:val="007E4277"/>
    <w:rsid w:val="007E491A"/>
    <w:rsid w:val="007E4C65"/>
    <w:rsid w:val="007F0361"/>
    <w:rsid w:val="007F070A"/>
    <w:rsid w:val="007F1226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D97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3CDB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21E8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0748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1529"/>
    <w:rsid w:val="00903A33"/>
    <w:rsid w:val="00905DC0"/>
    <w:rsid w:val="00907245"/>
    <w:rsid w:val="00907EE6"/>
    <w:rsid w:val="0091114D"/>
    <w:rsid w:val="009112D2"/>
    <w:rsid w:val="00911A6F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1C4D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A6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0944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5CEB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230D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24A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263E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0BB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2A83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5F8C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C4D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2F15"/>
    <w:rsid w:val="00D34398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3C64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5703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175BB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37CA1"/>
    <w:rsid w:val="00E4019E"/>
    <w:rsid w:val="00E40629"/>
    <w:rsid w:val="00E419DB"/>
    <w:rsid w:val="00E471D4"/>
    <w:rsid w:val="00E541B2"/>
    <w:rsid w:val="00E57498"/>
    <w:rsid w:val="00E57865"/>
    <w:rsid w:val="00E6128A"/>
    <w:rsid w:val="00E61C32"/>
    <w:rsid w:val="00E64420"/>
    <w:rsid w:val="00E648AF"/>
    <w:rsid w:val="00E64DA9"/>
    <w:rsid w:val="00E64F00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2134"/>
    <w:rsid w:val="00E936E3"/>
    <w:rsid w:val="00E94129"/>
    <w:rsid w:val="00E945E1"/>
    <w:rsid w:val="00E95372"/>
    <w:rsid w:val="00E95846"/>
    <w:rsid w:val="00E966B2"/>
    <w:rsid w:val="00E97000"/>
    <w:rsid w:val="00EA0BA5"/>
    <w:rsid w:val="00EA1C7D"/>
    <w:rsid w:val="00EA4115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E5C55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078D5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125F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6D55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4DF5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53D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nhideWhenUsed="0"/>
    <w:lsdException w:name="heading 2" w:locked="0"/>
    <w:lsdException w:name="heading 3" w:locked="0"/>
    <w:lsdException w:name="heading 4" w:locked="0"/>
    <w:lsdException w:name="heading 5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annotation text" w:locked="0"/>
    <w:lsdException w:name="header" w:locked="0"/>
    <w:lsdException w:name="footer" w:locked="0" w:uiPriority="0"/>
    <w:lsdException w:name="caption" w:locked="0" w:uiPriority="0" w:qFormat="1"/>
    <w:lsdException w:name="annotation reference" w:locked="0"/>
    <w:lsdException w:name="page number" w:locked="0"/>
    <w:lsdException w:name="List" w:uiPriority="0"/>
    <w:lsdException w:name="Title" w:semiHidden="0" w:uiPriority="0" w:unhideWhenUsed="0" w:qFormat="1"/>
    <w:lsdException w:name="Default Paragraph Font" w:locked="0" w:uiPriority="1"/>
    <w:lsdException w:name="Body Text" w:locked="0" w:uiPriority="0" w:qFormat="1"/>
    <w:lsdException w:name="Subtitle" w:semiHidden="0" w:uiPriority="11" w:unhideWhenUsed="0" w:qFormat="1"/>
    <w:lsdException w:name="Block Text" w:uiPriority="0"/>
    <w:lsdException w:name="Hyperlink" w:locked="0" w:uiPriority="0"/>
    <w:lsdException w:name="FollowedHyperlink" w:locked="0" w:uiPriority="0"/>
    <w:lsdException w:name="Strong" w:semiHidden="0" w:uiPriority="22" w:unhideWhenUsed="0"/>
    <w:lsdException w:name="Emphasis" w:semiHidden="0" w:uiPriority="20" w:unhideWhenUsed="0" w:qFormat="1"/>
    <w:lsdException w:name="HTML Top of Form" w:locked="0" w:uiPriority="0"/>
    <w:lsdException w:name="HTML Bottom of Form" w:locked="0" w:uiPriority="0"/>
    <w:lsdException w:name="Normal Table" w:locked="0"/>
    <w:lsdException w:name="annotation subject" w:locked="0"/>
    <w:lsdException w:name="No List" w:locked="0"/>
    <w:lsdException w:name="Balloon Text" w:locked="0" w:uiPriority="0"/>
    <w:lsdException w:name="Table Grid" w:locked="0" w:semiHidden="0" w:uiPriority="59" w:unhideWhenUsed="0"/>
    <w:lsdException w:name="Placeholder Text" w:unhideWhenUsed="0"/>
    <w:lsdException w:name="No Spacing" w:locked="0" w:semiHidden="0" w:uiPriority="1" w:unhideWhenUsed="0"/>
    <w:lsdException w:name="Light Shading" w:locked="0" w:semiHidden="0" w:uiPriority="60" w:unhideWhenUsed="0"/>
    <w:lsdException w:name="Light List" w:semiHidden="0" w:uiPriority="61" w:unhideWhenUsed="0"/>
    <w:lsdException w:name="Light Grid" w:locked="0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locked="0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locked="0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 w:qFormat="1"/>
  </w:latentStyles>
  <w:style w:type="paragraph" w:default="1" w:styleId="Normal">
    <w:name w:val="Normal"/>
    <w:rsid w:val="009112D2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itre1">
    <w:name w:val="heading 1"/>
    <w:basedOn w:val="Normal"/>
    <w:next w:val="Normal"/>
    <w:link w:val="Titre1C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Titre2">
    <w:name w:val="heading 2"/>
    <w:basedOn w:val="Sansinterligne"/>
    <w:next w:val="Normal"/>
    <w:link w:val="Titre2C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Titre4">
    <w:name w:val="heading 4"/>
    <w:basedOn w:val="Normal"/>
    <w:next w:val="Normal"/>
    <w:link w:val="Titre4C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Titre6">
    <w:name w:val="heading 6"/>
    <w:basedOn w:val="Normal"/>
    <w:next w:val="Normal"/>
    <w:link w:val="Titre6C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Titre7">
    <w:name w:val="heading 7"/>
    <w:basedOn w:val="Normal"/>
    <w:next w:val="Normal"/>
    <w:link w:val="Titre7C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Titre8">
    <w:name w:val="heading 8"/>
    <w:basedOn w:val="Normal"/>
    <w:next w:val="Normal"/>
    <w:link w:val="Titre8C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Titre9">
    <w:name w:val="heading 9"/>
    <w:basedOn w:val="Normal"/>
    <w:next w:val="Normal"/>
    <w:link w:val="Titre9C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Sansinterligne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Titre2Car">
    <w:name w:val="Titre 2 Car"/>
    <w:basedOn w:val="Policepardfaut"/>
    <w:link w:val="Titre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Titre4Car">
    <w:name w:val="Titre 4 Car"/>
    <w:basedOn w:val="Policepardfaut"/>
    <w:link w:val="Titre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Titre5Car">
    <w:name w:val="Titre 5 Car"/>
    <w:basedOn w:val="Policepardfaut"/>
    <w:link w:val="Titre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En-tte">
    <w:name w:val="header"/>
    <w:basedOn w:val="Normal"/>
    <w:link w:val="En-tteC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926"/>
  </w:style>
  <w:style w:type="paragraph" w:styleId="Pieddepage">
    <w:name w:val="footer"/>
    <w:basedOn w:val="Normal"/>
    <w:link w:val="PieddepageC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466926"/>
  </w:style>
  <w:style w:type="paragraph" w:styleId="Textedebulles">
    <w:name w:val="Balloon Text"/>
    <w:basedOn w:val="Normal"/>
    <w:link w:val="TextedebullesC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466926"/>
    <w:rPr>
      <w:rFonts w:ascii="Tahoma" w:hAnsi="Tahoma" w:cs="Tahoma"/>
      <w:sz w:val="16"/>
      <w:szCs w:val="16"/>
    </w:rPr>
  </w:style>
  <w:style w:type="paragraph" w:styleId="Corpsdetexte">
    <w:name w:val="Body Text"/>
    <w:link w:val="CorpsdetexteC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CorpsdetexteCar">
    <w:name w:val="Corps de texte Car"/>
    <w:basedOn w:val="Policepardfaut"/>
    <w:link w:val="Corpsdetexte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Grilledutableau">
    <w:name w:val="Table Grid"/>
    <w:basedOn w:val="Tableau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Paragraphedeliste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ParagraphedelisteC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Titre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Policepardfau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Titre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Titre2C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Titre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Titre3C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Titre4"/>
    <w:link w:val="Heading4withnumberingCar"/>
    <w:locked/>
    <w:rsid w:val="0017124A"/>
  </w:style>
  <w:style w:type="character" w:customStyle="1" w:styleId="Heading4withnumberingCar">
    <w:name w:val="Heading 4 with numbering Car"/>
    <w:basedOn w:val="Titre4C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Lienhypertexte">
    <w:name w:val="Hyperlink"/>
    <w:basedOn w:val="Policepardfau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Corpsdetexte"/>
    <w:next w:val="Corpsdetexte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CorpsdetexteC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Corpsdetexte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Corpsdetexte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Corpsdetexte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CorpsdetexteC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Corpsdetexte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M2">
    <w:name w:val="toc 2"/>
    <w:basedOn w:val="Corpsdetexte"/>
    <w:next w:val="Corpsdetexte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M1">
    <w:name w:val="toc 1"/>
    <w:basedOn w:val="Corpsdetexte"/>
    <w:next w:val="Corpsdetexte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M3">
    <w:name w:val="toc 3"/>
    <w:basedOn w:val="TM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Corpsdetexte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CorpsdetexteC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Corpsdetexte"/>
    <w:next w:val="Corpsdetexte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CorpsdetexteC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Corpsdetexte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au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gende">
    <w:name w:val="caption"/>
    <w:basedOn w:val="ITEACaption"/>
    <w:next w:val="ITEABodyText"/>
    <w:link w:val="LgendeC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Corpsdetexte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CorpsdetexteC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LgendeC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LgendeCar">
    <w:name w:val="Légende Car"/>
    <w:basedOn w:val="Policepardfaut"/>
    <w:link w:val="Lgende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Numrodepage">
    <w:name w:val="page number"/>
    <w:basedOn w:val="Policepardfau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Lienhypertextesuivivisit">
    <w:name w:val="FollowedHyperlink"/>
    <w:basedOn w:val="Policepardfaut"/>
    <w:unhideWhenUsed/>
    <w:locked/>
    <w:rsid w:val="007137BF"/>
    <w:rPr>
      <w:color w:val="7F7F7F" w:themeColor="followedHyperlink"/>
      <w:u w:val="single"/>
    </w:rPr>
  </w:style>
  <w:style w:type="character" w:styleId="Marquedecommentaire">
    <w:name w:val="annotation reference"/>
    <w:basedOn w:val="Policepardfaut"/>
    <w:uiPriority w:val="99"/>
    <w:unhideWhenUsed/>
    <w:locked/>
    <w:rsid w:val="004626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locked/>
    <w:rsid w:val="004626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Titre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Titre2C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Titre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Titre2C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Tramemoyenne1-Accent2">
    <w:name w:val="Medium Shading 1 Accent 2"/>
    <w:aliases w:val="ITEA_Table"/>
    <w:basedOn w:val="Tableau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Grilleclaire">
    <w:name w:val="Light Grid"/>
    <w:basedOn w:val="Tableau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claire-Accent1">
    <w:name w:val="Light Shading Accent 1"/>
    <w:basedOn w:val="Tableau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au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Ombrageclair">
    <w:name w:val="Light Shading"/>
    <w:basedOn w:val="Tableau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Titre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M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M2"/>
    <w:locked/>
    <w:rsid w:val="00B80C60"/>
    <w:rPr>
      <w:color w:val="00A651" w:themeColor="accent1"/>
    </w:rPr>
  </w:style>
  <w:style w:type="paragraph" w:customStyle="1" w:styleId="ITEATM3">
    <w:name w:val="ITEA_TM3"/>
    <w:basedOn w:val="TM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hmedutableau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hmedutableau">
    <w:name w:val="Table Theme"/>
    <w:basedOn w:val="Tableau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Corpsdetexte"/>
    <w:qFormat/>
    <w:rsid w:val="00951FD8"/>
    <w:pPr>
      <w:numPr>
        <w:numId w:val="15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Titre6Car">
    <w:name w:val="Titre 6 Car"/>
    <w:basedOn w:val="Policepardfaut"/>
    <w:link w:val="Titre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Titre7Car">
    <w:name w:val="Titre 7 Car"/>
    <w:basedOn w:val="Policepardfaut"/>
    <w:link w:val="Titre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8Car">
    <w:name w:val="Titre 8 Car"/>
    <w:basedOn w:val="Policepardfaut"/>
    <w:link w:val="Titre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9Car">
    <w:name w:val="Titre 9 Car"/>
    <w:basedOn w:val="Policepardfaut"/>
    <w:link w:val="Titre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Corpsdetexte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Policepardfau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Corpsdetexte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Policepardfaut"/>
    <w:rsid w:val="005B3C82"/>
  </w:style>
  <w:style w:type="paragraph" w:customStyle="1" w:styleId="Acronym">
    <w:name w:val="Acronym"/>
    <w:basedOn w:val="Corpsdetexte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Normalcentr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Normalcentr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Corpsdetexte"/>
    <w:next w:val="Normal"/>
    <w:qFormat/>
    <w:rsid w:val="00D83067"/>
    <w:pPr>
      <w:keepNext/>
      <w:numPr>
        <w:numId w:val="16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Corpsdetexte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Corpsdetexte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Corpsdetexte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Aucuneliste"/>
    <w:uiPriority w:val="99"/>
    <w:rsid w:val="00D83067"/>
    <w:pPr>
      <w:numPr>
        <w:numId w:val="17"/>
      </w:numPr>
    </w:pPr>
  </w:style>
  <w:style w:type="paragraph" w:customStyle="1" w:styleId="References">
    <w:name w:val="References"/>
    <w:basedOn w:val="Corpsdetexte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Corpsdetexte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re">
    <w:name w:val="Title"/>
    <w:basedOn w:val="Normal"/>
    <w:link w:val="TitreC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reCar">
    <w:name w:val="Titre Car"/>
    <w:basedOn w:val="Policepardfaut"/>
    <w:link w:val="Titr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Aucuneliste"/>
    <w:rsid w:val="00D83067"/>
    <w:pPr>
      <w:numPr>
        <w:numId w:val="18"/>
      </w:numPr>
    </w:pPr>
  </w:style>
  <w:style w:type="paragraph" w:customStyle="1" w:styleId="PAFeedbackResponse">
    <w:name w:val="PAFeedback Response"/>
    <w:basedOn w:val="Corpsdetexte"/>
    <w:qFormat/>
    <w:rsid w:val="00D83067"/>
    <w:pPr>
      <w:numPr>
        <w:numId w:val="19"/>
      </w:numPr>
      <w:spacing w:before="240" w:after="120" w:line="240" w:lineRule="auto"/>
      <w:jc w:val="both"/>
    </w:pPr>
  </w:style>
  <w:style w:type="paragraph" w:customStyle="1" w:styleId="BodyBE">
    <w:name w:val="Body BE"/>
    <w:basedOn w:val="Corpsdetexte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Corpsdetexte"/>
    <w:next w:val="Corpsdetexte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Corpsdetexte"/>
    <w:link w:val="bulletsChar"/>
    <w:rsid w:val="00D83067"/>
    <w:pPr>
      <w:numPr>
        <w:numId w:val="20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CorpsdetexteC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asduformulaire">
    <w:name w:val="HTML Bottom of Form"/>
    <w:basedOn w:val="Normal"/>
    <w:next w:val="Normal"/>
    <w:link w:val="z-BasduformulaireC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Hautduformulaire">
    <w:name w:val="HTML Top of Form"/>
    <w:basedOn w:val="Normal"/>
    <w:next w:val="Normal"/>
    <w:link w:val="z-HautduformulaireC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Notedebasdepage">
    <w:name w:val="footnote text"/>
    <w:basedOn w:val="Corpsdetexte"/>
    <w:link w:val="NotedebasdepageC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Appelnotedebasdep">
    <w:name w:val="footnote reference"/>
    <w:basedOn w:val="Policepardfau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au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22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21"/>
      </w:numPr>
    </w:pPr>
  </w:style>
  <w:style w:type="character" w:styleId="Accentuation">
    <w:name w:val="Emphasis"/>
    <w:basedOn w:val="Policepardfau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Corpsdetexte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Corpsdetexte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e">
    <w:name w:val="List"/>
    <w:basedOn w:val="Corpsdetexte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Corpsdetexte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Aucuneliste"/>
    <w:rsid w:val="00D83067"/>
    <w:pPr>
      <w:numPr>
        <w:numId w:val="23"/>
      </w:numPr>
    </w:pPr>
  </w:style>
  <w:style w:type="numbering" w:customStyle="1" w:styleId="WWNum5">
    <w:name w:val="WWNum5"/>
    <w:basedOn w:val="Aucuneliste"/>
    <w:rsid w:val="00D83067"/>
    <w:pPr>
      <w:numPr>
        <w:numId w:val="24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Corpsdetexte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Policepardfau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Policepardfaut"/>
    <w:rsid w:val="00D83067"/>
  </w:style>
  <w:style w:type="table" w:customStyle="1" w:styleId="TableGrid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Aucuneliste"/>
    <w:uiPriority w:val="99"/>
    <w:rsid w:val="00DF6E33"/>
    <w:pPr>
      <w:numPr>
        <w:numId w:val="25"/>
      </w:numPr>
    </w:pPr>
  </w:style>
  <w:style w:type="character" w:customStyle="1" w:styleId="text">
    <w:name w:val="text"/>
    <w:basedOn w:val="Policepardfaut"/>
    <w:rsid w:val="007E36F3"/>
  </w:style>
  <w:style w:type="paragraph" w:customStyle="1" w:styleId="Listepuces1">
    <w:name w:val="Liste à puces1"/>
    <w:basedOn w:val="Normal"/>
    <w:rsid w:val="00E175BB"/>
    <w:pPr>
      <w:widowControl w:val="0"/>
      <w:numPr>
        <w:numId w:val="30"/>
      </w:numPr>
      <w:suppressAutoHyphens/>
      <w:spacing w:after="120" w:line="240" w:lineRule="auto"/>
      <w:jc w:val="both"/>
    </w:pPr>
    <w:rPr>
      <w:rFonts w:eastAsia="Bitstream Vera Sans"/>
      <w:color w:val="auto"/>
      <w:spacing w:val="0"/>
      <w:sz w:val="24"/>
      <w:lang w:eastAsia="fr-FR"/>
    </w:rPr>
  </w:style>
  <w:style w:type="paragraph" w:customStyle="1" w:styleId="dansitem">
    <w:name w:val="dans item"/>
    <w:basedOn w:val="Corpsdetexte"/>
    <w:rsid w:val="001E601B"/>
    <w:pPr>
      <w:widowControl w:val="0"/>
      <w:suppressAutoHyphens/>
      <w:spacing w:after="120" w:line="240" w:lineRule="auto"/>
      <w:ind w:left="680"/>
      <w:jc w:val="both"/>
    </w:pPr>
    <w:rPr>
      <w:rFonts w:eastAsia="Bitstream Vera Sans"/>
      <w:color w:val="auto"/>
      <w:spacing w:val="0"/>
      <w:sz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nhideWhenUsed="0"/>
    <w:lsdException w:name="heading 2" w:locked="0"/>
    <w:lsdException w:name="heading 3" w:locked="0"/>
    <w:lsdException w:name="heading 4" w:locked="0"/>
    <w:lsdException w:name="heading 5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annotation text" w:locked="0"/>
    <w:lsdException w:name="header" w:locked="0"/>
    <w:lsdException w:name="footer" w:locked="0" w:uiPriority="0"/>
    <w:lsdException w:name="caption" w:locked="0" w:uiPriority="0" w:qFormat="1"/>
    <w:lsdException w:name="annotation reference" w:locked="0"/>
    <w:lsdException w:name="page number" w:locked="0"/>
    <w:lsdException w:name="List" w:uiPriority="0"/>
    <w:lsdException w:name="Title" w:semiHidden="0" w:uiPriority="0" w:unhideWhenUsed="0" w:qFormat="1"/>
    <w:lsdException w:name="Default Paragraph Font" w:locked="0" w:uiPriority="1"/>
    <w:lsdException w:name="Body Text" w:locked="0" w:uiPriority="0" w:qFormat="1"/>
    <w:lsdException w:name="Subtitle" w:semiHidden="0" w:uiPriority="11" w:unhideWhenUsed="0" w:qFormat="1"/>
    <w:lsdException w:name="Block Text" w:uiPriority="0"/>
    <w:lsdException w:name="Hyperlink" w:locked="0" w:uiPriority="0"/>
    <w:lsdException w:name="FollowedHyperlink" w:locked="0" w:uiPriority="0"/>
    <w:lsdException w:name="Strong" w:semiHidden="0" w:uiPriority="22" w:unhideWhenUsed="0"/>
    <w:lsdException w:name="Emphasis" w:semiHidden="0" w:uiPriority="20" w:unhideWhenUsed="0" w:qFormat="1"/>
    <w:lsdException w:name="HTML Top of Form" w:locked="0" w:uiPriority="0"/>
    <w:lsdException w:name="HTML Bottom of Form" w:locked="0" w:uiPriority="0"/>
    <w:lsdException w:name="Normal Table" w:locked="0"/>
    <w:lsdException w:name="annotation subject" w:locked="0"/>
    <w:lsdException w:name="No List" w:locked="0"/>
    <w:lsdException w:name="Balloon Text" w:locked="0" w:uiPriority="0"/>
    <w:lsdException w:name="Table Grid" w:locked="0" w:semiHidden="0" w:uiPriority="59" w:unhideWhenUsed="0"/>
    <w:lsdException w:name="Placeholder Text" w:unhideWhenUsed="0"/>
    <w:lsdException w:name="No Spacing" w:locked="0" w:semiHidden="0" w:uiPriority="1" w:unhideWhenUsed="0"/>
    <w:lsdException w:name="Light Shading" w:locked="0" w:semiHidden="0" w:uiPriority="60" w:unhideWhenUsed="0"/>
    <w:lsdException w:name="Light List" w:semiHidden="0" w:uiPriority="61" w:unhideWhenUsed="0"/>
    <w:lsdException w:name="Light Grid" w:locked="0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locked="0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locked="0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 w:qFormat="1"/>
  </w:latentStyles>
  <w:style w:type="paragraph" w:default="1" w:styleId="Normal">
    <w:name w:val="Normal"/>
    <w:rsid w:val="009112D2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itre1">
    <w:name w:val="heading 1"/>
    <w:basedOn w:val="Normal"/>
    <w:next w:val="Normal"/>
    <w:link w:val="Titre1C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Titre2">
    <w:name w:val="heading 2"/>
    <w:basedOn w:val="Sansinterligne"/>
    <w:next w:val="Normal"/>
    <w:link w:val="Titre2C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Titre4">
    <w:name w:val="heading 4"/>
    <w:basedOn w:val="Normal"/>
    <w:next w:val="Normal"/>
    <w:link w:val="Titre4C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Titre6">
    <w:name w:val="heading 6"/>
    <w:basedOn w:val="Normal"/>
    <w:next w:val="Normal"/>
    <w:link w:val="Titre6C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Titre7">
    <w:name w:val="heading 7"/>
    <w:basedOn w:val="Normal"/>
    <w:next w:val="Normal"/>
    <w:link w:val="Titre7C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Titre8">
    <w:name w:val="heading 8"/>
    <w:basedOn w:val="Normal"/>
    <w:next w:val="Normal"/>
    <w:link w:val="Titre8C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Titre9">
    <w:name w:val="heading 9"/>
    <w:basedOn w:val="Normal"/>
    <w:next w:val="Normal"/>
    <w:link w:val="Titre9C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Sansinterligne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Titre2Car">
    <w:name w:val="Titre 2 Car"/>
    <w:basedOn w:val="Policepardfaut"/>
    <w:link w:val="Titre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Titre4Car">
    <w:name w:val="Titre 4 Car"/>
    <w:basedOn w:val="Policepardfaut"/>
    <w:link w:val="Titre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Titre5Car">
    <w:name w:val="Titre 5 Car"/>
    <w:basedOn w:val="Policepardfaut"/>
    <w:link w:val="Titre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En-tte">
    <w:name w:val="header"/>
    <w:basedOn w:val="Normal"/>
    <w:link w:val="En-tteC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926"/>
  </w:style>
  <w:style w:type="paragraph" w:styleId="Pieddepage">
    <w:name w:val="footer"/>
    <w:basedOn w:val="Normal"/>
    <w:link w:val="PieddepageC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466926"/>
  </w:style>
  <w:style w:type="paragraph" w:styleId="Textedebulles">
    <w:name w:val="Balloon Text"/>
    <w:basedOn w:val="Normal"/>
    <w:link w:val="TextedebullesC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466926"/>
    <w:rPr>
      <w:rFonts w:ascii="Tahoma" w:hAnsi="Tahoma" w:cs="Tahoma"/>
      <w:sz w:val="16"/>
      <w:szCs w:val="16"/>
    </w:rPr>
  </w:style>
  <w:style w:type="paragraph" w:styleId="Corpsdetexte">
    <w:name w:val="Body Text"/>
    <w:link w:val="CorpsdetexteC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CorpsdetexteCar">
    <w:name w:val="Corps de texte Car"/>
    <w:basedOn w:val="Policepardfaut"/>
    <w:link w:val="Corpsdetexte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Grilledutableau">
    <w:name w:val="Table Grid"/>
    <w:basedOn w:val="Tableau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Paragraphedeliste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ParagraphedelisteC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Titre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Policepardfau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Titre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Titre2C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Titre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Titre3C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Titre4"/>
    <w:link w:val="Heading4withnumberingCar"/>
    <w:locked/>
    <w:rsid w:val="0017124A"/>
  </w:style>
  <w:style w:type="character" w:customStyle="1" w:styleId="Heading4withnumberingCar">
    <w:name w:val="Heading 4 with numbering Car"/>
    <w:basedOn w:val="Titre4C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Lienhypertexte">
    <w:name w:val="Hyperlink"/>
    <w:basedOn w:val="Policepardfau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Corpsdetexte"/>
    <w:next w:val="Corpsdetexte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CorpsdetexteC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Corpsdetexte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Corpsdetexte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Corpsdetexte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CorpsdetexteC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Corpsdetexte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M2">
    <w:name w:val="toc 2"/>
    <w:basedOn w:val="Corpsdetexte"/>
    <w:next w:val="Corpsdetexte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M1">
    <w:name w:val="toc 1"/>
    <w:basedOn w:val="Corpsdetexte"/>
    <w:next w:val="Corpsdetexte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M3">
    <w:name w:val="toc 3"/>
    <w:basedOn w:val="TM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Corpsdetexte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CorpsdetexteC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Corpsdetexte"/>
    <w:next w:val="Corpsdetexte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CorpsdetexteC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Corpsdetexte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au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gende">
    <w:name w:val="caption"/>
    <w:basedOn w:val="ITEACaption"/>
    <w:next w:val="ITEABodyText"/>
    <w:link w:val="LgendeC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Corpsdetexte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CorpsdetexteC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LgendeC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LgendeCar">
    <w:name w:val="Légende Car"/>
    <w:basedOn w:val="Policepardfaut"/>
    <w:link w:val="Lgende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Numrodepage">
    <w:name w:val="page number"/>
    <w:basedOn w:val="Policepardfau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Lienhypertextesuivivisit">
    <w:name w:val="FollowedHyperlink"/>
    <w:basedOn w:val="Policepardfaut"/>
    <w:unhideWhenUsed/>
    <w:locked/>
    <w:rsid w:val="007137BF"/>
    <w:rPr>
      <w:color w:val="7F7F7F" w:themeColor="followedHyperlink"/>
      <w:u w:val="single"/>
    </w:rPr>
  </w:style>
  <w:style w:type="character" w:styleId="Marquedecommentaire">
    <w:name w:val="annotation reference"/>
    <w:basedOn w:val="Policepardfaut"/>
    <w:uiPriority w:val="99"/>
    <w:unhideWhenUsed/>
    <w:locked/>
    <w:rsid w:val="004626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locked/>
    <w:rsid w:val="004626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Titre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Titre2C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Titre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Titre2C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Tramemoyenne1-Accent2">
    <w:name w:val="Medium Shading 1 Accent 2"/>
    <w:aliases w:val="ITEA_Table"/>
    <w:basedOn w:val="Tableau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Grilleclaire">
    <w:name w:val="Light Grid"/>
    <w:basedOn w:val="Tableau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claire-Accent1">
    <w:name w:val="Light Shading Accent 1"/>
    <w:basedOn w:val="Tableau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au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Ombrageclair">
    <w:name w:val="Light Shading"/>
    <w:basedOn w:val="Tableau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Titre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M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M2"/>
    <w:locked/>
    <w:rsid w:val="00B80C60"/>
    <w:rPr>
      <w:color w:val="00A651" w:themeColor="accent1"/>
    </w:rPr>
  </w:style>
  <w:style w:type="paragraph" w:customStyle="1" w:styleId="ITEATM3">
    <w:name w:val="ITEA_TM3"/>
    <w:basedOn w:val="TM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hmedutableau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hmedutableau">
    <w:name w:val="Table Theme"/>
    <w:basedOn w:val="Tableau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Corpsdetexte"/>
    <w:qFormat/>
    <w:rsid w:val="00951FD8"/>
    <w:pPr>
      <w:numPr>
        <w:numId w:val="15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Titre6Car">
    <w:name w:val="Titre 6 Car"/>
    <w:basedOn w:val="Policepardfaut"/>
    <w:link w:val="Titre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Titre7Car">
    <w:name w:val="Titre 7 Car"/>
    <w:basedOn w:val="Policepardfaut"/>
    <w:link w:val="Titre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8Car">
    <w:name w:val="Titre 8 Car"/>
    <w:basedOn w:val="Policepardfaut"/>
    <w:link w:val="Titre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9Car">
    <w:name w:val="Titre 9 Car"/>
    <w:basedOn w:val="Policepardfaut"/>
    <w:link w:val="Titre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Corpsdetexte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Policepardfau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Corpsdetexte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Policepardfaut"/>
    <w:rsid w:val="005B3C82"/>
  </w:style>
  <w:style w:type="paragraph" w:customStyle="1" w:styleId="Acronym">
    <w:name w:val="Acronym"/>
    <w:basedOn w:val="Corpsdetexte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Normalcentr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Normalcentr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Corpsdetexte"/>
    <w:next w:val="Normal"/>
    <w:qFormat/>
    <w:rsid w:val="00D83067"/>
    <w:pPr>
      <w:keepNext/>
      <w:numPr>
        <w:numId w:val="16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Corpsdetexte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Corpsdetexte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Corpsdetexte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Aucuneliste"/>
    <w:uiPriority w:val="99"/>
    <w:rsid w:val="00D83067"/>
    <w:pPr>
      <w:numPr>
        <w:numId w:val="17"/>
      </w:numPr>
    </w:pPr>
  </w:style>
  <w:style w:type="paragraph" w:customStyle="1" w:styleId="References">
    <w:name w:val="References"/>
    <w:basedOn w:val="Corpsdetexte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Corpsdetexte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re">
    <w:name w:val="Title"/>
    <w:basedOn w:val="Normal"/>
    <w:link w:val="TitreC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reCar">
    <w:name w:val="Titre Car"/>
    <w:basedOn w:val="Policepardfaut"/>
    <w:link w:val="Titr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Aucuneliste"/>
    <w:rsid w:val="00D83067"/>
    <w:pPr>
      <w:numPr>
        <w:numId w:val="18"/>
      </w:numPr>
    </w:pPr>
  </w:style>
  <w:style w:type="paragraph" w:customStyle="1" w:styleId="PAFeedbackResponse">
    <w:name w:val="PAFeedback Response"/>
    <w:basedOn w:val="Corpsdetexte"/>
    <w:qFormat/>
    <w:rsid w:val="00D83067"/>
    <w:pPr>
      <w:numPr>
        <w:numId w:val="19"/>
      </w:numPr>
      <w:spacing w:before="240" w:after="120" w:line="240" w:lineRule="auto"/>
      <w:jc w:val="both"/>
    </w:pPr>
  </w:style>
  <w:style w:type="paragraph" w:customStyle="1" w:styleId="BodyBE">
    <w:name w:val="Body BE"/>
    <w:basedOn w:val="Corpsdetexte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Corpsdetexte"/>
    <w:next w:val="Corpsdetexte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Corpsdetexte"/>
    <w:link w:val="bulletsChar"/>
    <w:rsid w:val="00D83067"/>
    <w:pPr>
      <w:numPr>
        <w:numId w:val="20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CorpsdetexteC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asduformulaire">
    <w:name w:val="HTML Bottom of Form"/>
    <w:basedOn w:val="Normal"/>
    <w:next w:val="Normal"/>
    <w:link w:val="z-BasduformulaireC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Hautduformulaire">
    <w:name w:val="HTML Top of Form"/>
    <w:basedOn w:val="Normal"/>
    <w:next w:val="Normal"/>
    <w:link w:val="z-HautduformulaireC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Notedebasdepage">
    <w:name w:val="footnote text"/>
    <w:basedOn w:val="Corpsdetexte"/>
    <w:link w:val="NotedebasdepageC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Appelnotedebasdep">
    <w:name w:val="footnote reference"/>
    <w:basedOn w:val="Policepardfau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au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22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21"/>
      </w:numPr>
    </w:pPr>
  </w:style>
  <w:style w:type="character" w:styleId="Accentuation">
    <w:name w:val="Emphasis"/>
    <w:basedOn w:val="Policepardfau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Corpsdetexte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Corpsdetexte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e">
    <w:name w:val="List"/>
    <w:basedOn w:val="Corpsdetexte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Corpsdetexte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Aucuneliste"/>
    <w:rsid w:val="00D83067"/>
    <w:pPr>
      <w:numPr>
        <w:numId w:val="23"/>
      </w:numPr>
    </w:pPr>
  </w:style>
  <w:style w:type="numbering" w:customStyle="1" w:styleId="WWNum5">
    <w:name w:val="WWNum5"/>
    <w:basedOn w:val="Aucuneliste"/>
    <w:rsid w:val="00D83067"/>
    <w:pPr>
      <w:numPr>
        <w:numId w:val="24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Corpsdetexte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Policepardfau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Policepardfaut"/>
    <w:rsid w:val="00D83067"/>
  </w:style>
  <w:style w:type="table" w:customStyle="1" w:styleId="TableGrid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Aucuneliste"/>
    <w:uiPriority w:val="99"/>
    <w:rsid w:val="00DF6E33"/>
    <w:pPr>
      <w:numPr>
        <w:numId w:val="25"/>
      </w:numPr>
    </w:pPr>
  </w:style>
  <w:style w:type="character" w:customStyle="1" w:styleId="text">
    <w:name w:val="text"/>
    <w:basedOn w:val="Policepardfaut"/>
    <w:rsid w:val="007E36F3"/>
  </w:style>
  <w:style w:type="paragraph" w:customStyle="1" w:styleId="Listepuces1">
    <w:name w:val="Liste à puces1"/>
    <w:basedOn w:val="Normal"/>
    <w:rsid w:val="00E175BB"/>
    <w:pPr>
      <w:widowControl w:val="0"/>
      <w:numPr>
        <w:numId w:val="30"/>
      </w:numPr>
      <w:suppressAutoHyphens/>
      <w:spacing w:after="120" w:line="240" w:lineRule="auto"/>
      <w:jc w:val="both"/>
    </w:pPr>
    <w:rPr>
      <w:rFonts w:eastAsia="Bitstream Vera Sans"/>
      <w:color w:val="auto"/>
      <w:spacing w:val="0"/>
      <w:sz w:val="24"/>
      <w:lang w:eastAsia="fr-FR"/>
    </w:rPr>
  </w:style>
  <w:style w:type="paragraph" w:customStyle="1" w:styleId="dansitem">
    <w:name w:val="dans item"/>
    <w:basedOn w:val="Corpsdetexte"/>
    <w:rsid w:val="001E601B"/>
    <w:pPr>
      <w:widowControl w:val="0"/>
      <w:suppressAutoHyphens/>
      <w:spacing w:after="120" w:line="240" w:lineRule="auto"/>
      <w:ind w:left="680"/>
      <w:jc w:val="both"/>
    </w:pPr>
    <w:rPr>
      <w:rFonts w:eastAsia="Bitstream Vera Sans"/>
      <w:color w:val="auto"/>
      <w:spacing w:val="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194ccb06-a9bd-44be-8233-5ea8b0721088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4C9F6A-9EB6-432B-A78C-DEC5DDF5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0</TotalTime>
  <Pages>16</Pages>
  <Words>2374</Words>
  <Characters>13059</Characters>
  <Application>Microsoft Office Word</Application>
  <DocSecurity>0</DocSecurity>
  <Lines>108</Lines>
  <Paragraphs>30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Ferhat Erata</dc:creator>
  <cp:lastModifiedBy>Monceaux, Anne</cp:lastModifiedBy>
  <cp:revision>6</cp:revision>
  <cp:lastPrinted>2015-04-20T10:56:00Z</cp:lastPrinted>
  <dcterms:created xsi:type="dcterms:W3CDTF">2017-03-06T09:17:00Z</dcterms:created>
  <dcterms:modified xsi:type="dcterms:W3CDTF">2017-03-06T09:58:00Z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